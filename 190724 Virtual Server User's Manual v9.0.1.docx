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D6E3BC"/>
  <w:body>
    <w:p w14:paraId="786F61A9" w14:textId="5238EC1B" w:rsidR="005F6105" w:rsidRDefault="001F4B19" w:rsidP="001A04B2">
      <w:pPr>
        <w:pStyle w:val="CompanyName"/>
        <w:spacing w:before="10000"/>
      </w:pPr>
      <w:r>
        <w:t xml:space="preserve">Valencia City Parks </w:t>
      </w:r>
      <w:r w:rsidR="003E11D6">
        <w:t>Department</w:t>
      </w:r>
    </w:p>
    <w:p w14:paraId="7B98E478" w14:textId="61D05211" w:rsidR="005F543D" w:rsidRDefault="005F543D" w:rsidP="001F4B19">
      <w:pPr>
        <w:pStyle w:val="SubtitleCover"/>
        <w:keepNext w:val="0"/>
        <w:spacing w:after="0" w:line="240" w:lineRule="auto"/>
      </w:pPr>
      <w:r>
        <w:t>Virtual Server Configuration and Maintenanc</w:t>
      </w:r>
      <w:r w:rsidR="004E3A6E">
        <w:t>e Manual</w:t>
      </w:r>
    </w:p>
    <w:p w14:paraId="7BC44D03" w14:textId="34CB701D" w:rsidR="005F543D" w:rsidRDefault="005F543D">
      <w:pPr>
        <w:sectPr w:rsidR="005F543D" w:rsidSect="007A3843">
          <w:headerReference w:type="even" r:id="rId8"/>
          <w:headerReference w:type="default" r:id="rId9"/>
          <w:footerReference w:type="even" r:id="rId10"/>
          <w:footerReference w:type="default" r:id="rId11"/>
          <w:headerReference w:type="first" r:id="rId12"/>
          <w:footerReference w:type="first" r:id="rId13"/>
          <w:pgSz w:w="12240" w:h="15840" w:code="1"/>
          <w:pgMar w:top="1800" w:right="1200" w:bottom="1440" w:left="1200" w:header="960" w:footer="960" w:gutter="0"/>
          <w:pgNumType w:fmt="lowerRoman" w:start="1"/>
          <w:cols w:space="720"/>
          <w:titlePg/>
        </w:sectPr>
      </w:pPr>
    </w:p>
    <w:p w14:paraId="21CBCAEB" w14:textId="70D87F2B" w:rsidR="005F6105" w:rsidRDefault="001F4B19" w:rsidP="00DD6808">
      <w:pPr>
        <w:pStyle w:val="Subtitle"/>
        <w:keepNext w:val="0"/>
        <w:pBdr>
          <w:bottom w:val="none" w:sz="0" w:space="0" w:color="auto"/>
        </w:pBdr>
      </w:pPr>
      <w:r>
        <w:lastRenderedPageBreak/>
        <w:t>Prepared by</w:t>
      </w:r>
    </w:p>
    <w:p w14:paraId="2234547E" w14:textId="6BC49D6E" w:rsidR="005F6105" w:rsidRDefault="001F4B19" w:rsidP="00DD6808">
      <w:pPr>
        <w:pStyle w:val="Title"/>
        <w:keepNext w:val="0"/>
        <w:pBdr>
          <w:bottom w:val="none" w:sz="0" w:space="0" w:color="auto"/>
        </w:pBdr>
        <w:spacing w:after="0" w:line="240" w:lineRule="auto"/>
        <w:rPr>
          <w:rFonts w:ascii="High Tower Text" w:hAnsi="High Tower Text"/>
          <w:smallCaps/>
        </w:rPr>
      </w:pPr>
      <w:r w:rsidRPr="001F4B19">
        <w:rPr>
          <w:rFonts w:ascii="High Tower Text" w:hAnsi="High Tower Text"/>
          <w:smallCaps/>
        </w:rPr>
        <w:t>Team 3 Technologies, LLC</w:t>
      </w:r>
    </w:p>
    <w:p w14:paraId="30E7A795" w14:textId="18BC69DD" w:rsidR="00DD6808" w:rsidRDefault="00DD6808" w:rsidP="00DD6808">
      <w:pPr>
        <w:pStyle w:val="ReturnAddress"/>
      </w:pPr>
      <w:r>
        <w:t>Technology • Consulting • Design</w:t>
      </w:r>
    </w:p>
    <w:p w14:paraId="2D18F123" w14:textId="6E1E5F68" w:rsidR="00DD6808" w:rsidRPr="001F4B19" w:rsidRDefault="00DD6808" w:rsidP="00DD6808">
      <w:pPr>
        <w:pStyle w:val="Title"/>
        <w:keepNext w:val="0"/>
        <w:pBdr>
          <w:bottom w:val="none" w:sz="0" w:space="0" w:color="auto"/>
        </w:pBdr>
        <w:spacing w:after="0" w:line="240" w:lineRule="auto"/>
        <w:rPr>
          <w:rFonts w:ascii="High Tower Text" w:hAnsi="High Tower Text"/>
          <w:smallCaps/>
        </w:rPr>
      </w:pPr>
    </w:p>
    <w:p w14:paraId="1D731E5C" w14:textId="683C588F" w:rsidR="005F6105" w:rsidRDefault="005F6105" w:rsidP="00DD6808"/>
    <w:p w14:paraId="64606931" w14:textId="07DC9EDE" w:rsidR="005F6105" w:rsidRDefault="00DD6808" w:rsidP="0028162B">
      <w:pPr>
        <w:sectPr w:rsidR="005F6105" w:rsidSect="007A3843">
          <w:headerReference w:type="first" r:id="rId14"/>
          <w:footerReference w:type="first" r:id="rId15"/>
          <w:pgSz w:w="12240" w:h="15840" w:code="1"/>
          <w:pgMar w:top="1800" w:right="1200" w:bottom="1440" w:left="1200" w:header="960" w:footer="960" w:gutter="0"/>
          <w:pgNumType w:fmt="lowerRoman" w:start="1"/>
          <w:cols w:space="720"/>
          <w:titlePg/>
        </w:sectPr>
      </w:pPr>
      <w:r>
        <w:rPr>
          <w:noProof/>
        </w:rPr>
        <w:drawing>
          <wp:anchor distT="0" distB="0" distL="114300" distR="114300" simplePos="0" relativeHeight="251657216" behindDoc="0" locked="0" layoutInCell="1" allowOverlap="1" wp14:anchorId="3E0CA83D" wp14:editId="6BF14632">
            <wp:simplePos x="0" y="0"/>
            <wp:positionH relativeFrom="margin">
              <wp:align>center</wp:align>
            </wp:positionH>
            <wp:positionV relativeFrom="paragraph">
              <wp:posOffset>448945</wp:posOffset>
            </wp:positionV>
            <wp:extent cx="3312613" cy="2187750"/>
            <wp:effectExtent l="171450" t="266700" r="154940" b="26987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3T logo.PNG"/>
                    <pic:cNvPicPr/>
                  </pic:nvPicPr>
                  <pic:blipFill>
                    <a:blip r:embed="rId16" cstate="print">
                      <a:extLst>
                        <a:ext uri="{28A0092B-C50C-407E-A947-70E740481C1C}">
                          <a14:useLocalDpi xmlns:a14="http://schemas.microsoft.com/office/drawing/2010/main" val="0"/>
                        </a:ext>
                      </a:extLst>
                    </a:blip>
                    <a:stretch>
                      <a:fillRect/>
                    </a:stretch>
                  </pic:blipFill>
                  <pic:spPr>
                    <a:xfrm rot="21042726">
                      <a:off x="0" y="0"/>
                      <a:ext cx="3312613" cy="2187750"/>
                    </a:xfrm>
                    <a:prstGeom prst="rect">
                      <a:avLst/>
                    </a:prstGeom>
                  </pic:spPr>
                </pic:pic>
              </a:graphicData>
            </a:graphic>
            <wp14:sizeRelH relativeFrom="page">
              <wp14:pctWidth>0</wp14:pctWidth>
            </wp14:sizeRelH>
            <wp14:sizeRelV relativeFrom="page">
              <wp14:pctHeight>0</wp14:pctHeight>
            </wp14:sizeRelV>
          </wp:anchor>
        </w:drawing>
      </w:r>
    </w:p>
    <w:p w14:paraId="61B0585D" w14:textId="77777777" w:rsidR="005F6105" w:rsidRPr="00D91179" w:rsidRDefault="005F6105" w:rsidP="00075B19">
      <w:pPr>
        <w:pStyle w:val="SectionLabel"/>
        <w:spacing w:before="1000"/>
        <w:rPr>
          <w:rFonts w:ascii="Broadway" w:hAnsi="Broadway"/>
        </w:rPr>
        <w:sectPr w:rsidR="005F6105" w:rsidRPr="00D91179" w:rsidSect="00832EED">
          <w:headerReference w:type="default" r:id="rId17"/>
          <w:footerReference w:type="default" r:id="rId18"/>
          <w:pgSz w:w="12240" w:h="15840" w:code="1"/>
          <w:pgMar w:top="1200" w:right="1200" w:bottom="1440" w:left="1200" w:header="0" w:footer="960" w:gutter="0"/>
          <w:pgNumType w:start="1"/>
          <w:cols w:space="720"/>
        </w:sectPr>
      </w:pPr>
      <w:r w:rsidRPr="00D91179">
        <w:rPr>
          <w:rFonts w:ascii="Broadway" w:hAnsi="Broadway"/>
          <w:spacing w:val="-100"/>
        </w:rPr>
        <w:lastRenderedPageBreak/>
        <w:t>T</w:t>
      </w:r>
      <w:r w:rsidRPr="00D91179">
        <w:rPr>
          <w:rFonts w:ascii="Broadway" w:hAnsi="Broadway"/>
        </w:rPr>
        <w:t>able of Contents</w:t>
      </w:r>
    </w:p>
    <w:p w14:paraId="5089E428" w14:textId="5618D2E2" w:rsidR="00741276" w:rsidRDefault="003C6880">
      <w:pPr>
        <w:pStyle w:val="TOC1"/>
        <w:tabs>
          <w:tab w:val="right" w:leader="dot" w:pos="9840"/>
        </w:tabs>
        <w:rPr>
          <w:rFonts w:asciiTheme="minorHAnsi" w:eastAsiaTheme="minorEastAsia" w:hAnsiTheme="minorHAnsi" w:cstheme="minorBidi"/>
          <w:b w:val="0"/>
          <w:noProof/>
          <w:sz w:val="22"/>
          <w:szCs w:val="22"/>
        </w:rPr>
      </w:pPr>
      <w:r>
        <w:rPr>
          <w:rFonts w:ascii="Broadway" w:hAnsi="Broadway"/>
          <w:b w:val="0"/>
          <w:kern w:val="28"/>
          <w:sz w:val="28"/>
        </w:rPr>
        <w:fldChar w:fldCharType="begin"/>
      </w:r>
      <w:r>
        <w:rPr>
          <w:rFonts w:ascii="Broadway" w:hAnsi="Broadway"/>
          <w:b w:val="0"/>
          <w:kern w:val="28"/>
          <w:sz w:val="28"/>
        </w:rPr>
        <w:instrText xml:space="preserve"> TOC \o "1-3" \h \z \u </w:instrText>
      </w:r>
      <w:r>
        <w:rPr>
          <w:rFonts w:ascii="Broadway" w:hAnsi="Broadway"/>
          <w:b w:val="0"/>
          <w:kern w:val="28"/>
          <w:sz w:val="28"/>
        </w:rPr>
        <w:fldChar w:fldCharType="separate"/>
      </w:r>
      <w:hyperlink w:anchor="_Toc14869952" w:history="1">
        <w:r w:rsidR="00741276" w:rsidRPr="00FA6B41">
          <w:rPr>
            <w:rStyle w:val="Hyperlink"/>
            <w:noProof/>
          </w:rPr>
          <w:t>Introduction</w:t>
        </w:r>
        <w:r w:rsidR="00741276">
          <w:rPr>
            <w:noProof/>
            <w:webHidden/>
          </w:rPr>
          <w:tab/>
        </w:r>
        <w:r w:rsidR="00741276">
          <w:rPr>
            <w:noProof/>
            <w:webHidden/>
          </w:rPr>
          <w:fldChar w:fldCharType="begin"/>
        </w:r>
        <w:r w:rsidR="00741276">
          <w:rPr>
            <w:noProof/>
            <w:webHidden/>
          </w:rPr>
          <w:instrText xml:space="preserve"> PAGEREF _Toc14869952 \h </w:instrText>
        </w:r>
        <w:r w:rsidR="00741276">
          <w:rPr>
            <w:noProof/>
            <w:webHidden/>
          </w:rPr>
        </w:r>
        <w:r w:rsidR="00741276">
          <w:rPr>
            <w:noProof/>
            <w:webHidden/>
          </w:rPr>
          <w:fldChar w:fldCharType="separate"/>
        </w:r>
        <w:r w:rsidR="00741276">
          <w:rPr>
            <w:noProof/>
            <w:webHidden/>
          </w:rPr>
          <w:t>1</w:t>
        </w:r>
        <w:r w:rsidR="00741276">
          <w:rPr>
            <w:noProof/>
            <w:webHidden/>
          </w:rPr>
          <w:fldChar w:fldCharType="end"/>
        </w:r>
      </w:hyperlink>
    </w:p>
    <w:p w14:paraId="5502A780" w14:textId="1E261886"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53" w:history="1">
        <w:r w:rsidR="00741276" w:rsidRPr="00FA6B41">
          <w:rPr>
            <w:rStyle w:val="Hyperlink"/>
            <w:noProof/>
          </w:rPr>
          <w:t>Our Mission</w:t>
        </w:r>
        <w:r w:rsidR="00741276">
          <w:rPr>
            <w:noProof/>
            <w:webHidden/>
          </w:rPr>
          <w:tab/>
        </w:r>
        <w:r w:rsidR="00741276">
          <w:rPr>
            <w:noProof/>
            <w:webHidden/>
          </w:rPr>
          <w:fldChar w:fldCharType="begin"/>
        </w:r>
        <w:r w:rsidR="00741276">
          <w:rPr>
            <w:noProof/>
            <w:webHidden/>
          </w:rPr>
          <w:instrText xml:space="preserve"> PAGEREF _Toc14869953 \h </w:instrText>
        </w:r>
        <w:r w:rsidR="00741276">
          <w:rPr>
            <w:noProof/>
            <w:webHidden/>
          </w:rPr>
        </w:r>
        <w:r w:rsidR="00741276">
          <w:rPr>
            <w:noProof/>
            <w:webHidden/>
          </w:rPr>
          <w:fldChar w:fldCharType="separate"/>
        </w:r>
        <w:r w:rsidR="00741276">
          <w:rPr>
            <w:noProof/>
            <w:webHidden/>
          </w:rPr>
          <w:t>1</w:t>
        </w:r>
        <w:r w:rsidR="00741276">
          <w:rPr>
            <w:noProof/>
            <w:webHidden/>
          </w:rPr>
          <w:fldChar w:fldCharType="end"/>
        </w:r>
      </w:hyperlink>
    </w:p>
    <w:p w14:paraId="61E0C997" w14:textId="798655B0"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54" w:history="1">
        <w:r w:rsidR="00741276" w:rsidRPr="00FA6B41">
          <w:rPr>
            <w:rStyle w:val="Hyperlink"/>
            <w:noProof/>
          </w:rPr>
          <w:t>About Us</w:t>
        </w:r>
        <w:r w:rsidR="00741276">
          <w:rPr>
            <w:noProof/>
            <w:webHidden/>
          </w:rPr>
          <w:tab/>
        </w:r>
        <w:r w:rsidR="00741276">
          <w:rPr>
            <w:noProof/>
            <w:webHidden/>
          </w:rPr>
          <w:fldChar w:fldCharType="begin"/>
        </w:r>
        <w:r w:rsidR="00741276">
          <w:rPr>
            <w:noProof/>
            <w:webHidden/>
          </w:rPr>
          <w:instrText xml:space="preserve"> PAGEREF _Toc14869954 \h </w:instrText>
        </w:r>
        <w:r w:rsidR="00741276">
          <w:rPr>
            <w:noProof/>
            <w:webHidden/>
          </w:rPr>
        </w:r>
        <w:r w:rsidR="00741276">
          <w:rPr>
            <w:noProof/>
            <w:webHidden/>
          </w:rPr>
          <w:fldChar w:fldCharType="separate"/>
        </w:r>
        <w:r w:rsidR="00741276">
          <w:rPr>
            <w:noProof/>
            <w:webHidden/>
          </w:rPr>
          <w:t>1</w:t>
        </w:r>
        <w:r w:rsidR="00741276">
          <w:rPr>
            <w:noProof/>
            <w:webHidden/>
          </w:rPr>
          <w:fldChar w:fldCharType="end"/>
        </w:r>
      </w:hyperlink>
    </w:p>
    <w:p w14:paraId="07A29BDF" w14:textId="4073C700"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55" w:history="1">
        <w:r w:rsidR="00741276" w:rsidRPr="00FA6B41">
          <w:rPr>
            <w:rStyle w:val="Hyperlink"/>
            <w:noProof/>
          </w:rPr>
          <w:t>Services and Licensing</w:t>
        </w:r>
        <w:r w:rsidR="00741276">
          <w:rPr>
            <w:noProof/>
            <w:webHidden/>
          </w:rPr>
          <w:tab/>
        </w:r>
        <w:r w:rsidR="00741276">
          <w:rPr>
            <w:noProof/>
            <w:webHidden/>
          </w:rPr>
          <w:fldChar w:fldCharType="begin"/>
        </w:r>
        <w:r w:rsidR="00741276">
          <w:rPr>
            <w:noProof/>
            <w:webHidden/>
          </w:rPr>
          <w:instrText xml:space="preserve"> PAGEREF _Toc14869955 \h </w:instrText>
        </w:r>
        <w:r w:rsidR="00741276">
          <w:rPr>
            <w:noProof/>
            <w:webHidden/>
          </w:rPr>
        </w:r>
        <w:r w:rsidR="00741276">
          <w:rPr>
            <w:noProof/>
            <w:webHidden/>
          </w:rPr>
          <w:fldChar w:fldCharType="separate"/>
        </w:r>
        <w:r w:rsidR="00741276">
          <w:rPr>
            <w:noProof/>
            <w:webHidden/>
          </w:rPr>
          <w:t>2</w:t>
        </w:r>
        <w:r w:rsidR="00741276">
          <w:rPr>
            <w:noProof/>
            <w:webHidden/>
          </w:rPr>
          <w:fldChar w:fldCharType="end"/>
        </w:r>
      </w:hyperlink>
    </w:p>
    <w:p w14:paraId="044270B7" w14:textId="5B94045F" w:rsidR="00741276" w:rsidRDefault="00AA48B8">
      <w:pPr>
        <w:pStyle w:val="TOC1"/>
        <w:tabs>
          <w:tab w:val="right" w:leader="dot" w:pos="9840"/>
        </w:tabs>
        <w:rPr>
          <w:rFonts w:asciiTheme="minorHAnsi" w:eastAsiaTheme="minorEastAsia" w:hAnsiTheme="minorHAnsi" w:cstheme="minorBidi"/>
          <w:b w:val="0"/>
          <w:noProof/>
          <w:sz w:val="22"/>
          <w:szCs w:val="22"/>
        </w:rPr>
      </w:pPr>
      <w:hyperlink w:anchor="_Toc14869956" w:history="1">
        <w:r w:rsidR="00741276" w:rsidRPr="00FA6B41">
          <w:rPr>
            <w:rStyle w:val="Hyperlink"/>
            <w:noProof/>
          </w:rPr>
          <w:t>Chapter 1.  System Requirements</w:t>
        </w:r>
        <w:r w:rsidR="00741276">
          <w:rPr>
            <w:noProof/>
            <w:webHidden/>
          </w:rPr>
          <w:tab/>
        </w:r>
        <w:r w:rsidR="00741276">
          <w:rPr>
            <w:noProof/>
            <w:webHidden/>
          </w:rPr>
          <w:fldChar w:fldCharType="begin"/>
        </w:r>
        <w:r w:rsidR="00741276">
          <w:rPr>
            <w:noProof/>
            <w:webHidden/>
          </w:rPr>
          <w:instrText xml:space="preserve"> PAGEREF _Toc14869956 \h </w:instrText>
        </w:r>
        <w:r w:rsidR="00741276">
          <w:rPr>
            <w:noProof/>
            <w:webHidden/>
          </w:rPr>
        </w:r>
        <w:r w:rsidR="00741276">
          <w:rPr>
            <w:noProof/>
            <w:webHidden/>
          </w:rPr>
          <w:fldChar w:fldCharType="separate"/>
        </w:r>
        <w:r w:rsidR="00741276">
          <w:rPr>
            <w:noProof/>
            <w:webHidden/>
          </w:rPr>
          <w:t>3</w:t>
        </w:r>
        <w:r w:rsidR="00741276">
          <w:rPr>
            <w:noProof/>
            <w:webHidden/>
          </w:rPr>
          <w:fldChar w:fldCharType="end"/>
        </w:r>
      </w:hyperlink>
    </w:p>
    <w:p w14:paraId="03EAC086" w14:textId="738E2B25"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57" w:history="1">
        <w:r w:rsidR="00741276" w:rsidRPr="00FA6B41">
          <w:rPr>
            <w:rStyle w:val="Hyperlink"/>
            <w:noProof/>
          </w:rPr>
          <w:t>Determining System Requirements</w:t>
        </w:r>
        <w:r w:rsidR="00741276">
          <w:rPr>
            <w:noProof/>
            <w:webHidden/>
          </w:rPr>
          <w:tab/>
        </w:r>
        <w:r w:rsidR="00741276">
          <w:rPr>
            <w:noProof/>
            <w:webHidden/>
          </w:rPr>
          <w:fldChar w:fldCharType="begin"/>
        </w:r>
        <w:r w:rsidR="00741276">
          <w:rPr>
            <w:noProof/>
            <w:webHidden/>
          </w:rPr>
          <w:instrText xml:space="preserve"> PAGEREF _Toc14869957 \h </w:instrText>
        </w:r>
        <w:r w:rsidR="00741276">
          <w:rPr>
            <w:noProof/>
            <w:webHidden/>
          </w:rPr>
        </w:r>
        <w:r w:rsidR="00741276">
          <w:rPr>
            <w:noProof/>
            <w:webHidden/>
          </w:rPr>
          <w:fldChar w:fldCharType="separate"/>
        </w:r>
        <w:r w:rsidR="00741276">
          <w:rPr>
            <w:noProof/>
            <w:webHidden/>
          </w:rPr>
          <w:t>3</w:t>
        </w:r>
        <w:r w:rsidR="00741276">
          <w:rPr>
            <w:noProof/>
            <w:webHidden/>
          </w:rPr>
          <w:fldChar w:fldCharType="end"/>
        </w:r>
      </w:hyperlink>
    </w:p>
    <w:p w14:paraId="5FE89651" w14:textId="2401D03C"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58" w:history="1">
        <w:r w:rsidR="00741276" w:rsidRPr="00FA6B41">
          <w:rPr>
            <w:rStyle w:val="Hyperlink"/>
            <w:noProof/>
          </w:rPr>
          <w:t>Microsoft Distribution</w:t>
        </w:r>
        <w:r w:rsidR="00741276">
          <w:rPr>
            <w:noProof/>
            <w:webHidden/>
          </w:rPr>
          <w:tab/>
        </w:r>
        <w:r w:rsidR="00741276">
          <w:rPr>
            <w:noProof/>
            <w:webHidden/>
          </w:rPr>
          <w:fldChar w:fldCharType="begin"/>
        </w:r>
        <w:r w:rsidR="00741276">
          <w:rPr>
            <w:noProof/>
            <w:webHidden/>
          </w:rPr>
          <w:instrText xml:space="preserve"> PAGEREF _Toc14869958 \h </w:instrText>
        </w:r>
        <w:r w:rsidR="00741276">
          <w:rPr>
            <w:noProof/>
            <w:webHidden/>
          </w:rPr>
        </w:r>
        <w:r w:rsidR="00741276">
          <w:rPr>
            <w:noProof/>
            <w:webHidden/>
          </w:rPr>
          <w:fldChar w:fldCharType="separate"/>
        </w:r>
        <w:r w:rsidR="00741276">
          <w:rPr>
            <w:noProof/>
            <w:webHidden/>
          </w:rPr>
          <w:t>3</w:t>
        </w:r>
        <w:r w:rsidR="00741276">
          <w:rPr>
            <w:noProof/>
            <w:webHidden/>
          </w:rPr>
          <w:fldChar w:fldCharType="end"/>
        </w:r>
      </w:hyperlink>
    </w:p>
    <w:p w14:paraId="78DB7FC2" w14:textId="512D8AC8"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59" w:history="1">
        <w:r w:rsidR="00741276" w:rsidRPr="00FA6B41">
          <w:rPr>
            <w:rStyle w:val="Hyperlink"/>
            <w:noProof/>
          </w:rPr>
          <w:t>Microsoft Server 2016</w:t>
        </w:r>
        <w:r w:rsidR="00741276">
          <w:rPr>
            <w:noProof/>
            <w:webHidden/>
          </w:rPr>
          <w:tab/>
        </w:r>
        <w:r w:rsidR="00741276">
          <w:rPr>
            <w:noProof/>
            <w:webHidden/>
          </w:rPr>
          <w:fldChar w:fldCharType="begin"/>
        </w:r>
        <w:r w:rsidR="00741276">
          <w:rPr>
            <w:noProof/>
            <w:webHidden/>
          </w:rPr>
          <w:instrText xml:space="preserve"> PAGEREF _Toc14869959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17C1299E" w14:textId="619D9234"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0" w:history="1">
        <w:r w:rsidR="00741276" w:rsidRPr="00FA6B41">
          <w:rPr>
            <w:rStyle w:val="Hyperlink"/>
            <w:noProof/>
          </w:rPr>
          <w:t>Processor (CPU) Requirements</w:t>
        </w:r>
        <w:r w:rsidR="00741276">
          <w:rPr>
            <w:noProof/>
            <w:webHidden/>
          </w:rPr>
          <w:tab/>
        </w:r>
        <w:r w:rsidR="00741276">
          <w:rPr>
            <w:noProof/>
            <w:webHidden/>
          </w:rPr>
          <w:fldChar w:fldCharType="begin"/>
        </w:r>
        <w:r w:rsidR="00741276">
          <w:rPr>
            <w:noProof/>
            <w:webHidden/>
          </w:rPr>
          <w:instrText xml:space="preserve"> PAGEREF _Toc14869960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68665ADA" w14:textId="06E569BE"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1" w:history="1">
        <w:r w:rsidR="00741276" w:rsidRPr="00FA6B41">
          <w:rPr>
            <w:rStyle w:val="Hyperlink"/>
            <w:noProof/>
          </w:rPr>
          <w:t>Memory (RAM) Requirements</w:t>
        </w:r>
        <w:r w:rsidR="00741276">
          <w:rPr>
            <w:noProof/>
            <w:webHidden/>
          </w:rPr>
          <w:tab/>
        </w:r>
        <w:r w:rsidR="00741276">
          <w:rPr>
            <w:noProof/>
            <w:webHidden/>
          </w:rPr>
          <w:fldChar w:fldCharType="begin"/>
        </w:r>
        <w:r w:rsidR="00741276">
          <w:rPr>
            <w:noProof/>
            <w:webHidden/>
          </w:rPr>
          <w:instrText xml:space="preserve"> PAGEREF _Toc14869961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39B84FD6" w14:textId="0DCA0236"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2" w:history="1">
        <w:r w:rsidR="00741276" w:rsidRPr="00FA6B41">
          <w:rPr>
            <w:rStyle w:val="Hyperlink"/>
            <w:noProof/>
          </w:rPr>
          <w:t>Storage Requirements</w:t>
        </w:r>
        <w:r w:rsidR="00741276">
          <w:rPr>
            <w:noProof/>
            <w:webHidden/>
          </w:rPr>
          <w:tab/>
        </w:r>
        <w:r w:rsidR="00741276">
          <w:rPr>
            <w:noProof/>
            <w:webHidden/>
          </w:rPr>
          <w:fldChar w:fldCharType="begin"/>
        </w:r>
        <w:r w:rsidR="00741276">
          <w:rPr>
            <w:noProof/>
            <w:webHidden/>
          </w:rPr>
          <w:instrText xml:space="preserve"> PAGEREF _Toc14869962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6EDB9B22" w14:textId="13A9F04F"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3" w:history="1">
        <w:r w:rsidR="00741276" w:rsidRPr="00FA6B41">
          <w:rPr>
            <w:rStyle w:val="Hyperlink"/>
            <w:noProof/>
          </w:rPr>
          <w:t>Network Adapter Requirements</w:t>
        </w:r>
        <w:r w:rsidR="00741276">
          <w:rPr>
            <w:noProof/>
            <w:webHidden/>
          </w:rPr>
          <w:tab/>
        </w:r>
        <w:r w:rsidR="00741276">
          <w:rPr>
            <w:noProof/>
            <w:webHidden/>
          </w:rPr>
          <w:fldChar w:fldCharType="begin"/>
        </w:r>
        <w:r w:rsidR="00741276">
          <w:rPr>
            <w:noProof/>
            <w:webHidden/>
          </w:rPr>
          <w:instrText xml:space="preserve"> PAGEREF _Toc14869963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79DB51BF" w14:textId="20D5A67F"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64" w:history="1">
        <w:r w:rsidR="00741276" w:rsidRPr="00FA6B41">
          <w:rPr>
            <w:rStyle w:val="Hyperlink"/>
            <w:noProof/>
          </w:rPr>
          <w:t>Linux Distribution</w:t>
        </w:r>
        <w:r w:rsidR="00741276">
          <w:rPr>
            <w:noProof/>
            <w:webHidden/>
          </w:rPr>
          <w:tab/>
        </w:r>
        <w:r w:rsidR="00741276">
          <w:rPr>
            <w:noProof/>
            <w:webHidden/>
          </w:rPr>
          <w:fldChar w:fldCharType="begin"/>
        </w:r>
        <w:r w:rsidR="00741276">
          <w:rPr>
            <w:noProof/>
            <w:webHidden/>
          </w:rPr>
          <w:instrText xml:space="preserve"> PAGEREF _Toc14869964 \h </w:instrText>
        </w:r>
        <w:r w:rsidR="00741276">
          <w:rPr>
            <w:noProof/>
            <w:webHidden/>
          </w:rPr>
        </w:r>
        <w:r w:rsidR="00741276">
          <w:rPr>
            <w:noProof/>
            <w:webHidden/>
          </w:rPr>
          <w:fldChar w:fldCharType="separate"/>
        </w:r>
        <w:r w:rsidR="00741276">
          <w:rPr>
            <w:noProof/>
            <w:webHidden/>
          </w:rPr>
          <w:t>4</w:t>
        </w:r>
        <w:r w:rsidR="00741276">
          <w:rPr>
            <w:noProof/>
            <w:webHidden/>
          </w:rPr>
          <w:fldChar w:fldCharType="end"/>
        </w:r>
      </w:hyperlink>
    </w:p>
    <w:p w14:paraId="6DDC09E4" w14:textId="717632B6"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5" w:history="1">
        <w:r w:rsidR="00741276" w:rsidRPr="00FA6B41">
          <w:rPr>
            <w:rStyle w:val="Hyperlink"/>
            <w:noProof/>
          </w:rPr>
          <w:t>Linux Ubuntu Server 18.04</w:t>
        </w:r>
        <w:r w:rsidR="00741276">
          <w:rPr>
            <w:noProof/>
            <w:webHidden/>
          </w:rPr>
          <w:tab/>
        </w:r>
        <w:r w:rsidR="00741276">
          <w:rPr>
            <w:noProof/>
            <w:webHidden/>
          </w:rPr>
          <w:fldChar w:fldCharType="begin"/>
        </w:r>
        <w:r w:rsidR="00741276">
          <w:rPr>
            <w:noProof/>
            <w:webHidden/>
          </w:rPr>
          <w:instrText xml:space="preserve"> PAGEREF _Toc14869965 \h </w:instrText>
        </w:r>
        <w:r w:rsidR="00741276">
          <w:rPr>
            <w:noProof/>
            <w:webHidden/>
          </w:rPr>
        </w:r>
        <w:r w:rsidR="00741276">
          <w:rPr>
            <w:noProof/>
            <w:webHidden/>
          </w:rPr>
          <w:fldChar w:fldCharType="separate"/>
        </w:r>
        <w:r w:rsidR="00741276">
          <w:rPr>
            <w:noProof/>
            <w:webHidden/>
          </w:rPr>
          <w:t>5</w:t>
        </w:r>
        <w:r w:rsidR="00741276">
          <w:rPr>
            <w:noProof/>
            <w:webHidden/>
          </w:rPr>
          <w:fldChar w:fldCharType="end"/>
        </w:r>
      </w:hyperlink>
    </w:p>
    <w:p w14:paraId="2D745342" w14:textId="4D6AA4DA"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6" w:history="1">
        <w:r w:rsidR="00741276" w:rsidRPr="00FA6B41">
          <w:rPr>
            <w:rStyle w:val="Hyperlink"/>
            <w:noProof/>
          </w:rPr>
          <w:t>Processor CPU Requirement</w:t>
        </w:r>
        <w:r w:rsidR="00741276">
          <w:rPr>
            <w:noProof/>
            <w:webHidden/>
          </w:rPr>
          <w:tab/>
        </w:r>
        <w:r w:rsidR="00741276">
          <w:rPr>
            <w:noProof/>
            <w:webHidden/>
          </w:rPr>
          <w:fldChar w:fldCharType="begin"/>
        </w:r>
        <w:r w:rsidR="00741276">
          <w:rPr>
            <w:noProof/>
            <w:webHidden/>
          </w:rPr>
          <w:instrText xml:space="preserve"> PAGEREF _Toc14869966 \h </w:instrText>
        </w:r>
        <w:r w:rsidR="00741276">
          <w:rPr>
            <w:noProof/>
            <w:webHidden/>
          </w:rPr>
        </w:r>
        <w:r w:rsidR="00741276">
          <w:rPr>
            <w:noProof/>
            <w:webHidden/>
          </w:rPr>
          <w:fldChar w:fldCharType="separate"/>
        </w:r>
        <w:r w:rsidR="00741276">
          <w:rPr>
            <w:noProof/>
            <w:webHidden/>
          </w:rPr>
          <w:t>5</w:t>
        </w:r>
        <w:r w:rsidR="00741276">
          <w:rPr>
            <w:noProof/>
            <w:webHidden/>
          </w:rPr>
          <w:fldChar w:fldCharType="end"/>
        </w:r>
      </w:hyperlink>
    </w:p>
    <w:p w14:paraId="62AAE650" w14:textId="1EBDAA95"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7" w:history="1">
        <w:r w:rsidR="00741276" w:rsidRPr="00FA6B41">
          <w:rPr>
            <w:rStyle w:val="Hyperlink"/>
            <w:noProof/>
          </w:rPr>
          <w:t>Memory</w:t>
        </w:r>
        <w:r w:rsidR="00741276">
          <w:rPr>
            <w:noProof/>
            <w:webHidden/>
          </w:rPr>
          <w:tab/>
        </w:r>
        <w:r w:rsidR="00741276">
          <w:rPr>
            <w:noProof/>
            <w:webHidden/>
          </w:rPr>
          <w:fldChar w:fldCharType="begin"/>
        </w:r>
        <w:r w:rsidR="00741276">
          <w:rPr>
            <w:noProof/>
            <w:webHidden/>
          </w:rPr>
          <w:instrText xml:space="preserve"> PAGEREF _Toc14869967 \h </w:instrText>
        </w:r>
        <w:r w:rsidR="00741276">
          <w:rPr>
            <w:noProof/>
            <w:webHidden/>
          </w:rPr>
        </w:r>
        <w:r w:rsidR="00741276">
          <w:rPr>
            <w:noProof/>
            <w:webHidden/>
          </w:rPr>
          <w:fldChar w:fldCharType="separate"/>
        </w:r>
        <w:r w:rsidR="00741276">
          <w:rPr>
            <w:noProof/>
            <w:webHidden/>
          </w:rPr>
          <w:t>5</w:t>
        </w:r>
        <w:r w:rsidR="00741276">
          <w:rPr>
            <w:noProof/>
            <w:webHidden/>
          </w:rPr>
          <w:fldChar w:fldCharType="end"/>
        </w:r>
      </w:hyperlink>
    </w:p>
    <w:p w14:paraId="51527503" w14:textId="2A7AEE31"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8" w:history="1">
        <w:r w:rsidR="00741276" w:rsidRPr="00FA6B41">
          <w:rPr>
            <w:rStyle w:val="Hyperlink"/>
            <w:noProof/>
          </w:rPr>
          <w:t>Storage Requirement</w:t>
        </w:r>
        <w:r w:rsidR="00741276">
          <w:rPr>
            <w:noProof/>
            <w:webHidden/>
          </w:rPr>
          <w:tab/>
        </w:r>
        <w:r w:rsidR="00741276">
          <w:rPr>
            <w:noProof/>
            <w:webHidden/>
          </w:rPr>
          <w:fldChar w:fldCharType="begin"/>
        </w:r>
        <w:r w:rsidR="00741276">
          <w:rPr>
            <w:noProof/>
            <w:webHidden/>
          </w:rPr>
          <w:instrText xml:space="preserve"> PAGEREF _Toc14869968 \h </w:instrText>
        </w:r>
        <w:r w:rsidR="00741276">
          <w:rPr>
            <w:noProof/>
            <w:webHidden/>
          </w:rPr>
        </w:r>
        <w:r w:rsidR="00741276">
          <w:rPr>
            <w:noProof/>
            <w:webHidden/>
          </w:rPr>
          <w:fldChar w:fldCharType="separate"/>
        </w:r>
        <w:r w:rsidR="00741276">
          <w:rPr>
            <w:noProof/>
            <w:webHidden/>
          </w:rPr>
          <w:t>5</w:t>
        </w:r>
        <w:r w:rsidR="00741276">
          <w:rPr>
            <w:noProof/>
            <w:webHidden/>
          </w:rPr>
          <w:fldChar w:fldCharType="end"/>
        </w:r>
      </w:hyperlink>
    </w:p>
    <w:p w14:paraId="635FC7C8" w14:textId="2F504397"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69" w:history="1">
        <w:r w:rsidR="00741276" w:rsidRPr="00FA6B41">
          <w:rPr>
            <w:rStyle w:val="Hyperlink"/>
            <w:noProof/>
          </w:rPr>
          <w:t>Network Adapter Requirements</w:t>
        </w:r>
        <w:r w:rsidR="00741276">
          <w:rPr>
            <w:noProof/>
            <w:webHidden/>
          </w:rPr>
          <w:tab/>
        </w:r>
        <w:r w:rsidR="00741276">
          <w:rPr>
            <w:noProof/>
            <w:webHidden/>
          </w:rPr>
          <w:fldChar w:fldCharType="begin"/>
        </w:r>
        <w:r w:rsidR="00741276">
          <w:rPr>
            <w:noProof/>
            <w:webHidden/>
          </w:rPr>
          <w:instrText xml:space="preserve"> PAGEREF _Toc14869969 \h </w:instrText>
        </w:r>
        <w:r w:rsidR="00741276">
          <w:rPr>
            <w:noProof/>
            <w:webHidden/>
          </w:rPr>
        </w:r>
        <w:r w:rsidR="00741276">
          <w:rPr>
            <w:noProof/>
            <w:webHidden/>
          </w:rPr>
          <w:fldChar w:fldCharType="separate"/>
        </w:r>
        <w:r w:rsidR="00741276">
          <w:rPr>
            <w:noProof/>
            <w:webHidden/>
          </w:rPr>
          <w:t>5</w:t>
        </w:r>
        <w:r w:rsidR="00741276">
          <w:rPr>
            <w:noProof/>
            <w:webHidden/>
          </w:rPr>
          <w:fldChar w:fldCharType="end"/>
        </w:r>
      </w:hyperlink>
    </w:p>
    <w:p w14:paraId="6C803FBC" w14:textId="5FAB6ECC"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70" w:history="1">
        <w:r w:rsidR="00741276" w:rsidRPr="00FA6B41">
          <w:rPr>
            <w:rStyle w:val="Hyperlink"/>
            <w:noProof/>
          </w:rPr>
          <w:t>Applications</w:t>
        </w:r>
        <w:r w:rsidR="00741276">
          <w:rPr>
            <w:noProof/>
            <w:webHidden/>
          </w:rPr>
          <w:tab/>
        </w:r>
        <w:r w:rsidR="00741276">
          <w:rPr>
            <w:noProof/>
            <w:webHidden/>
          </w:rPr>
          <w:fldChar w:fldCharType="begin"/>
        </w:r>
        <w:r w:rsidR="00741276">
          <w:rPr>
            <w:noProof/>
            <w:webHidden/>
          </w:rPr>
          <w:instrText xml:space="preserve"> PAGEREF _Toc14869970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0F1A07B6" w14:textId="1852BB4E"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71" w:history="1">
        <w:r w:rsidR="00741276" w:rsidRPr="00FA6B41">
          <w:rPr>
            <w:rStyle w:val="Hyperlink"/>
            <w:noProof/>
          </w:rPr>
          <w:t>Windows Server 2016 (with Active Directory)</w:t>
        </w:r>
        <w:r w:rsidR="00741276">
          <w:rPr>
            <w:noProof/>
            <w:webHidden/>
          </w:rPr>
          <w:tab/>
        </w:r>
        <w:r w:rsidR="00741276">
          <w:rPr>
            <w:noProof/>
            <w:webHidden/>
          </w:rPr>
          <w:fldChar w:fldCharType="begin"/>
        </w:r>
        <w:r w:rsidR="00741276">
          <w:rPr>
            <w:noProof/>
            <w:webHidden/>
          </w:rPr>
          <w:instrText xml:space="preserve"> PAGEREF _Toc14869971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74A680B2" w14:textId="7018F4FB"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72" w:history="1">
        <w:r w:rsidR="00741276" w:rsidRPr="00FA6B41">
          <w:rPr>
            <w:rStyle w:val="Hyperlink"/>
            <w:noProof/>
          </w:rPr>
          <w:t>Security Applications</w:t>
        </w:r>
        <w:r w:rsidR="00741276">
          <w:rPr>
            <w:noProof/>
            <w:webHidden/>
          </w:rPr>
          <w:tab/>
        </w:r>
        <w:r w:rsidR="00741276">
          <w:rPr>
            <w:noProof/>
            <w:webHidden/>
          </w:rPr>
          <w:fldChar w:fldCharType="begin"/>
        </w:r>
        <w:r w:rsidR="00741276">
          <w:rPr>
            <w:noProof/>
            <w:webHidden/>
          </w:rPr>
          <w:instrText xml:space="preserve"> PAGEREF _Toc14869972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32A4139E" w14:textId="795AA9BB"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73" w:history="1">
        <w:r w:rsidR="00741276" w:rsidRPr="00FA6B41">
          <w:rPr>
            <w:rStyle w:val="Hyperlink"/>
            <w:noProof/>
          </w:rPr>
          <w:t>Team Viewer</w:t>
        </w:r>
        <w:r w:rsidR="00741276">
          <w:rPr>
            <w:noProof/>
            <w:webHidden/>
          </w:rPr>
          <w:tab/>
        </w:r>
        <w:r w:rsidR="00741276">
          <w:rPr>
            <w:noProof/>
            <w:webHidden/>
          </w:rPr>
          <w:fldChar w:fldCharType="begin"/>
        </w:r>
        <w:r w:rsidR="00741276">
          <w:rPr>
            <w:noProof/>
            <w:webHidden/>
          </w:rPr>
          <w:instrText xml:space="preserve"> PAGEREF _Toc14869973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5B915E0D" w14:textId="47ACC439"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74" w:history="1">
        <w:r w:rsidR="00741276" w:rsidRPr="00FA6B41">
          <w:rPr>
            <w:rStyle w:val="Hyperlink"/>
            <w:noProof/>
          </w:rPr>
          <w:t>TreeKeeper</w:t>
        </w:r>
        <w:r w:rsidR="00741276">
          <w:rPr>
            <w:noProof/>
            <w:webHidden/>
          </w:rPr>
          <w:tab/>
        </w:r>
        <w:r w:rsidR="00741276">
          <w:rPr>
            <w:noProof/>
            <w:webHidden/>
          </w:rPr>
          <w:fldChar w:fldCharType="begin"/>
        </w:r>
        <w:r w:rsidR="00741276">
          <w:rPr>
            <w:noProof/>
            <w:webHidden/>
          </w:rPr>
          <w:instrText xml:space="preserve"> PAGEREF _Toc14869974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72D207C3" w14:textId="6483039F" w:rsidR="00741276" w:rsidRDefault="00AA48B8">
      <w:pPr>
        <w:pStyle w:val="TOC3"/>
        <w:tabs>
          <w:tab w:val="right" w:leader="dot" w:pos="9840"/>
        </w:tabs>
        <w:rPr>
          <w:rFonts w:asciiTheme="minorHAnsi" w:eastAsiaTheme="minorEastAsia" w:hAnsiTheme="minorHAnsi" w:cstheme="minorBidi"/>
          <w:noProof/>
          <w:sz w:val="22"/>
          <w:szCs w:val="22"/>
        </w:rPr>
      </w:pPr>
      <w:hyperlink w:anchor="_Toc14869975" w:history="1">
        <w:r w:rsidR="00741276" w:rsidRPr="00FA6B41">
          <w:rPr>
            <w:rStyle w:val="Hyperlink"/>
            <w:noProof/>
          </w:rPr>
          <w:t>ActiveWorks</w:t>
        </w:r>
        <w:r w:rsidR="00741276">
          <w:rPr>
            <w:noProof/>
            <w:webHidden/>
          </w:rPr>
          <w:tab/>
        </w:r>
        <w:r w:rsidR="00741276">
          <w:rPr>
            <w:noProof/>
            <w:webHidden/>
          </w:rPr>
          <w:fldChar w:fldCharType="begin"/>
        </w:r>
        <w:r w:rsidR="00741276">
          <w:rPr>
            <w:noProof/>
            <w:webHidden/>
          </w:rPr>
          <w:instrText xml:space="preserve"> PAGEREF _Toc14869975 \h </w:instrText>
        </w:r>
        <w:r w:rsidR="00741276">
          <w:rPr>
            <w:noProof/>
            <w:webHidden/>
          </w:rPr>
        </w:r>
        <w:r w:rsidR="00741276">
          <w:rPr>
            <w:noProof/>
            <w:webHidden/>
          </w:rPr>
          <w:fldChar w:fldCharType="separate"/>
        </w:r>
        <w:r w:rsidR="00741276">
          <w:rPr>
            <w:noProof/>
            <w:webHidden/>
          </w:rPr>
          <w:t>6</w:t>
        </w:r>
        <w:r w:rsidR="00741276">
          <w:rPr>
            <w:noProof/>
            <w:webHidden/>
          </w:rPr>
          <w:fldChar w:fldCharType="end"/>
        </w:r>
      </w:hyperlink>
    </w:p>
    <w:p w14:paraId="46771DE8" w14:textId="77777777" w:rsidR="00741276" w:rsidRDefault="00741276">
      <w:pPr>
        <w:spacing w:after="0"/>
        <w:jc w:val="left"/>
        <w:rPr>
          <w:rStyle w:val="Hyperlink"/>
          <w:rFonts w:ascii="Gill Sans MT" w:hAnsi="Gill Sans MT"/>
          <w:b/>
          <w:noProof/>
          <w:sz w:val="27"/>
        </w:rPr>
      </w:pPr>
      <w:r>
        <w:rPr>
          <w:rStyle w:val="Hyperlink"/>
          <w:noProof/>
        </w:rPr>
        <w:br w:type="page"/>
      </w:r>
    </w:p>
    <w:p w14:paraId="7E80CB62" w14:textId="152EFB9B" w:rsidR="00741276" w:rsidRDefault="00741276">
      <w:pPr>
        <w:pStyle w:val="TOC1"/>
        <w:tabs>
          <w:tab w:val="right" w:leader="dot" w:pos="9840"/>
        </w:tabs>
        <w:rPr>
          <w:rFonts w:asciiTheme="minorHAnsi" w:eastAsiaTheme="minorEastAsia" w:hAnsiTheme="minorHAnsi" w:cstheme="minorBidi"/>
          <w:b w:val="0"/>
          <w:noProof/>
          <w:sz w:val="22"/>
          <w:szCs w:val="22"/>
        </w:rPr>
      </w:pPr>
      <w:hyperlink w:anchor="_Toc14869976" w:history="1">
        <w:r w:rsidRPr="00FA6B41">
          <w:rPr>
            <w:rStyle w:val="Hyperlink"/>
            <w:noProof/>
          </w:rPr>
          <w:t>Chapter 2.  Cloud-Based Installation</w:t>
        </w:r>
        <w:r>
          <w:rPr>
            <w:noProof/>
            <w:webHidden/>
          </w:rPr>
          <w:tab/>
        </w:r>
        <w:r>
          <w:rPr>
            <w:noProof/>
            <w:webHidden/>
          </w:rPr>
          <w:fldChar w:fldCharType="begin"/>
        </w:r>
        <w:r>
          <w:rPr>
            <w:noProof/>
            <w:webHidden/>
          </w:rPr>
          <w:instrText xml:space="preserve"> PAGEREF _Toc14869976 \h </w:instrText>
        </w:r>
        <w:r>
          <w:rPr>
            <w:noProof/>
            <w:webHidden/>
          </w:rPr>
        </w:r>
        <w:r>
          <w:rPr>
            <w:noProof/>
            <w:webHidden/>
          </w:rPr>
          <w:fldChar w:fldCharType="separate"/>
        </w:r>
        <w:r>
          <w:rPr>
            <w:noProof/>
            <w:webHidden/>
          </w:rPr>
          <w:t>7</w:t>
        </w:r>
        <w:r>
          <w:rPr>
            <w:noProof/>
            <w:webHidden/>
          </w:rPr>
          <w:fldChar w:fldCharType="end"/>
        </w:r>
      </w:hyperlink>
    </w:p>
    <w:p w14:paraId="2E075F12" w14:textId="17D517B9"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77" w:history="1">
        <w:r w:rsidR="00741276" w:rsidRPr="00FA6B41">
          <w:rPr>
            <w:rStyle w:val="Hyperlink"/>
            <w:noProof/>
          </w:rPr>
          <w:t>Before You Begin</w:t>
        </w:r>
        <w:r w:rsidR="00741276">
          <w:rPr>
            <w:noProof/>
            <w:webHidden/>
          </w:rPr>
          <w:tab/>
        </w:r>
        <w:r w:rsidR="00741276">
          <w:rPr>
            <w:noProof/>
            <w:webHidden/>
          </w:rPr>
          <w:fldChar w:fldCharType="begin"/>
        </w:r>
        <w:r w:rsidR="00741276">
          <w:rPr>
            <w:noProof/>
            <w:webHidden/>
          </w:rPr>
          <w:instrText xml:space="preserve"> PAGEREF _Toc14869977 \h </w:instrText>
        </w:r>
        <w:r w:rsidR="00741276">
          <w:rPr>
            <w:noProof/>
            <w:webHidden/>
          </w:rPr>
        </w:r>
        <w:r w:rsidR="00741276">
          <w:rPr>
            <w:noProof/>
            <w:webHidden/>
          </w:rPr>
          <w:fldChar w:fldCharType="separate"/>
        </w:r>
        <w:r w:rsidR="00741276">
          <w:rPr>
            <w:noProof/>
            <w:webHidden/>
          </w:rPr>
          <w:t>7</w:t>
        </w:r>
        <w:r w:rsidR="00741276">
          <w:rPr>
            <w:noProof/>
            <w:webHidden/>
          </w:rPr>
          <w:fldChar w:fldCharType="end"/>
        </w:r>
      </w:hyperlink>
    </w:p>
    <w:p w14:paraId="6BD701BD" w14:textId="5D82FEA0"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78" w:history="1">
        <w:r w:rsidR="00741276" w:rsidRPr="00FA6B41">
          <w:rPr>
            <w:rStyle w:val="Hyperlink"/>
            <w:noProof/>
          </w:rPr>
          <w:t>Step-by-Step Installation Instructions</w:t>
        </w:r>
        <w:r w:rsidR="00741276">
          <w:rPr>
            <w:noProof/>
            <w:webHidden/>
          </w:rPr>
          <w:tab/>
        </w:r>
        <w:r w:rsidR="00741276">
          <w:rPr>
            <w:noProof/>
            <w:webHidden/>
          </w:rPr>
          <w:fldChar w:fldCharType="begin"/>
        </w:r>
        <w:r w:rsidR="00741276">
          <w:rPr>
            <w:noProof/>
            <w:webHidden/>
          </w:rPr>
          <w:instrText xml:space="preserve"> PAGEREF _Toc14869978 \h </w:instrText>
        </w:r>
        <w:r w:rsidR="00741276">
          <w:rPr>
            <w:noProof/>
            <w:webHidden/>
          </w:rPr>
        </w:r>
        <w:r w:rsidR="00741276">
          <w:rPr>
            <w:noProof/>
            <w:webHidden/>
          </w:rPr>
          <w:fldChar w:fldCharType="separate"/>
        </w:r>
        <w:r w:rsidR="00741276">
          <w:rPr>
            <w:noProof/>
            <w:webHidden/>
          </w:rPr>
          <w:t>7</w:t>
        </w:r>
        <w:r w:rsidR="00741276">
          <w:rPr>
            <w:noProof/>
            <w:webHidden/>
          </w:rPr>
          <w:fldChar w:fldCharType="end"/>
        </w:r>
      </w:hyperlink>
    </w:p>
    <w:p w14:paraId="326AA573" w14:textId="62173517"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79" w:history="1">
        <w:r w:rsidR="00741276" w:rsidRPr="00FA6B41">
          <w:rPr>
            <w:rStyle w:val="Hyperlink"/>
            <w:noProof/>
          </w:rPr>
          <w:t>Additional Resources</w:t>
        </w:r>
        <w:r w:rsidR="00741276">
          <w:rPr>
            <w:noProof/>
            <w:webHidden/>
          </w:rPr>
          <w:tab/>
        </w:r>
        <w:r w:rsidR="00741276">
          <w:rPr>
            <w:noProof/>
            <w:webHidden/>
          </w:rPr>
          <w:fldChar w:fldCharType="begin"/>
        </w:r>
        <w:r w:rsidR="00741276">
          <w:rPr>
            <w:noProof/>
            <w:webHidden/>
          </w:rPr>
          <w:instrText xml:space="preserve"> PAGEREF _Toc14869979 \h </w:instrText>
        </w:r>
        <w:r w:rsidR="00741276">
          <w:rPr>
            <w:noProof/>
            <w:webHidden/>
          </w:rPr>
        </w:r>
        <w:r w:rsidR="00741276">
          <w:rPr>
            <w:noProof/>
            <w:webHidden/>
          </w:rPr>
          <w:fldChar w:fldCharType="separate"/>
        </w:r>
        <w:r w:rsidR="00741276">
          <w:rPr>
            <w:noProof/>
            <w:webHidden/>
          </w:rPr>
          <w:t>25</w:t>
        </w:r>
        <w:r w:rsidR="00741276">
          <w:rPr>
            <w:noProof/>
            <w:webHidden/>
          </w:rPr>
          <w:fldChar w:fldCharType="end"/>
        </w:r>
      </w:hyperlink>
    </w:p>
    <w:p w14:paraId="4059F4EF" w14:textId="0D79FD0A" w:rsidR="00741276" w:rsidRDefault="00AA48B8">
      <w:pPr>
        <w:pStyle w:val="TOC1"/>
        <w:tabs>
          <w:tab w:val="right" w:leader="dot" w:pos="9840"/>
        </w:tabs>
        <w:rPr>
          <w:rFonts w:asciiTheme="minorHAnsi" w:eastAsiaTheme="minorEastAsia" w:hAnsiTheme="minorHAnsi" w:cstheme="minorBidi"/>
          <w:b w:val="0"/>
          <w:noProof/>
          <w:sz w:val="22"/>
          <w:szCs w:val="22"/>
        </w:rPr>
      </w:pPr>
      <w:hyperlink w:anchor="_Toc14869980" w:history="1">
        <w:r w:rsidR="00741276" w:rsidRPr="00FA6B41">
          <w:rPr>
            <w:rStyle w:val="Hyperlink"/>
            <w:noProof/>
          </w:rPr>
          <w:t>Chapter 3.  Microsoft Server 2016 Installation</w:t>
        </w:r>
        <w:r w:rsidR="00741276">
          <w:rPr>
            <w:noProof/>
            <w:webHidden/>
          </w:rPr>
          <w:tab/>
        </w:r>
        <w:r w:rsidR="00741276">
          <w:rPr>
            <w:noProof/>
            <w:webHidden/>
          </w:rPr>
          <w:fldChar w:fldCharType="begin"/>
        </w:r>
        <w:r w:rsidR="00741276">
          <w:rPr>
            <w:noProof/>
            <w:webHidden/>
          </w:rPr>
          <w:instrText xml:space="preserve"> PAGEREF _Toc14869980 \h </w:instrText>
        </w:r>
        <w:r w:rsidR="00741276">
          <w:rPr>
            <w:noProof/>
            <w:webHidden/>
          </w:rPr>
        </w:r>
        <w:r w:rsidR="00741276">
          <w:rPr>
            <w:noProof/>
            <w:webHidden/>
          </w:rPr>
          <w:fldChar w:fldCharType="separate"/>
        </w:r>
        <w:r w:rsidR="00741276">
          <w:rPr>
            <w:noProof/>
            <w:webHidden/>
          </w:rPr>
          <w:t>26</w:t>
        </w:r>
        <w:r w:rsidR="00741276">
          <w:rPr>
            <w:noProof/>
            <w:webHidden/>
          </w:rPr>
          <w:fldChar w:fldCharType="end"/>
        </w:r>
      </w:hyperlink>
    </w:p>
    <w:p w14:paraId="56164B97" w14:textId="052B30D5"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81" w:history="1">
        <w:r w:rsidR="00741276" w:rsidRPr="00FA6B41">
          <w:rPr>
            <w:rStyle w:val="Hyperlink"/>
            <w:noProof/>
          </w:rPr>
          <w:t>Before You Begin</w:t>
        </w:r>
        <w:r w:rsidR="00741276">
          <w:rPr>
            <w:noProof/>
            <w:webHidden/>
          </w:rPr>
          <w:tab/>
        </w:r>
        <w:r w:rsidR="00741276">
          <w:rPr>
            <w:noProof/>
            <w:webHidden/>
          </w:rPr>
          <w:fldChar w:fldCharType="begin"/>
        </w:r>
        <w:r w:rsidR="00741276">
          <w:rPr>
            <w:noProof/>
            <w:webHidden/>
          </w:rPr>
          <w:instrText xml:space="preserve"> PAGEREF _Toc14869981 \h </w:instrText>
        </w:r>
        <w:r w:rsidR="00741276">
          <w:rPr>
            <w:noProof/>
            <w:webHidden/>
          </w:rPr>
        </w:r>
        <w:r w:rsidR="00741276">
          <w:rPr>
            <w:noProof/>
            <w:webHidden/>
          </w:rPr>
          <w:fldChar w:fldCharType="separate"/>
        </w:r>
        <w:r w:rsidR="00741276">
          <w:rPr>
            <w:noProof/>
            <w:webHidden/>
          </w:rPr>
          <w:t>26</w:t>
        </w:r>
        <w:r w:rsidR="00741276">
          <w:rPr>
            <w:noProof/>
            <w:webHidden/>
          </w:rPr>
          <w:fldChar w:fldCharType="end"/>
        </w:r>
      </w:hyperlink>
    </w:p>
    <w:p w14:paraId="305EC6BC" w14:textId="3AAAC214"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82" w:history="1">
        <w:r w:rsidR="00741276" w:rsidRPr="00FA6B41">
          <w:rPr>
            <w:rStyle w:val="Hyperlink"/>
            <w:noProof/>
          </w:rPr>
          <w:t>Installation</w:t>
        </w:r>
        <w:r w:rsidR="00741276">
          <w:rPr>
            <w:noProof/>
            <w:webHidden/>
          </w:rPr>
          <w:tab/>
        </w:r>
        <w:r w:rsidR="00741276">
          <w:rPr>
            <w:noProof/>
            <w:webHidden/>
          </w:rPr>
          <w:fldChar w:fldCharType="begin"/>
        </w:r>
        <w:r w:rsidR="00741276">
          <w:rPr>
            <w:noProof/>
            <w:webHidden/>
          </w:rPr>
          <w:instrText xml:space="preserve"> PAGEREF _Toc14869982 \h </w:instrText>
        </w:r>
        <w:r w:rsidR="00741276">
          <w:rPr>
            <w:noProof/>
            <w:webHidden/>
          </w:rPr>
        </w:r>
        <w:r w:rsidR="00741276">
          <w:rPr>
            <w:noProof/>
            <w:webHidden/>
          </w:rPr>
          <w:fldChar w:fldCharType="separate"/>
        </w:r>
        <w:r w:rsidR="00741276">
          <w:rPr>
            <w:noProof/>
            <w:webHidden/>
          </w:rPr>
          <w:t>26</w:t>
        </w:r>
        <w:r w:rsidR="00741276">
          <w:rPr>
            <w:noProof/>
            <w:webHidden/>
          </w:rPr>
          <w:fldChar w:fldCharType="end"/>
        </w:r>
      </w:hyperlink>
    </w:p>
    <w:p w14:paraId="3EFADCD5" w14:textId="75BA91D6" w:rsidR="00741276" w:rsidRDefault="00AA48B8">
      <w:pPr>
        <w:pStyle w:val="TOC1"/>
        <w:tabs>
          <w:tab w:val="right" w:leader="dot" w:pos="9840"/>
        </w:tabs>
        <w:rPr>
          <w:rFonts w:asciiTheme="minorHAnsi" w:eastAsiaTheme="minorEastAsia" w:hAnsiTheme="minorHAnsi" w:cstheme="minorBidi"/>
          <w:b w:val="0"/>
          <w:noProof/>
          <w:sz w:val="22"/>
          <w:szCs w:val="22"/>
        </w:rPr>
      </w:pPr>
      <w:hyperlink w:anchor="_Toc14869983" w:history="1">
        <w:r w:rsidR="00741276" w:rsidRPr="00FA6B41">
          <w:rPr>
            <w:rStyle w:val="Hyperlink"/>
            <w:noProof/>
          </w:rPr>
          <w:t>Chapter 4.  Maintenance and Security</w:t>
        </w:r>
        <w:r w:rsidR="00741276">
          <w:rPr>
            <w:noProof/>
            <w:webHidden/>
          </w:rPr>
          <w:tab/>
        </w:r>
        <w:r w:rsidR="00741276">
          <w:rPr>
            <w:noProof/>
            <w:webHidden/>
          </w:rPr>
          <w:fldChar w:fldCharType="begin"/>
        </w:r>
        <w:r w:rsidR="00741276">
          <w:rPr>
            <w:noProof/>
            <w:webHidden/>
          </w:rPr>
          <w:instrText xml:space="preserve"> PAGEREF _Toc14869983 \h </w:instrText>
        </w:r>
        <w:r w:rsidR="00741276">
          <w:rPr>
            <w:noProof/>
            <w:webHidden/>
          </w:rPr>
        </w:r>
        <w:r w:rsidR="00741276">
          <w:rPr>
            <w:noProof/>
            <w:webHidden/>
          </w:rPr>
          <w:fldChar w:fldCharType="separate"/>
        </w:r>
        <w:r w:rsidR="00741276">
          <w:rPr>
            <w:noProof/>
            <w:webHidden/>
          </w:rPr>
          <w:t>33</w:t>
        </w:r>
        <w:r w:rsidR="00741276">
          <w:rPr>
            <w:noProof/>
            <w:webHidden/>
          </w:rPr>
          <w:fldChar w:fldCharType="end"/>
        </w:r>
      </w:hyperlink>
    </w:p>
    <w:p w14:paraId="38F6BC9C" w14:textId="1F3E049F"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84" w:history="1">
        <w:r w:rsidR="00741276" w:rsidRPr="00FA6B41">
          <w:rPr>
            <w:rStyle w:val="Hyperlink"/>
            <w:noProof/>
          </w:rPr>
          <w:t>Routine and Preventative Maintenance</w:t>
        </w:r>
        <w:r w:rsidR="00741276">
          <w:rPr>
            <w:noProof/>
            <w:webHidden/>
          </w:rPr>
          <w:tab/>
        </w:r>
        <w:r w:rsidR="00741276">
          <w:rPr>
            <w:noProof/>
            <w:webHidden/>
          </w:rPr>
          <w:fldChar w:fldCharType="begin"/>
        </w:r>
        <w:r w:rsidR="00741276">
          <w:rPr>
            <w:noProof/>
            <w:webHidden/>
          </w:rPr>
          <w:instrText xml:space="preserve"> PAGEREF _Toc14869984 \h </w:instrText>
        </w:r>
        <w:r w:rsidR="00741276">
          <w:rPr>
            <w:noProof/>
            <w:webHidden/>
          </w:rPr>
        </w:r>
        <w:r w:rsidR="00741276">
          <w:rPr>
            <w:noProof/>
            <w:webHidden/>
          </w:rPr>
          <w:fldChar w:fldCharType="separate"/>
        </w:r>
        <w:r w:rsidR="00741276">
          <w:rPr>
            <w:noProof/>
            <w:webHidden/>
          </w:rPr>
          <w:t>33</w:t>
        </w:r>
        <w:r w:rsidR="00741276">
          <w:rPr>
            <w:noProof/>
            <w:webHidden/>
          </w:rPr>
          <w:fldChar w:fldCharType="end"/>
        </w:r>
      </w:hyperlink>
    </w:p>
    <w:p w14:paraId="6CAE6F5B" w14:textId="4378E34B"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85" w:history="1">
        <w:r w:rsidR="00741276" w:rsidRPr="00FA6B41">
          <w:rPr>
            <w:rStyle w:val="Hyperlink"/>
            <w:noProof/>
          </w:rPr>
          <w:t>Scheduled Maintenance</w:t>
        </w:r>
        <w:r w:rsidR="00741276">
          <w:rPr>
            <w:noProof/>
            <w:webHidden/>
          </w:rPr>
          <w:tab/>
        </w:r>
        <w:r w:rsidR="00741276">
          <w:rPr>
            <w:noProof/>
            <w:webHidden/>
          </w:rPr>
          <w:fldChar w:fldCharType="begin"/>
        </w:r>
        <w:r w:rsidR="00741276">
          <w:rPr>
            <w:noProof/>
            <w:webHidden/>
          </w:rPr>
          <w:instrText xml:space="preserve"> PAGEREF _Toc14869985 \h </w:instrText>
        </w:r>
        <w:r w:rsidR="00741276">
          <w:rPr>
            <w:noProof/>
            <w:webHidden/>
          </w:rPr>
        </w:r>
        <w:r w:rsidR="00741276">
          <w:rPr>
            <w:noProof/>
            <w:webHidden/>
          </w:rPr>
          <w:fldChar w:fldCharType="separate"/>
        </w:r>
        <w:r w:rsidR="00741276">
          <w:rPr>
            <w:noProof/>
            <w:webHidden/>
          </w:rPr>
          <w:t>33</w:t>
        </w:r>
        <w:r w:rsidR="00741276">
          <w:rPr>
            <w:noProof/>
            <w:webHidden/>
          </w:rPr>
          <w:fldChar w:fldCharType="end"/>
        </w:r>
      </w:hyperlink>
    </w:p>
    <w:p w14:paraId="7AF2E938" w14:textId="47B2107A" w:rsidR="00741276" w:rsidRDefault="00AA48B8">
      <w:pPr>
        <w:pStyle w:val="TOC2"/>
        <w:tabs>
          <w:tab w:val="right" w:leader="dot" w:pos="9840"/>
        </w:tabs>
        <w:rPr>
          <w:rFonts w:asciiTheme="minorHAnsi" w:eastAsiaTheme="minorEastAsia" w:hAnsiTheme="minorHAnsi" w:cstheme="minorBidi"/>
          <w:noProof/>
          <w:sz w:val="22"/>
          <w:szCs w:val="22"/>
        </w:rPr>
      </w:pPr>
      <w:hyperlink w:anchor="_Toc14869986" w:history="1">
        <w:r w:rsidR="00741276" w:rsidRPr="00FA6B41">
          <w:rPr>
            <w:rStyle w:val="Hyperlink"/>
            <w:noProof/>
          </w:rPr>
          <w:t>Increased Security</w:t>
        </w:r>
        <w:r w:rsidR="00741276">
          <w:rPr>
            <w:noProof/>
            <w:webHidden/>
          </w:rPr>
          <w:tab/>
        </w:r>
        <w:r w:rsidR="00741276">
          <w:rPr>
            <w:noProof/>
            <w:webHidden/>
          </w:rPr>
          <w:fldChar w:fldCharType="begin"/>
        </w:r>
        <w:r w:rsidR="00741276">
          <w:rPr>
            <w:noProof/>
            <w:webHidden/>
          </w:rPr>
          <w:instrText xml:space="preserve"> PAGEREF _Toc14869986 \h </w:instrText>
        </w:r>
        <w:r w:rsidR="00741276">
          <w:rPr>
            <w:noProof/>
            <w:webHidden/>
          </w:rPr>
        </w:r>
        <w:r w:rsidR="00741276">
          <w:rPr>
            <w:noProof/>
            <w:webHidden/>
          </w:rPr>
          <w:fldChar w:fldCharType="separate"/>
        </w:r>
        <w:r w:rsidR="00741276">
          <w:rPr>
            <w:noProof/>
            <w:webHidden/>
          </w:rPr>
          <w:t>33</w:t>
        </w:r>
        <w:r w:rsidR="00741276">
          <w:rPr>
            <w:noProof/>
            <w:webHidden/>
          </w:rPr>
          <w:fldChar w:fldCharType="end"/>
        </w:r>
      </w:hyperlink>
    </w:p>
    <w:p w14:paraId="38CD3983" w14:textId="01F93599" w:rsidR="001E0EE1" w:rsidRDefault="003C6880" w:rsidP="00E82813">
      <w:pPr>
        <w:pStyle w:val="TOCBase"/>
      </w:pPr>
      <w:r>
        <w:rPr>
          <w:rFonts w:ascii="Broadway" w:hAnsi="Broadway"/>
          <w:b/>
          <w:kern w:val="28"/>
          <w:sz w:val="28"/>
        </w:rPr>
        <w:fldChar w:fldCharType="end"/>
      </w:r>
    </w:p>
    <w:p w14:paraId="1C6AD583" w14:textId="77777777" w:rsidR="00E82813" w:rsidRDefault="00E82813" w:rsidP="00EF542B">
      <w:pPr>
        <w:pStyle w:val="ChapterTitle"/>
        <w:keepNext w:val="0"/>
        <w:keepLines w:val="0"/>
        <w:sectPr w:rsidR="00E82813" w:rsidSect="00054358">
          <w:headerReference w:type="default" r:id="rId19"/>
          <w:type w:val="continuous"/>
          <w:pgSz w:w="12240" w:h="15840" w:code="1"/>
          <w:pgMar w:top="1800" w:right="1195" w:bottom="1440" w:left="1195" w:header="720" w:footer="720" w:gutter="0"/>
          <w:cols w:space="720"/>
        </w:sectPr>
      </w:pPr>
    </w:p>
    <w:p w14:paraId="02CD5F65" w14:textId="498DB16B" w:rsidR="005F6105" w:rsidRDefault="0065081E" w:rsidP="00F72F4B">
      <w:pPr>
        <w:pStyle w:val="Heading1"/>
      </w:pPr>
      <w:bookmarkStart w:id="0" w:name="_Toc14869952"/>
      <w:r>
        <w:lastRenderedPageBreak/>
        <w:t>Introduction</w:t>
      </w:r>
      <w:bookmarkEnd w:id="0"/>
    </w:p>
    <w:p w14:paraId="6DB1B79C" w14:textId="100EAC94" w:rsidR="00D6058B" w:rsidRDefault="00D6058B" w:rsidP="00D6058B">
      <w:pPr>
        <w:spacing w:after="240"/>
      </w:pPr>
      <w:r w:rsidRPr="00D6058B">
        <w:rPr>
          <w:b/>
          <w:bCs/>
        </w:rPr>
        <w:t>Team3Technologies, LLC (TCT)</w:t>
      </w:r>
      <w:r>
        <w:t xml:space="preserve">, is proud to have collaborated with City of Valencia’s Parks </w:t>
      </w:r>
      <w:r w:rsidR="003E11D6">
        <w:t>Department</w:t>
      </w:r>
      <w:r>
        <w:t xml:space="preserve"> in the creation of their virtual server and this related documentation.  We hope to continue working with the City to support our community, now and in the future.</w:t>
      </w:r>
    </w:p>
    <w:p w14:paraId="10770A58" w14:textId="4AB3C5A2" w:rsidR="00F21701" w:rsidRDefault="00F21701" w:rsidP="00F21701">
      <w:pPr>
        <w:pStyle w:val="Heading2"/>
      </w:pPr>
      <w:bookmarkStart w:id="1" w:name="_Toc14869953"/>
      <w:r>
        <w:t>Our Mission</w:t>
      </w:r>
      <w:bookmarkEnd w:id="1"/>
    </w:p>
    <w:p w14:paraId="419F24A9" w14:textId="13239799" w:rsidR="002811CE" w:rsidRDefault="002811CE" w:rsidP="00D9368A">
      <w:r>
        <w:t>In short, w</w:t>
      </w:r>
      <w:r w:rsidR="00B83927">
        <w:t>e focus on process and cost efficiency through the deployment of technology and design.</w:t>
      </w:r>
    </w:p>
    <w:p w14:paraId="5081C805" w14:textId="2BC2A374" w:rsidR="00B83927" w:rsidRDefault="00B83927" w:rsidP="00D9368A">
      <w:r>
        <w:t>Whether your business needs software support for rebranding</w:t>
      </w:r>
      <w:r w:rsidR="002811CE">
        <w:t xml:space="preserve"> or logo redesign</w:t>
      </w:r>
      <w:r>
        <w:t xml:space="preserve">, a virtual server installation or a total </w:t>
      </w:r>
      <w:r w:rsidR="002811CE">
        <w:t>network</w:t>
      </w:r>
      <w:r>
        <w:t xml:space="preserve"> audit and over</w:t>
      </w:r>
      <w:r w:rsidR="002811CE">
        <w:t>hau</w:t>
      </w:r>
      <w:r>
        <w:t>l</w:t>
      </w:r>
      <w:r w:rsidR="002811CE">
        <w:t xml:space="preserve"> (software and hardware)</w:t>
      </w:r>
      <w:r>
        <w:t>, we</w:t>
      </w:r>
      <w:r w:rsidR="002811CE">
        <w:t xml:space="preserve"> are ready to rise to the challenge.  Our staff stays up-to-date on the latest industry trends and trainings.  In fact, they are all currently attending related sessions at Valencia College.</w:t>
      </w:r>
    </w:p>
    <w:p w14:paraId="16520CA8" w14:textId="7A7DFF2E" w:rsidR="005F6105" w:rsidRDefault="00925A61" w:rsidP="00E82813">
      <w:pPr>
        <w:pStyle w:val="Heading2"/>
      </w:pPr>
      <w:bookmarkStart w:id="2" w:name="_Toc14869954"/>
      <w:r>
        <w:t xml:space="preserve">About </w:t>
      </w:r>
      <w:r w:rsidR="00F21701">
        <w:t>Us</w:t>
      </w:r>
      <w:bookmarkEnd w:id="2"/>
    </w:p>
    <w:p w14:paraId="35843D68" w14:textId="77777777" w:rsidR="00693EAE" w:rsidRDefault="00F21701" w:rsidP="00D9368A">
      <w:r>
        <w:t xml:space="preserve">Founded in mid-2019, T3T is comprised of four individuals who are passionate about finding innovative ways to </w:t>
      </w:r>
      <w:r w:rsidR="00B83927">
        <w:t xml:space="preserve">bring efficiency and savings to our customers through the use of </w:t>
      </w:r>
      <w:r>
        <w:t>technology</w:t>
      </w:r>
      <w:r w:rsidR="00B83927">
        <w:t>.</w:t>
      </w:r>
    </w:p>
    <w:p w14:paraId="13C3F522" w14:textId="5941DD62" w:rsidR="00B83927" w:rsidRDefault="002811CE" w:rsidP="00D9368A">
      <w:r>
        <w:t xml:space="preserve">T3T is an Equal Opportunity Employer and is proud to report a 0% </w:t>
      </w:r>
      <w:r w:rsidR="00693EAE">
        <w:t xml:space="preserve">employee </w:t>
      </w:r>
      <w:r>
        <w:t>turnover rate since inception.</w:t>
      </w:r>
      <w:r w:rsidR="00693EAE">
        <w:t xml:space="preserve">  The following individuals are the founding members:</w:t>
      </w:r>
    </w:p>
    <w:p w14:paraId="005CE2DF" w14:textId="69A4C12E" w:rsidR="00F21701" w:rsidRDefault="00693EAE" w:rsidP="00C3510F">
      <w:pPr>
        <w:spacing w:before="80" w:after="80"/>
        <w:ind w:left="360"/>
      </w:pPr>
      <w:r w:rsidRPr="00693EAE">
        <w:rPr>
          <w:b/>
          <w:bCs/>
        </w:rPr>
        <w:t>Ms. Adenike “Nike” Adeyemi</w:t>
      </w:r>
      <w:r>
        <w:t xml:space="preserve"> was raised in Chicago</w:t>
      </w:r>
      <w:r w:rsidR="00C54E47">
        <w:t xml:space="preserve"> </w:t>
      </w:r>
      <w:r>
        <w:t xml:space="preserve">but spent </w:t>
      </w:r>
      <w:r w:rsidR="00C54E47">
        <w:t xml:space="preserve">childhood </w:t>
      </w:r>
      <w:r>
        <w:t xml:space="preserve">summers in </w:t>
      </w:r>
      <w:r w:rsidR="00C54E47">
        <w:t>Charleston, North Carolina</w:t>
      </w:r>
      <w:r>
        <w:t>.  She plays the violin, likes Italian food and has an iguana named “Gerald.”</w:t>
      </w:r>
      <w:r w:rsidR="0056693C">
        <w:t xml:space="preserve">  Her professional interests </w:t>
      </w:r>
      <w:r w:rsidR="00F56F83">
        <w:t>include computer programming and forensics</w:t>
      </w:r>
      <w:r w:rsidR="0056693C">
        <w:t>.</w:t>
      </w:r>
    </w:p>
    <w:p w14:paraId="51A1737C" w14:textId="2CFE192A" w:rsidR="00693EAE" w:rsidRDefault="00693EAE" w:rsidP="00C3510F">
      <w:pPr>
        <w:spacing w:before="80" w:after="80"/>
        <w:ind w:left="360"/>
      </w:pPr>
      <w:r>
        <w:rPr>
          <w:b/>
          <w:bCs/>
        </w:rPr>
        <w:t xml:space="preserve">Mr. </w:t>
      </w:r>
      <w:proofErr w:type="spellStart"/>
      <w:r>
        <w:rPr>
          <w:b/>
          <w:bCs/>
        </w:rPr>
        <w:t>Iftikaar</w:t>
      </w:r>
      <w:proofErr w:type="spellEnd"/>
      <w:r>
        <w:rPr>
          <w:b/>
          <w:bCs/>
        </w:rPr>
        <w:t xml:space="preserve"> “</w:t>
      </w:r>
      <w:proofErr w:type="spellStart"/>
      <w:r>
        <w:rPr>
          <w:b/>
          <w:bCs/>
        </w:rPr>
        <w:t>Ifti</w:t>
      </w:r>
      <w:proofErr w:type="spellEnd"/>
      <w:r>
        <w:rPr>
          <w:b/>
          <w:bCs/>
        </w:rPr>
        <w:t>” Ahmad</w:t>
      </w:r>
      <w:r>
        <w:t xml:space="preserve">, </w:t>
      </w:r>
      <w:r w:rsidR="0056693C">
        <w:t xml:space="preserve">once </w:t>
      </w:r>
      <w:r>
        <w:t>a</w:t>
      </w:r>
      <w:r w:rsidR="00F56F83">
        <w:t xml:space="preserve">n </w:t>
      </w:r>
      <w:r>
        <w:t xml:space="preserve">Olympic </w:t>
      </w:r>
      <w:r w:rsidR="00F56F83">
        <w:t>gold</w:t>
      </w:r>
      <w:r>
        <w:t xml:space="preserve"> medalist in badminton</w:t>
      </w:r>
      <w:r w:rsidR="0056693C">
        <w:t>, is also an avid collector of coin</w:t>
      </w:r>
      <w:r w:rsidR="00F56F83">
        <w:t>s,</w:t>
      </w:r>
      <w:r w:rsidR="0056693C">
        <w:t xml:space="preserve"> stamps</w:t>
      </w:r>
      <w:r w:rsidR="00F56F83">
        <w:t>, and dusty records.  His greatest fear is not knowing what Gordon Ramsay’s cooking tastes like before he dies.</w:t>
      </w:r>
    </w:p>
    <w:p w14:paraId="5B0F0969" w14:textId="369E70A6" w:rsidR="00693EAE" w:rsidRPr="00693EAE" w:rsidRDefault="00693EAE" w:rsidP="00C3510F">
      <w:pPr>
        <w:spacing w:before="80" w:after="80"/>
        <w:ind w:left="360"/>
      </w:pPr>
      <w:r>
        <w:rPr>
          <w:b/>
          <w:bCs/>
        </w:rPr>
        <w:t xml:space="preserve">Ms. Ashlyn </w:t>
      </w:r>
      <w:proofErr w:type="spellStart"/>
      <w:r>
        <w:rPr>
          <w:b/>
          <w:bCs/>
        </w:rPr>
        <w:t>Kutik</w:t>
      </w:r>
      <w:proofErr w:type="spellEnd"/>
      <w:r>
        <w:t xml:space="preserve"> prefers not to divulge any personal information.  And </w:t>
      </w:r>
      <w:r w:rsidR="0014075F">
        <w:t>that’s no</w:t>
      </w:r>
      <w:r>
        <w:t>t her real name.</w:t>
      </w:r>
    </w:p>
    <w:p w14:paraId="66362E5C" w14:textId="6207AAA4" w:rsidR="00693EAE" w:rsidRDefault="00693EAE" w:rsidP="00C3510F">
      <w:pPr>
        <w:spacing w:before="80" w:after="80"/>
        <w:ind w:left="360"/>
      </w:pPr>
      <w:r>
        <w:rPr>
          <w:b/>
          <w:bCs/>
        </w:rPr>
        <w:t>Mr. Jeremy Fristoe</w:t>
      </w:r>
      <w:r>
        <w:t xml:space="preserve"> never really got over the cancellation of Firefly.</w:t>
      </w:r>
      <w:r w:rsidR="0056693C">
        <w:t xml:space="preserve">  </w:t>
      </w:r>
      <w:r w:rsidR="00BF01AC">
        <w:t>He has been to flea markets in twelve countries</w:t>
      </w:r>
      <w:r w:rsidR="00712B93">
        <w:t>,</w:t>
      </w:r>
      <w:r w:rsidR="00F56F83">
        <w:t xml:space="preserve"> but returned empty-handed from each</w:t>
      </w:r>
      <w:r w:rsidR="00BF01AC">
        <w:t xml:space="preserve">.  </w:t>
      </w:r>
      <w:r w:rsidR="0056693C">
        <w:t xml:space="preserve">If he had </w:t>
      </w:r>
      <w:r w:rsidR="00F56F83">
        <w:t>one wish to make, it would obviously be for a thousand more wishes.</w:t>
      </w:r>
    </w:p>
    <w:p w14:paraId="6737E9EE" w14:textId="7E3E0C59" w:rsidR="005F6105" w:rsidRDefault="0056693C" w:rsidP="00D9368A">
      <w:r>
        <w:t xml:space="preserve">It is also worth </w:t>
      </w:r>
      <w:r w:rsidR="003E11D6">
        <w:t>noting</w:t>
      </w:r>
      <w:r>
        <w:t xml:space="preserve"> that </w:t>
      </w:r>
      <w:r w:rsidRPr="0056693C">
        <w:rPr>
          <w:b/>
          <w:bCs/>
        </w:rPr>
        <w:t xml:space="preserve">Mr. David </w:t>
      </w:r>
      <w:proofErr w:type="spellStart"/>
      <w:r w:rsidRPr="0056693C">
        <w:rPr>
          <w:b/>
          <w:bCs/>
        </w:rPr>
        <w:t>Brunick</w:t>
      </w:r>
      <w:proofErr w:type="spellEnd"/>
      <w:r>
        <w:t xml:space="preserve"> played</w:t>
      </w:r>
      <w:r w:rsidR="003E11D6">
        <w:t xml:space="preserve"> a</w:t>
      </w:r>
      <w:r>
        <w:t xml:space="preserve"> crucial role in </w:t>
      </w:r>
      <w:r w:rsidR="003E11D6">
        <w:t xml:space="preserve">introducing us, the team members, </w:t>
      </w:r>
      <w:r w:rsidR="00E06CD5">
        <w:t>and helping to bridge the gaps which lay between us and our endeavors.  For that, we will always be grateful.</w:t>
      </w:r>
    </w:p>
    <w:p w14:paraId="64B8DDA2" w14:textId="77777777" w:rsidR="00D6058B" w:rsidRDefault="00D6058B" w:rsidP="00D6058B">
      <w:pPr>
        <w:pStyle w:val="Heading2"/>
      </w:pPr>
      <w:bookmarkStart w:id="3" w:name="_Toc14869955"/>
      <w:r>
        <w:lastRenderedPageBreak/>
        <w:t>Services and Licensing</w:t>
      </w:r>
      <w:bookmarkEnd w:id="3"/>
    </w:p>
    <w:p w14:paraId="231B89D6" w14:textId="612E39F5" w:rsidR="00D6058B" w:rsidRDefault="00D6058B" w:rsidP="00D9368A">
      <w:r>
        <w:t xml:space="preserve">This manual has been created specifically for your agency, to assist with the installation of one or more virtual servers.  The specifications discussed in this guide assume no more than 125 persons will utilize </w:t>
      </w:r>
      <w:r w:rsidR="003E11D6">
        <w:t xml:space="preserve">this </w:t>
      </w:r>
      <w:r>
        <w:t xml:space="preserve">system at any given time.  If the amount of system usage increases or decreases significantly over time, it may be prudent to have your technological needs reassessed by </w:t>
      </w:r>
      <w:r w:rsidRPr="00D6058B">
        <w:rPr>
          <w:bCs/>
        </w:rPr>
        <w:t>Team3Technologies, LLC</w:t>
      </w:r>
      <w:r>
        <w:t>.</w:t>
      </w:r>
    </w:p>
    <w:p w14:paraId="7283A57D" w14:textId="56067872" w:rsidR="00D6058B" w:rsidRDefault="00D6058B" w:rsidP="00D9368A">
      <w:r>
        <w:t xml:space="preserve">The services which are described in this manual have been provided by T3T and are intended to be used by Valencia City Parks </w:t>
      </w:r>
      <w:r w:rsidR="003E11D6">
        <w:t>Department</w:t>
      </w:r>
      <w:r>
        <w:t>.  The methods used and discussed assume VMWare installation, or that of a similarly compatible software package.  T3T has provided for the co-residency of certain applications on Linux- and Windows-based operating systems within this virtualized environment.</w:t>
      </w:r>
    </w:p>
    <w:p w14:paraId="600DFB31" w14:textId="1B374E4D" w:rsidR="00D6058B" w:rsidRPr="003225F7" w:rsidRDefault="009224D1" w:rsidP="00D9368A">
      <w:r>
        <w:t>The services which have been provided are licensed as an initial consultation</w:t>
      </w:r>
      <w:r w:rsidR="003E11D6">
        <w:t xml:space="preserve"> and deployment</w:t>
      </w:r>
      <w:r>
        <w:t>, with optional add-on features, training and equipment available in the future.</w:t>
      </w:r>
    </w:p>
    <w:p w14:paraId="14D42212" w14:textId="77777777" w:rsidR="00D6058B" w:rsidRDefault="00D6058B" w:rsidP="00D9368A"/>
    <w:p w14:paraId="1F76207F" w14:textId="77777777" w:rsidR="00670F7F" w:rsidRDefault="00670F7F" w:rsidP="00D9368A">
      <w:pPr>
        <w:sectPr w:rsidR="00670F7F" w:rsidSect="00A717DD">
          <w:headerReference w:type="even" r:id="rId20"/>
          <w:footerReference w:type="even" r:id="rId21"/>
          <w:footerReference w:type="default" r:id="rId22"/>
          <w:pgSz w:w="12240" w:h="15840" w:code="1"/>
          <w:pgMar w:top="1800" w:right="1195" w:bottom="1440" w:left="1195" w:header="720" w:footer="720" w:gutter="0"/>
          <w:pgNumType w:start="1" w:chapStyle="1" w:chapSep="period"/>
          <w:cols w:space="720"/>
        </w:sectPr>
      </w:pPr>
    </w:p>
    <w:p w14:paraId="53A5F95C" w14:textId="134D3B24" w:rsidR="00CC0228" w:rsidRDefault="00CC0228" w:rsidP="00E16D63">
      <w:pPr>
        <w:pStyle w:val="Heading1"/>
        <w:ind w:left="2502" w:hanging="2502"/>
      </w:pPr>
      <w:bookmarkStart w:id="4" w:name="_Toc14869956"/>
      <w:r>
        <w:lastRenderedPageBreak/>
        <w:t>Chapter 1</w:t>
      </w:r>
      <w:r w:rsidR="00E16D63">
        <w:t>.</w:t>
      </w:r>
      <w:r>
        <w:t xml:space="preserve"> </w:t>
      </w:r>
      <w:r w:rsidR="00E16D63">
        <w:t xml:space="preserve"> </w:t>
      </w:r>
      <w:r w:rsidR="00EB23EE">
        <w:t>System Requirements</w:t>
      </w:r>
      <w:bookmarkEnd w:id="4"/>
    </w:p>
    <w:p w14:paraId="00CC7485" w14:textId="77777777" w:rsidR="0041580E" w:rsidRDefault="0041580E" w:rsidP="0041580E">
      <w:pPr>
        <w:pStyle w:val="Heading2"/>
      </w:pPr>
      <w:bookmarkStart w:id="5" w:name="_Toc14869957"/>
      <w:r>
        <w:t>Determining System Requirements</w:t>
      </w:r>
      <w:bookmarkEnd w:id="5"/>
    </w:p>
    <w:p w14:paraId="3E9EBFA6" w14:textId="2347E706" w:rsidR="0041580E" w:rsidRDefault="0041580E" w:rsidP="00D9368A">
      <w:r>
        <w:t>System requirements for virtualization can vary greatly depending upon how the machine is going to be used. At a bare minimum it is required that any machine being used for virtualization be able to support an operating system (OS). This means that adequate memory, storage, and networking capabilities must also be taken into consideration for provisioning of a virtual environment. Different operating systems have minimum specifications which are listed later in the chapter.</w:t>
      </w:r>
    </w:p>
    <w:p w14:paraId="6B2B1906" w14:textId="18BC310F" w:rsidR="0041580E" w:rsidRDefault="0041580E" w:rsidP="00D9368A">
      <w:r>
        <w:t xml:space="preserve">For the purposes of this manual we will be showing how to implement both a Microsoft Server 2016 and Linux Ubuntu Server 18.04 OS using Microsoft Azure. Both operating systems are </w:t>
      </w:r>
      <w:r w:rsidR="00BC3E49">
        <w:t>cloud-based</w:t>
      </w:r>
      <w:r>
        <w:t xml:space="preserve"> orientations but can also be implemented with an on-sire setup.</w:t>
      </w:r>
    </w:p>
    <w:p w14:paraId="1764CC27" w14:textId="2EAEF271" w:rsidR="0041580E" w:rsidRDefault="0041580E" w:rsidP="00417B42">
      <w:pPr>
        <w:pStyle w:val="Heading2"/>
      </w:pPr>
      <w:bookmarkStart w:id="6" w:name="_Toc14869958"/>
      <w:r>
        <w:t>Microsoft</w:t>
      </w:r>
      <w:r w:rsidR="00417B42">
        <w:t xml:space="preserve"> Distribution</w:t>
      </w:r>
      <w:bookmarkEnd w:id="6"/>
    </w:p>
    <w:p w14:paraId="10F8C385" w14:textId="1876A2A1" w:rsidR="0041580E" w:rsidRDefault="0041580E" w:rsidP="00D9368A">
      <w:r>
        <w:t>Microsoft Server 2016 is an operating system similar to that of Windows with the added capabilities of increased control over almost all aspects of operation. Within a business environment it is essential to have security, cost effectiveness, as well as familiarity so that everyone is capable of using the system. Active Directory which is the center of Server 2016 is an added feature that allows the increased control over the running of machines. It is recommended to hire a specialist to set up this feature specific to your business needs. We at T3T also provide this service for an added cost (contact for more info). In order to have a virtual machine running Server 2016 we will begin by using Microsoft Windows 10 as our base operating system.</w:t>
      </w:r>
    </w:p>
    <w:p w14:paraId="32718681" w14:textId="77777777" w:rsidR="0041580E" w:rsidRDefault="0041580E" w:rsidP="006C7A01">
      <w:pPr>
        <w:keepNext/>
      </w:pPr>
      <w:r>
        <w:t>The specifications for Microsoft Windows 10 are listed below:</w:t>
      </w:r>
    </w:p>
    <w:p w14:paraId="4841DDC0" w14:textId="77777777" w:rsidR="0041580E" w:rsidRDefault="0041580E" w:rsidP="009901FC">
      <w:pPr>
        <w:pStyle w:val="Bulletlist1"/>
      </w:pPr>
      <w:r w:rsidRPr="00D9368A">
        <w:rPr>
          <w:rStyle w:val="Strong"/>
        </w:rPr>
        <w:t>Processor:</w:t>
      </w:r>
      <w:r>
        <w:t xml:space="preserve"> 1 gigahertz (GHz) or faster processor or SoC</w:t>
      </w:r>
    </w:p>
    <w:p w14:paraId="21E4F541" w14:textId="77777777" w:rsidR="0041580E" w:rsidRDefault="0041580E" w:rsidP="009901FC">
      <w:pPr>
        <w:pStyle w:val="Bulletlist1"/>
      </w:pPr>
      <w:r w:rsidRPr="00D9368A">
        <w:rPr>
          <w:rStyle w:val="Strong"/>
        </w:rPr>
        <w:t>RAM:</w:t>
      </w:r>
      <w:r>
        <w:t xml:space="preserve"> 1 gigabyte (GB) for 32-bit or 2 GB for 64-bit</w:t>
      </w:r>
    </w:p>
    <w:p w14:paraId="67A184AB" w14:textId="77777777" w:rsidR="0041580E" w:rsidRDefault="0041580E" w:rsidP="009901FC">
      <w:pPr>
        <w:pStyle w:val="Bulletlist1"/>
      </w:pPr>
      <w:r w:rsidRPr="00D9368A">
        <w:rPr>
          <w:rStyle w:val="Strong"/>
        </w:rPr>
        <w:t>Hard disk space:</w:t>
      </w:r>
      <w:r>
        <w:t xml:space="preserve"> 16 GB for 32-bit OS or 20 GB for 64-bit OS</w:t>
      </w:r>
    </w:p>
    <w:p w14:paraId="3A6B8DF5" w14:textId="77777777" w:rsidR="0041580E" w:rsidRDefault="0041580E" w:rsidP="009901FC">
      <w:pPr>
        <w:pStyle w:val="Bulletlist1"/>
      </w:pPr>
      <w:r w:rsidRPr="00D9368A">
        <w:rPr>
          <w:rStyle w:val="Strong"/>
        </w:rPr>
        <w:t>Graphics card:</w:t>
      </w:r>
      <w:r>
        <w:t xml:space="preserve"> DirectX 9 or later with WDDM 1.0 driver</w:t>
      </w:r>
    </w:p>
    <w:p w14:paraId="4B31B0D1" w14:textId="77777777" w:rsidR="0041580E" w:rsidRDefault="0041580E" w:rsidP="009901FC">
      <w:pPr>
        <w:pStyle w:val="Bulletlist1"/>
      </w:pPr>
      <w:r w:rsidRPr="00D9368A">
        <w:rPr>
          <w:rStyle w:val="Strong"/>
        </w:rPr>
        <w:t>Display:</w:t>
      </w:r>
      <w:r>
        <w:t xml:space="preserve"> 800 x 600</w:t>
      </w:r>
    </w:p>
    <w:p w14:paraId="4C592056" w14:textId="34FE89E2" w:rsidR="0041580E" w:rsidRDefault="0041580E" w:rsidP="009901FC">
      <w:pPr>
        <w:pStyle w:val="Bulletlist1"/>
      </w:pPr>
      <w:r w:rsidRPr="0095275E">
        <w:rPr>
          <w:b/>
          <w:bCs/>
        </w:rPr>
        <w:t>Internet</w:t>
      </w:r>
      <w:r>
        <w:t>: Connectivity is necessary to perform updates and to download and take advantage of some features.</w:t>
      </w:r>
    </w:p>
    <w:p w14:paraId="123A57FD" w14:textId="77777777" w:rsidR="0041580E" w:rsidRDefault="0041580E" w:rsidP="0041580E">
      <w:pPr>
        <w:spacing w:before="100" w:beforeAutospacing="1" w:after="100" w:afterAutospacing="1"/>
        <w:ind w:left="360"/>
      </w:pPr>
      <w:r>
        <w:rPr>
          <w:b/>
          <w:bCs/>
        </w:rPr>
        <w:t>*</w:t>
      </w:r>
      <w:r w:rsidRPr="009B316D">
        <w:rPr>
          <w:b/>
          <w:bCs/>
        </w:rPr>
        <w:t>Note</w:t>
      </w:r>
      <w:r w:rsidRPr="00234A65">
        <w:t>:</w:t>
      </w:r>
      <w:r>
        <w:t xml:space="preserve"> UPDATES ARE REQUIRED FOR CONTINUED SUCCESSFUL OPERATION OF VIRTUAL ENVIRONMENT.</w:t>
      </w:r>
    </w:p>
    <w:p w14:paraId="634E4918" w14:textId="77777777" w:rsidR="0041580E" w:rsidRPr="00985FBE" w:rsidRDefault="0041580E" w:rsidP="000C7CF3">
      <w:pPr>
        <w:pStyle w:val="Heading3"/>
        <w:rPr>
          <w:rFonts w:ascii="Times New Roman" w:hAnsi="Times New Roman"/>
        </w:rPr>
      </w:pPr>
      <w:bookmarkStart w:id="7" w:name="_Toc14869959"/>
      <w:r w:rsidRPr="00985FBE">
        <w:lastRenderedPageBreak/>
        <w:t>Micr</w:t>
      </w:r>
      <w:r>
        <w:t>o</w:t>
      </w:r>
      <w:r w:rsidRPr="00985FBE">
        <w:t>soft Server 2016</w:t>
      </w:r>
      <w:bookmarkEnd w:id="7"/>
    </w:p>
    <w:p w14:paraId="4D5702CC" w14:textId="0FBA30EA" w:rsidR="0041580E" w:rsidRDefault="0041580E" w:rsidP="00483013">
      <w:r>
        <w:t>Once we have a base operating system installed on all devices</w:t>
      </w:r>
      <w:r w:rsidR="002E1D89">
        <w:t>,</w:t>
      </w:r>
      <w:r>
        <w:t xml:space="preserve"> we can begin the setup of the virtual environment. In order to have Microsoft Server 2016 with Active Directory as the operating system for the virtual environment specific requirements need to be met:</w:t>
      </w:r>
    </w:p>
    <w:p w14:paraId="1E132739" w14:textId="77777777" w:rsidR="0041580E" w:rsidRPr="001B7831" w:rsidRDefault="0041580E" w:rsidP="000C7CF3">
      <w:pPr>
        <w:pStyle w:val="Heading3"/>
        <w:rPr>
          <w:rFonts w:ascii="Times New Roman" w:hAnsi="Times New Roman"/>
        </w:rPr>
      </w:pPr>
      <w:bookmarkStart w:id="8" w:name="_Toc14869960"/>
      <w:r w:rsidRPr="001B7831">
        <w:t>Processor (CPU) Requirements</w:t>
      </w:r>
      <w:bookmarkEnd w:id="8"/>
    </w:p>
    <w:p w14:paraId="5FD48AC0" w14:textId="77777777" w:rsidR="0041580E" w:rsidRPr="008B62DE" w:rsidRDefault="0041580E" w:rsidP="00483013">
      <w:r w:rsidRPr="008B62DE">
        <w:t xml:space="preserve">One of the major </w:t>
      </w:r>
      <w:r w:rsidRPr="00483013">
        <w:t>components</w:t>
      </w:r>
      <w:r w:rsidRPr="008B62DE">
        <w:t xml:space="preserve"> that affects the system performance is Processor. The performance of a processor depends on the various CPU factors. Windows Server 2016 requires the following minimum processor requirements:</w:t>
      </w:r>
    </w:p>
    <w:p w14:paraId="77DBC7CE" w14:textId="77777777" w:rsidR="0041580E" w:rsidRPr="008B62DE" w:rsidRDefault="0041580E" w:rsidP="00483013">
      <w:pPr>
        <w:pStyle w:val="Bulletlist1"/>
      </w:pPr>
      <w:r w:rsidRPr="008B62DE">
        <w:t>The processor should have at least</w:t>
      </w:r>
      <w:r>
        <w:t xml:space="preserve"> a</w:t>
      </w:r>
      <w:r w:rsidRPr="008B62DE">
        <w:t xml:space="preserve"> 1.4 GHz speed.</w:t>
      </w:r>
    </w:p>
    <w:p w14:paraId="458D24CB" w14:textId="77777777" w:rsidR="0041580E" w:rsidRPr="008B62DE" w:rsidRDefault="0041580E" w:rsidP="00483013">
      <w:pPr>
        <w:pStyle w:val="Bulletlist1"/>
      </w:pPr>
      <w:r w:rsidRPr="008B62DE">
        <w:t xml:space="preserve">The platform of the processor should be based on </w:t>
      </w:r>
      <w:r w:rsidRPr="00483013">
        <w:t>64-bit</w:t>
      </w:r>
      <w:r w:rsidRPr="008B62DE">
        <w:t xml:space="preserve"> </w:t>
      </w:r>
      <w:r w:rsidRPr="00483013">
        <w:t>architecture</w:t>
      </w:r>
      <w:r w:rsidRPr="008B62DE">
        <w:t>.</w:t>
      </w:r>
    </w:p>
    <w:p w14:paraId="52C95C6E" w14:textId="71D34D71" w:rsidR="0041580E" w:rsidRPr="008B62DE" w:rsidRDefault="0041580E" w:rsidP="00483013">
      <w:pPr>
        <w:pStyle w:val="Bulletlist1"/>
      </w:pPr>
      <w:r w:rsidRPr="008B62DE">
        <w:t>It should support Second Level Addressing technologies</w:t>
      </w:r>
      <w:r>
        <w:t>.</w:t>
      </w:r>
    </w:p>
    <w:p w14:paraId="11EBDC41" w14:textId="77777777" w:rsidR="0041580E" w:rsidRPr="009D681F" w:rsidRDefault="0041580E" w:rsidP="000C7CF3">
      <w:pPr>
        <w:pStyle w:val="Heading3"/>
      </w:pPr>
      <w:bookmarkStart w:id="9" w:name="_Toc14869961"/>
      <w:r w:rsidRPr="009D681F">
        <w:t>Memory (RAM) Requirements</w:t>
      </w:r>
      <w:bookmarkEnd w:id="9"/>
    </w:p>
    <w:p w14:paraId="206D597F" w14:textId="77777777" w:rsidR="0041580E" w:rsidRPr="008B62DE" w:rsidRDefault="0041580E" w:rsidP="00483013">
      <w:r w:rsidRPr="008B62DE">
        <w:t>Along with the processor, memory is also one of the major factors to decide the system performance. Windows Server 2016 requires at least 512 MB of RAM. The RAM should also support the ECC (Error Correcting Code) feature.</w:t>
      </w:r>
    </w:p>
    <w:p w14:paraId="1E0F133D" w14:textId="77777777" w:rsidR="0041580E" w:rsidRPr="000A42B6" w:rsidRDefault="0041580E" w:rsidP="000C7CF3">
      <w:pPr>
        <w:pStyle w:val="Heading3"/>
      </w:pPr>
      <w:bookmarkStart w:id="10" w:name="_Toc14869962"/>
      <w:r w:rsidRPr="000A42B6">
        <w:t>Storage Requirements</w:t>
      </w:r>
      <w:bookmarkEnd w:id="10"/>
    </w:p>
    <w:p w14:paraId="4361C42E" w14:textId="77777777" w:rsidR="0041580E" w:rsidRPr="008B62DE" w:rsidRDefault="0041580E" w:rsidP="00483013">
      <w:r w:rsidRPr="008B62DE">
        <w:t>Microsoft suggests minimum 32 GB of free disk space for Windows Server 2016. However, you can install it on a disk having the less free space.</w:t>
      </w:r>
      <w:r>
        <w:t xml:space="preserve"> K</w:t>
      </w:r>
      <w:r w:rsidRPr="008B62DE">
        <w:t xml:space="preserve">eep in mind, the disk space </w:t>
      </w:r>
      <w:r w:rsidRPr="00483013">
        <w:t>requirement</w:t>
      </w:r>
      <w:r w:rsidRPr="008B62DE">
        <w:t xml:space="preserve"> also depends on the size of RAM of your system. More RAM memory means more disk space will be required for paging, hibernation, and dump files.</w:t>
      </w:r>
      <w:r>
        <w:t xml:space="preserve"> It is also recommended to use </w:t>
      </w:r>
      <w:proofErr w:type="gramStart"/>
      <w:r>
        <w:t>a</w:t>
      </w:r>
      <w:proofErr w:type="gramEnd"/>
      <w:r>
        <w:t xml:space="preserve"> SSD as this will increase the speed of computing operations.</w:t>
      </w:r>
    </w:p>
    <w:p w14:paraId="18AFFB52" w14:textId="77777777" w:rsidR="0041580E" w:rsidRPr="000A42B6" w:rsidRDefault="0041580E" w:rsidP="000C7CF3">
      <w:pPr>
        <w:pStyle w:val="Heading3"/>
      </w:pPr>
      <w:bookmarkStart w:id="11" w:name="_Toc14869963"/>
      <w:r>
        <w:t>Network Adapter Requirements</w:t>
      </w:r>
      <w:bookmarkEnd w:id="11"/>
    </w:p>
    <w:p w14:paraId="32492DC4" w14:textId="77777777" w:rsidR="0041580E" w:rsidRPr="003222C0" w:rsidRDefault="0041580E" w:rsidP="006C7A01">
      <w:pPr>
        <w:keepNext/>
      </w:pPr>
      <w:r w:rsidRPr="003222C0">
        <w:t>The network adapter for Windows Server 2016 should meet the following requirements:</w:t>
      </w:r>
    </w:p>
    <w:p w14:paraId="3C6D7BCA" w14:textId="77777777" w:rsidR="0041580E" w:rsidRPr="003222C0" w:rsidRDefault="0041580E" w:rsidP="00483013">
      <w:pPr>
        <w:pStyle w:val="Bulletlist1"/>
      </w:pPr>
      <w:r w:rsidRPr="003222C0">
        <w:t>Should have at least the gigabit bandwidth</w:t>
      </w:r>
    </w:p>
    <w:p w14:paraId="4F32C814" w14:textId="77777777" w:rsidR="0041580E" w:rsidRPr="003222C0" w:rsidRDefault="0041580E" w:rsidP="00483013">
      <w:pPr>
        <w:pStyle w:val="Bulletlist1"/>
      </w:pPr>
      <w:r w:rsidRPr="003222C0">
        <w:t>Should be compliant with the PCI Express architecture</w:t>
      </w:r>
    </w:p>
    <w:p w14:paraId="6A327CFB" w14:textId="77777777" w:rsidR="0041580E" w:rsidRPr="003222C0" w:rsidRDefault="0041580E" w:rsidP="00483013">
      <w:pPr>
        <w:pStyle w:val="Bulletlist1"/>
      </w:pPr>
      <w:r w:rsidRPr="003222C0">
        <w:t>Should have the PXE boot capability</w:t>
      </w:r>
    </w:p>
    <w:p w14:paraId="43FBC8D6" w14:textId="77777777" w:rsidR="00BC3E49" w:rsidRDefault="0041580E" w:rsidP="00BC3E49">
      <w:pPr>
        <w:pStyle w:val="Heading2"/>
      </w:pPr>
      <w:bookmarkStart w:id="12" w:name="_Toc14869964"/>
      <w:r>
        <w:t>Linux Distribution</w:t>
      </w:r>
      <w:bookmarkEnd w:id="12"/>
    </w:p>
    <w:p w14:paraId="442E8EDC" w14:textId="31DDC2F6" w:rsidR="00441308" w:rsidRDefault="00BC3E49" w:rsidP="00441308">
      <w:r w:rsidRPr="00BC3E49">
        <w:t>Linux Ubuntu Server 18.04 functions similarly to Ubuntu Desktop. The major difference is that Ubuntu Server does have the X11 process. This means there is no graphical interface and only the terminal can be used. It’s important that when deciding to use Ubuntu Server 18.04, that the administrator is well versed in using the Linux terminal as that is where most time will be spent when maintaining the server. It’s recommended that when running the virtual machines, you do not run no more than ten virtual machines in one server if you want to maintain adequate performance.</w:t>
      </w:r>
    </w:p>
    <w:p w14:paraId="65E81626" w14:textId="24E36F38" w:rsidR="00BC3E49" w:rsidRDefault="00BC3E49" w:rsidP="00441308">
      <w:r>
        <w:lastRenderedPageBreak/>
        <w:t>The minimum specification to run the host server:</w:t>
      </w:r>
    </w:p>
    <w:p w14:paraId="13A690C4" w14:textId="77777777" w:rsidR="00BC3E49" w:rsidRDefault="00BC3E49" w:rsidP="00BC3E49">
      <w:pPr>
        <w:pStyle w:val="Bulletlist1"/>
      </w:pPr>
      <w:r>
        <w:t>Processor: 1 GHz 64-bit processor with Virtualization enabled (required)</w:t>
      </w:r>
    </w:p>
    <w:p w14:paraId="780C6453" w14:textId="77777777" w:rsidR="00BC3E49" w:rsidRDefault="00BC3E49" w:rsidP="00BC3E49">
      <w:pPr>
        <w:pStyle w:val="Bulletlist1"/>
      </w:pPr>
      <w:r>
        <w:t>RAM: 2GB 64-bit</w:t>
      </w:r>
    </w:p>
    <w:p w14:paraId="0E71BC0A" w14:textId="77777777" w:rsidR="00BC3E49" w:rsidRDefault="00BC3E49" w:rsidP="00BC3E49">
      <w:pPr>
        <w:pStyle w:val="Bulletlist1"/>
      </w:pPr>
      <w:r>
        <w:t>Hard disk Space: 6GB</w:t>
      </w:r>
    </w:p>
    <w:p w14:paraId="67ECBD73" w14:textId="1258D809" w:rsidR="00BC3E49" w:rsidRDefault="00BC3E49" w:rsidP="00BC3E49">
      <w:pPr>
        <w:pStyle w:val="Bulletlist1"/>
      </w:pPr>
      <w:r>
        <w:t>Internet: There needs to be an internet connection make updates</w:t>
      </w:r>
    </w:p>
    <w:p w14:paraId="5FBD461D" w14:textId="77777777" w:rsidR="00BC3E49" w:rsidRDefault="00BC3E49" w:rsidP="00BC3E49">
      <w:pPr>
        <w:pStyle w:val="Heading3"/>
      </w:pPr>
      <w:bookmarkStart w:id="13" w:name="_Toc14869965"/>
      <w:r>
        <w:t>Linux Ubuntu Server 18.04</w:t>
      </w:r>
      <w:bookmarkEnd w:id="13"/>
    </w:p>
    <w:p w14:paraId="6F60FAC1" w14:textId="4DB401AA" w:rsidR="00BC3E49" w:rsidRDefault="00BC3E49" w:rsidP="00BC3E49">
      <w:r w:rsidRPr="00BC3E49">
        <w:t>Installation of the Linux server is very simple. One must just need to download the disk file from the Canonical website. However, there are certain conditions that must be fulfilled in order for virtualization to be possible.</w:t>
      </w:r>
    </w:p>
    <w:p w14:paraId="71BBCB55" w14:textId="52EEF80D" w:rsidR="00BC3E49" w:rsidRDefault="00BC3E49" w:rsidP="00BC3E49">
      <w:pPr>
        <w:pStyle w:val="Heading3"/>
      </w:pPr>
      <w:bookmarkStart w:id="14" w:name="_Toc14869966"/>
      <w:r>
        <w:t xml:space="preserve">Processor </w:t>
      </w:r>
      <w:r w:rsidR="0079166F">
        <w:t>(</w:t>
      </w:r>
      <w:r>
        <w:t>CPU</w:t>
      </w:r>
      <w:r w:rsidR="0079166F">
        <w:t>)</w:t>
      </w:r>
      <w:r>
        <w:t xml:space="preserve"> Requirement</w:t>
      </w:r>
      <w:bookmarkEnd w:id="14"/>
      <w:r w:rsidR="0079166F">
        <w:t>s</w:t>
      </w:r>
    </w:p>
    <w:p w14:paraId="4C746ED2" w14:textId="382FFD56" w:rsidR="00BC3E49" w:rsidRDefault="00BC3E49" w:rsidP="00BC3E49">
      <w:r>
        <w:t>This is part is required to make virtualization possible. The processor MUST be able to handle 64-bit processing and it MUST have support for virtualization. AMD-V and Intel-</w:t>
      </w:r>
      <w:proofErr w:type="spellStart"/>
      <w:r>
        <w:t>VTx</w:t>
      </w:r>
      <w:proofErr w:type="spellEnd"/>
      <w:r>
        <w:t xml:space="preserve"> processors are examples of these processors. The following are minimum requirements to run the server:</w:t>
      </w:r>
    </w:p>
    <w:p w14:paraId="29CC3A58" w14:textId="77777777" w:rsidR="00BC3E49" w:rsidRDefault="00BC3E49" w:rsidP="00BC3E49">
      <w:pPr>
        <w:pStyle w:val="Bulletlist1"/>
      </w:pPr>
      <w:r>
        <w:t>Minimum of 1GHz</w:t>
      </w:r>
    </w:p>
    <w:p w14:paraId="0DB0BC10" w14:textId="032C081E" w:rsidR="00BC3E49" w:rsidRDefault="00BC3E49" w:rsidP="00BC3E49">
      <w:pPr>
        <w:pStyle w:val="Bulletlist1"/>
      </w:pPr>
      <w:r>
        <w:t>One core for each guest OS</w:t>
      </w:r>
    </w:p>
    <w:p w14:paraId="2109030B" w14:textId="578AB2E7" w:rsidR="00441308" w:rsidRDefault="00441308" w:rsidP="00441308">
      <w:pPr>
        <w:pStyle w:val="Heading3"/>
      </w:pPr>
      <w:bookmarkStart w:id="15" w:name="_Toc14869967"/>
      <w:r>
        <w:t>Memory</w:t>
      </w:r>
      <w:bookmarkEnd w:id="15"/>
      <w:r w:rsidR="0079166F">
        <w:t xml:space="preserve"> (RAM) Requirements</w:t>
      </w:r>
    </w:p>
    <w:p w14:paraId="71C68C58" w14:textId="5A025AD5" w:rsidR="00441308" w:rsidRDefault="00441308" w:rsidP="00441308">
      <w:r>
        <w:t>There must be enough memory to run the server to not only run properly but also allow the guest OS to run properly as well. It must also be able to user error code correcting. The minimum recommended RAM space is 2GB for the base server plus the amount of RAM to allocate to the guest systems. And since this is a server it’s important.</w:t>
      </w:r>
    </w:p>
    <w:p w14:paraId="636BB778" w14:textId="7EFE2D71" w:rsidR="00441308" w:rsidRDefault="00441308" w:rsidP="00441308">
      <w:pPr>
        <w:pStyle w:val="Heading3"/>
      </w:pPr>
      <w:bookmarkStart w:id="16" w:name="_Toc14869968"/>
      <w:r>
        <w:t>Storage Requirement</w:t>
      </w:r>
      <w:bookmarkEnd w:id="16"/>
      <w:r w:rsidR="0079166F">
        <w:t>s</w:t>
      </w:r>
      <w:bookmarkStart w:id="17" w:name="_GoBack"/>
      <w:bookmarkEnd w:id="17"/>
    </w:p>
    <w:p w14:paraId="28C496AD" w14:textId="2C37E687" w:rsidR="00441308" w:rsidRDefault="00441308" w:rsidP="00441308">
      <w:r>
        <w:t xml:space="preserve">Needs at minimum 6GB of space to run the base server. According to </w:t>
      </w:r>
      <w:proofErr w:type="spellStart"/>
      <w:r>
        <w:t>redhat</w:t>
      </w:r>
      <w:proofErr w:type="spellEnd"/>
      <w:r w:rsidR="006C7A01">
        <w:t>,</w:t>
      </w:r>
      <w:r>
        <w:t xml:space="preserve"> the recommended amount of space needed for a guest system is the following equation:</w:t>
      </w:r>
    </w:p>
    <w:p w14:paraId="18D541C4" w14:textId="77777777" w:rsidR="00441308" w:rsidRPr="00441308" w:rsidRDefault="00441308" w:rsidP="00441308">
      <w:pPr>
        <w:pStyle w:val="Image"/>
        <w:rPr>
          <w:b/>
          <w:bCs/>
        </w:rPr>
      </w:pPr>
      <w:r w:rsidRPr="00441308">
        <w:rPr>
          <w:b/>
          <w:bCs/>
        </w:rPr>
        <w:t>raw format total &gt;= space for guest images + space for memory swap + space for host server</w:t>
      </w:r>
    </w:p>
    <w:p w14:paraId="4848CAA7" w14:textId="77777777" w:rsidR="00441308" w:rsidRDefault="00441308" w:rsidP="00441308"/>
    <w:p w14:paraId="4C70DB21" w14:textId="201D3813" w:rsidR="00441308" w:rsidRDefault="00441308" w:rsidP="00441308">
      <w:r>
        <w:t xml:space="preserve">If creating a </w:t>
      </w:r>
      <w:proofErr w:type="spellStart"/>
      <w:r>
        <w:t>qcow</w:t>
      </w:r>
      <w:proofErr w:type="spellEnd"/>
      <w:r>
        <w:t xml:space="preserve"> disk image:</w:t>
      </w:r>
    </w:p>
    <w:p w14:paraId="4B400C10" w14:textId="4CE2059B" w:rsidR="00BC3E49" w:rsidRDefault="00441308" w:rsidP="00441308">
      <w:pPr>
        <w:pStyle w:val="Image"/>
        <w:rPr>
          <w:b/>
          <w:bCs/>
        </w:rPr>
      </w:pPr>
      <w:r w:rsidRPr="00441308">
        <w:rPr>
          <w:b/>
          <w:bCs/>
        </w:rPr>
        <w:t xml:space="preserve">qcow format total &gt;= (space for guest image * 1.01) + space for memory swap + </w:t>
      </w:r>
      <w:r>
        <w:rPr>
          <w:b/>
          <w:bCs/>
        </w:rPr>
        <w:t>s</w:t>
      </w:r>
      <w:r w:rsidRPr="00441308">
        <w:rPr>
          <w:b/>
          <w:bCs/>
        </w:rPr>
        <w:t>pace for host server</w:t>
      </w:r>
    </w:p>
    <w:p w14:paraId="548C4DE0" w14:textId="77777777" w:rsidR="00441308" w:rsidRDefault="00441308" w:rsidP="00441308">
      <w:pPr>
        <w:pStyle w:val="Heading3"/>
      </w:pPr>
      <w:bookmarkStart w:id="18" w:name="_Toc14869969"/>
      <w:r>
        <w:t>Network Adapter Requirements</w:t>
      </w:r>
      <w:bookmarkEnd w:id="18"/>
    </w:p>
    <w:p w14:paraId="15FDEE38" w14:textId="3B62C586" w:rsidR="00441308" w:rsidRPr="00441308" w:rsidRDefault="00441308" w:rsidP="00441308">
      <w:pPr>
        <w:rPr>
          <w:b/>
          <w:bCs/>
        </w:rPr>
      </w:pPr>
      <w:r>
        <w:t>A network adapter for the host machine is required if you want to create a bridged network between the virtual machine and the host server.</w:t>
      </w:r>
      <w:r w:rsidR="00C51DB0">
        <w:t xml:space="preserve"> Ubuntu Server </w:t>
      </w:r>
      <w:r w:rsidR="00374744">
        <w:t>will support most PCI and PCI express cards and older ISA cards. They can also support ISDN cards.</w:t>
      </w:r>
    </w:p>
    <w:p w14:paraId="6A31F8F9" w14:textId="77777777" w:rsidR="0041580E" w:rsidRDefault="0041580E" w:rsidP="0041580E">
      <w:pPr>
        <w:pStyle w:val="Heading2"/>
      </w:pPr>
      <w:bookmarkStart w:id="19" w:name="_Toc14869970"/>
      <w:r>
        <w:lastRenderedPageBreak/>
        <w:t>Applications</w:t>
      </w:r>
      <w:bookmarkEnd w:id="19"/>
    </w:p>
    <w:p w14:paraId="2EB78DF0" w14:textId="208ED3CD" w:rsidR="0041580E" w:rsidRDefault="006C7A01" w:rsidP="00D9368A">
      <w:r>
        <w:t xml:space="preserve">Below are some of the applications which can be </w:t>
      </w:r>
      <w:r w:rsidR="00E91139">
        <w:t>d</w:t>
      </w:r>
      <w:r>
        <w:t>eployed on your server(s).</w:t>
      </w:r>
    </w:p>
    <w:p w14:paraId="15E1F3D9" w14:textId="6DC15071" w:rsidR="0041580E" w:rsidRDefault="0041580E" w:rsidP="00610028">
      <w:pPr>
        <w:pStyle w:val="Heading3"/>
      </w:pPr>
      <w:bookmarkStart w:id="20" w:name="_Toc14869971"/>
      <w:r>
        <w:t>Windows Server 2016 (w</w:t>
      </w:r>
      <w:r w:rsidR="006C7A01">
        <w:t>ith</w:t>
      </w:r>
      <w:r>
        <w:t xml:space="preserve"> Active Directory</w:t>
      </w:r>
      <w:r w:rsidR="006C7A01">
        <w:t>)</w:t>
      </w:r>
      <w:bookmarkEnd w:id="20"/>
    </w:p>
    <w:p w14:paraId="01ED3F71" w14:textId="6DB2A3F8" w:rsidR="00610028" w:rsidRPr="00610028" w:rsidRDefault="005463E5" w:rsidP="00D9368A">
      <w:r>
        <w:t>Active Directory is a hierarchical database that keeps track of user accounts, computers, certificates, security policies, and other resources in a computer network, before AD from single point location. AD can keep information about organizations, sites, systems, users, shares, and many other things, so AD is more flexible than a phone</w:t>
      </w:r>
      <w:r w:rsidR="0014789F">
        <w:t xml:space="preserve"> book,</w:t>
      </w:r>
      <w:r>
        <w:t xml:space="preserve"> but the concept is similar.</w:t>
      </w:r>
      <w:r w:rsidR="0014789F" w:rsidRPr="0014789F">
        <w:t xml:space="preserve"> </w:t>
      </w:r>
      <w:r w:rsidR="0014789F">
        <w:t xml:space="preserve">One significant difference of AD is that it saves objects in a hierarchical order, and all objects are unique. that’s why a domain name is required when installing AD, all objects in a domain forest are “sub domain” or children of the top domain. AD is a very complex system and understanding it takes time and a lot of hands on experience. A lot of the things systems administrators do </w:t>
      </w:r>
      <w:r w:rsidR="00BD6E0C">
        <w:t>involve</w:t>
      </w:r>
      <w:r w:rsidR="0014789F">
        <w:t xml:space="preserve"> AD whether it could be either group policy, permission access management, LDAP authentication, etc.</w:t>
      </w:r>
    </w:p>
    <w:p w14:paraId="185478B8" w14:textId="794944BF" w:rsidR="0041580E" w:rsidRDefault="00610028" w:rsidP="00610028">
      <w:pPr>
        <w:pStyle w:val="Heading3"/>
      </w:pPr>
      <w:bookmarkStart w:id="21" w:name="_Toc14869972"/>
      <w:r>
        <w:t>Security Applications</w:t>
      </w:r>
      <w:bookmarkEnd w:id="21"/>
    </w:p>
    <w:p w14:paraId="0ADF43B5" w14:textId="52DD4D97" w:rsidR="00BD6E0C" w:rsidRPr="00BD6E0C" w:rsidRDefault="00BD6E0C" w:rsidP="00BD6E0C">
      <w:pPr>
        <w:pStyle w:val="BodyText"/>
      </w:pPr>
      <w:r>
        <w:t>Norton Antivirus is an anti-virus and anti-malware software product developed and distributed by Symantec Corporation. It uses signatures and heuristics to identify viruses.</w:t>
      </w:r>
      <w:r w:rsidR="00553B20">
        <w:t xml:space="preserve"> It or any other product similar is needed to ensure a secure system.</w:t>
      </w:r>
    </w:p>
    <w:p w14:paraId="2E0A18B8" w14:textId="5A40D13D" w:rsidR="00610028" w:rsidRDefault="00610028" w:rsidP="00610028">
      <w:pPr>
        <w:pStyle w:val="Heading3"/>
      </w:pPr>
      <w:bookmarkStart w:id="22" w:name="_Toc14869973"/>
      <w:r>
        <w:t>Team Viewer</w:t>
      </w:r>
      <w:bookmarkEnd w:id="22"/>
    </w:p>
    <w:p w14:paraId="03A803A8" w14:textId="0B3FA068" w:rsidR="00610028" w:rsidRPr="00610028" w:rsidRDefault="003D2BF2" w:rsidP="00D9368A">
      <w:r>
        <w:t>TeamViewer is a popular piece of software</w:t>
      </w:r>
      <w:r w:rsidRPr="003D2BF2">
        <w:t xml:space="preserve"> used for Internet-based remote access and support. TeamViewer software can connect to any PC or server, so you can remote control your partner's PC as if you were sitting right in front of it. For the remote session to work the partner has to start a small application, which does not require installation or administrative rights.</w:t>
      </w:r>
      <w:r>
        <w:t xml:space="preserve"> You are able to work within the other PC and even drag and drop different things onto remote PC. </w:t>
      </w:r>
    </w:p>
    <w:p w14:paraId="76B517BB" w14:textId="3AA925E7" w:rsidR="00610028" w:rsidRDefault="00610028" w:rsidP="00610028">
      <w:pPr>
        <w:pStyle w:val="Heading3"/>
      </w:pPr>
      <w:bookmarkStart w:id="23" w:name="_Toc14869974"/>
      <w:proofErr w:type="spellStart"/>
      <w:r>
        <w:t>TreeKeeper</w:t>
      </w:r>
      <w:bookmarkEnd w:id="23"/>
      <w:proofErr w:type="spellEnd"/>
    </w:p>
    <w:p w14:paraId="013DF974" w14:textId="219F12CB" w:rsidR="003D2BF2" w:rsidRDefault="003D2BF2" w:rsidP="00606FE8">
      <w:proofErr w:type="spellStart"/>
      <w:r w:rsidRPr="003D2BF2">
        <w:t>TreeKeeper</w:t>
      </w:r>
      <w:proofErr w:type="spellEnd"/>
      <w:r w:rsidRPr="003D2BF2">
        <w:t xml:space="preserve"> is the pioneer resource management software in our industry and continues to evolve to meet the changing demands of this field. Whether you are in the office or out in the field, coordinating and planning work with your internal crews and outside contractors, or providing benefits information to the public, </w:t>
      </w:r>
      <w:proofErr w:type="spellStart"/>
      <w:r w:rsidRPr="003D2BF2">
        <w:t>TreeKeeper</w:t>
      </w:r>
      <w:proofErr w:type="spellEnd"/>
      <w:r w:rsidRPr="003D2BF2">
        <w:t xml:space="preserve"> is a user-friendly and versatile tool that can easily access and manage your data from any location with an internet connection.</w:t>
      </w:r>
      <w:r>
        <w:t xml:space="preserve"> You are able to add inventory data and edit fields on the fly using any internet connected device. You can also assign user permissions along with </w:t>
      </w:r>
      <w:r w:rsidR="00C61B37">
        <w:t>integrate popular third</w:t>
      </w:r>
      <w:r w:rsidR="002E1D89">
        <w:t>-</w:t>
      </w:r>
      <w:r w:rsidR="00C61B37">
        <w:t xml:space="preserve">party tools like </w:t>
      </w:r>
      <w:proofErr w:type="spellStart"/>
      <w:r w:rsidR="00C61B37">
        <w:t>Cityworks</w:t>
      </w:r>
      <w:proofErr w:type="spellEnd"/>
      <w:r w:rsidR="00C61B37">
        <w:t xml:space="preserve"> or 311.</w:t>
      </w:r>
    </w:p>
    <w:p w14:paraId="685B79F2" w14:textId="4197849F" w:rsidR="00610028" w:rsidRDefault="00610028" w:rsidP="00610028">
      <w:pPr>
        <w:pStyle w:val="Heading3"/>
      </w:pPr>
      <w:bookmarkStart w:id="24" w:name="_Toc14869975"/>
      <w:proofErr w:type="spellStart"/>
      <w:r>
        <w:t>ActiveWorks</w:t>
      </w:r>
      <w:bookmarkEnd w:id="24"/>
      <w:proofErr w:type="spellEnd"/>
    </w:p>
    <w:p w14:paraId="4F7E4CAA" w14:textId="1F30B65B" w:rsidR="0041580E" w:rsidRDefault="00C61B37" w:rsidP="00BA443C">
      <w:r w:rsidRPr="00C61B37">
        <w:t>ACTIVE Works technology is a best in class, highly scalable cloud platform. Secure, stable, and flexible, ACTIVE Works provides services and infrastructure to support organizations of any size.</w:t>
      </w:r>
      <w:r>
        <w:t xml:space="preserve"> ACTIVE Works offers i</w:t>
      </w:r>
      <w:r w:rsidRPr="00C61B37">
        <w:t>ntegrations for third party services, such as social media and CRM solutions</w:t>
      </w:r>
      <w:r>
        <w:t xml:space="preserve"> and they also offer extensive reporting capabilities. </w:t>
      </w:r>
      <w:r w:rsidRPr="00C61B37">
        <w:t>As with all ACTIVE Network products, our data center provides our customers with a high degree of reliability, protection and scalability</w:t>
      </w:r>
      <w:r>
        <w:t>. The data center offers 24/7 monitoring and even some self-healing capabilities.</w:t>
      </w:r>
    </w:p>
    <w:p w14:paraId="2ADAFAFE" w14:textId="77777777" w:rsidR="002E1D89" w:rsidRDefault="002E1D89" w:rsidP="00A717DD">
      <w:pPr>
        <w:pStyle w:val="Heading1"/>
        <w:ind w:left="2502" w:hanging="2502"/>
        <w:sectPr w:rsidR="002E1D89" w:rsidSect="00670F7F">
          <w:headerReference w:type="even" r:id="rId23"/>
          <w:footerReference w:type="even" r:id="rId24"/>
          <w:footerReference w:type="default" r:id="rId25"/>
          <w:pgSz w:w="12240" w:h="15840"/>
          <w:pgMar w:top="1440" w:right="1440" w:bottom="1440" w:left="1440" w:header="720" w:footer="720" w:gutter="0"/>
          <w:cols w:space="180"/>
          <w:docGrid w:linePitch="360"/>
        </w:sectPr>
      </w:pPr>
      <w:bookmarkStart w:id="25" w:name="_Toc35154388"/>
      <w:bookmarkStart w:id="26" w:name="_Toc35154911"/>
    </w:p>
    <w:p w14:paraId="5DA01486" w14:textId="5CCC7615" w:rsidR="00A717DD" w:rsidRDefault="00A717DD" w:rsidP="00A717DD">
      <w:pPr>
        <w:pStyle w:val="Heading1"/>
        <w:ind w:left="2502" w:hanging="2502"/>
      </w:pPr>
      <w:bookmarkStart w:id="27" w:name="_Toc14869976"/>
      <w:r>
        <w:lastRenderedPageBreak/>
        <w:t xml:space="preserve">Chapter 2.  </w:t>
      </w:r>
      <w:r w:rsidR="00EB23EE">
        <w:t xml:space="preserve">Cloud-Based </w:t>
      </w:r>
      <w:r>
        <w:t>Installation</w:t>
      </w:r>
      <w:bookmarkEnd w:id="27"/>
    </w:p>
    <w:p w14:paraId="49C0B230" w14:textId="763E5F43" w:rsidR="00C22B81" w:rsidRDefault="00606FE8" w:rsidP="00C22B81">
      <w:pPr>
        <w:pStyle w:val="Heading2"/>
      </w:pPr>
      <w:bookmarkStart w:id="28" w:name="_Toc14869977"/>
      <w:r>
        <w:t>Before You Begin</w:t>
      </w:r>
      <w:bookmarkEnd w:id="28"/>
    </w:p>
    <w:p w14:paraId="6E075C40" w14:textId="54D6A690" w:rsidR="00D54154" w:rsidRDefault="00D54154" w:rsidP="00D9368A">
      <w:r>
        <w:t>This sec</w:t>
      </w:r>
      <w:r w:rsidR="00897119">
        <w:t xml:space="preserve">tion provides instructions for deploying your server </w:t>
      </w:r>
      <w:r w:rsidR="00897119" w:rsidRPr="00D2102D">
        <w:rPr>
          <w:b/>
          <w:bCs/>
        </w:rPr>
        <w:t>within a virtualized cloud environment</w:t>
      </w:r>
      <w:r w:rsidR="00897119">
        <w:t xml:space="preserve">.  It may be a good idea to </w:t>
      </w:r>
      <w:r w:rsidR="00D2102D">
        <w:t>perform the following actions prior to beginning the installation:</w:t>
      </w:r>
    </w:p>
    <w:p w14:paraId="6DE83B9A" w14:textId="792C9B59" w:rsidR="00897119" w:rsidRDefault="00897119" w:rsidP="00D9368A">
      <w:pPr>
        <w:pStyle w:val="Bulletlist1"/>
      </w:pPr>
      <w:r>
        <w:t xml:space="preserve">Double-check system specifications </w:t>
      </w:r>
      <w:r w:rsidR="00606FE8">
        <w:t xml:space="preserve">and </w:t>
      </w:r>
      <w:r>
        <w:t xml:space="preserve">adhere to the noted requirements mentioned in </w:t>
      </w:r>
      <w:r w:rsidRPr="00897119">
        <w:rPr>
          <w:b/>
          <w:bCs/>
        </w:rPr>
        <w:t>Chapter</w:t>
      </w:r>
      <w:r w:rsidR="00606FE8">
        <w:rPr>
          <w:b/>
          <w:bCs/>
        </w:rPr>
        <w:t> </w:t>
      </w:r>
      <w:r w:rsidRPr="00897119">
        <w:rPr>
          <w:b/>
          <w:bCs/>
        </w:rPr>
        <w:t>1</w:t>
      </w:r>
      <w:r>
        <w:rPr>
          <w:b/>
          <w:bCs/>
        </w:rPr>
        <w:t>: System Requirements</w:t>
      </w:r>
      <w:r>
        <w:t>.</w:t>
      </w:r>
    </w:p>
    <w:p w14:paraId="1F86480E" w14:textId="4046082A" w:rsidR="00897119" w:rsidRDefault="00897119" w:rsidP="00D9368A">
      <w:pPr>
        <w:pStyle w:val="Bulletlist1"/>
      </w:pPr>
      <w:r w:rsidRPr="00897119">
        <w:t>Back up all dat</w:t>
      </w:r>
      <w:r>
        <w:t>a!</w:t>
      </w:r>
    </w:p>
    <w:p w14:paraId="54413F81" w14:textId="72360A8D" w:rsidR="00897119" w:rsidRDefault="00897119" w:rsidP="00D9368A">
      <w:pPr>
        <w:pStyle w:val="Bulletlist1"/>
      </w:pPr>
      <w:r>
        <w:t>Review step-by-step installation details prior to starting.</w:t>
      </w:r>
    </w:p>
    <w:p w14:paraId="1F5D3354" w14:textId="7411064B" w:rsidR="00C3175B" w:rsidRDefault="00C3175B" w:rsidP="00C3175B">
      <w:pPr>
        <w:pStyle w:val="Heading2"/>
      </w:pPr>
      <w:bookmarkStart w:id="29" w:name="_Toc14869978"/>
      <w:r>
        <w:t>Step-by-Step Installation Instructions</w:t>
      </w:r>
      <w:bookmarkEnd w:id="29"/>
    </w:p>
    <w:p w14:paraId="0C0C151B" w14:textId="38535CB0" w:rsidR="00897119" w:rsidRDefault="005B568E" w:rsidP="00D9368A">
      <w:r>
        <w:t>A cloud hosting account</w:t>
      </w:r>
      <w:r w:rsidR="00C3175B">
        <w:t xml:space="preserve"> is required</w:t>
      </w:r>
      <w:r>
        <w:t>.  In this set</w:t>
      </w:r>
      <w:r w:rsidR="00483685">
        <w:t>up for a LINUX based operating system</w:t>
      </w:r>
      <w:r>
        <w:t>, we will be using Microsoft’s Azure.</w:t>
      </w:r>
    </w:p>
    <w:p w14:paraId="1A34391B" w14:textId="5EF14605" w:rsidR="00C3175B" w:rsidRDefault="00C3175B" w:rsidP="00C3175B">
      <w:pPr>
        <w:pStyle w:val="Numberedlist1"/>
      </w:pPr>
      <w:r w:rsidRPr="0082491A">
        <w:t>On the home page</w:t>
      </w:r>
      <w:r>
        <w:t>,</w:t>
      </w:r>
      <w:r w:rsidRPr="0082491A">
        <w:t xml:space="preserve"> click on</w:t>
      </w:r>
      <w:r w:rsidR="00011B39">
        <w:t xml:space="preserve"> the</w:t>
      </w:r>
      <w:r w:rsidRPr="0082491A">
        <w:t xml:space="preserve"> </w:t>
      </w:r>
      <w:r w:rsidRPr="00011B39">
        <w:rPr>
          <w:b/>
          <w:bCs/>
        </w:rPr>
        <w:t>Virtual Machine</w:t>
      </w:r>
      <w:r w:rsidRPr="0082491A">
        <w:t xml:space="preserve"> service </w:t>
      </w:r>
      <w:r w:rsidR="00011B39">
        <w:t>at</w:t>
      </w:r>
      <w:r w:rsidRPr="0082491A">
        <w:t xml:space="preserve"> the top page.</w:t>
      </w:r>
    </w:p>
    <w:p w14:paraId="62C4E6F3" w14:textId="29E0DAA7" w:rsidR="000C01AA" w:rsidRDefault="008C0A77" w:rsidP="00984A24">
      <w:pPr>
        <w:pStyle w:val="Image"/>
      </w:pPr>
      <w:r>
        <w:drawing>
          <wp:inline distT="0" distB="0" distL="0" distR="0" wp14:anchorId="38C5FFE0" wp14:editId="221EE0FB">
            <wp:extent cx="6165850" cy="2856948"/>
            <wp:effectExtent l="95250" t="95250" r="101600" b="958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a.png"/>
                    <pic:cNvPicPr/>
                  </pic:nvPicPr>
                  <pic:blipFill>
                    <a:blip r:embed="rId26">
                      <a:extLst>
                        <a:ext uri="{28A0092B-C50C-407E-A947-70E740481C1C}">
                          <a14:useLocalDpi xmlns:a14="http://schemas.microsoft.com/office/drawing/2010/main" val="0"/>
                        </a:ext>
                      </a:extLst>
                    </a:blip>
                    <a:stretch>
                      <a:fillRect/>
                    </a:stretch>
                  </pic:blipFill>
                  <pic:spPr>
                    <a:xfrm>
                      <a:off x="0" y="0"/>
                      <a:ext cx="6166797" cy="285738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AC60EC5" w14:textId="77777777" w:rsidR="00807B56" w:rsidRDefault="00807B56" w:rsidP="00807B56">
      <w:pPr>
        <w:pStyle w:val="Numberedlist1"/>
        <w:numPr>
          <w:ilvl w:val="0"/>
          <w:numId w:val="0"/>
        </w:numPr>
        <w:ind w:left="936"/>
      </w:pPr>
      <w:r w:rsidRPr="0082491A">
        <w:lastRenderedPageBreak/>
        <w:t xml:space="preserve">One can also reach the Virtual Machine service by clicking </w:t>
      </w:r>
      <w:r w:rsidRPr="00011B39">
        <w:rPr>
          <w:b/>
          <w:bCs/>
        </w:rPr>
        <w:t>Virtual machines</w:t>
      </w:r>
      <w:r w:rsidRPr="0082491A">
        <w:t xml:space="preserve"> on the left side menu or clicking on </w:t>
      </w:r>
      <w:r w:rsidRPr="00011B39">
        <w:rPr>
          <w:b/>
          <w:bCs/>
        </w:rPr>
        <w:t>All services</w:t>
      </w:r>
      <w:r w:rsidRPr="0082491A">
        <w:t xml:space="preserve"> and searching for Virtual Machines.</w:t>
      </w:r>
    </w:p>
    <w:p w14:paraId="0AA2FAE5" w14:textId="283E7117" w:rsidR="008C0A77" w:rsidRPr="000C01AA" w:rsidRDefault="008C0A77" w:rsidP="00984A24">
      <w:pPr>
        <w:pStyle w:val="Image"/>
      </w:pPr>
      <w:r>
        <w:drawing>
          <wp:inline distT="0" distB="0" distL="0" distR="0" wp14:anchorId="7E85353A" wp14:editId="15A9B78E">
            <wp:extent cx="6254750" cy="2891790"/>
            <wp:effectExtent l="95250" t="95250" r="88900" b="990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b.png"/>
                    <pic:cNvPicPr/>
                  </pic:nvPicPr>
                  <pic:blipFill>
                    <a:blip r:embed="rId27">
                      <a:extLst>
                        <a:ext uri="{28A0092B-C50C-407E-A947-70E740481C1C}">
                          <a14:useLocalDpi xmlns:a14="http://schemas.microsoft.com/office/drawing/2010/main" val="0"/>
                        </a:ext>
                      </a:extLst>
                    </a:blip>
                    <a:stretch>
                      <a:fillRect/>
                    </a:stretch>
                  </pic:blipFill>
                  <pic:spPr>
                    <a:xfrm>
                      <a:off x="0" y="0"/>
                      <a:ext cx="6254750" cy="28917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FF6D08B" w14:textId="793C9358" w:rsidR="00807B56" w:rsidRDefault="00807B56" w:rsidP="00807B56">
      <w:pPr>
        <w:pStyle w:val="Numberedlist1"/>
      </w:pPr>
      <w:r w:rsidRPr="0082491A">
        <w:t xml:space="preserve">If you are new to Azure then the list of VMs should be empty. Click the </w:t>
      </w:r>
      <w:r w:rsidR="00641A1E" w:rsidRPr="00641A1E">
        <w:rPr>
          <w:b/>
          <w:bCs/>
        </w:rPr>
        <w:t>A</w:t>
      </w:r>
      <w:r w:rsidRPr="00641A1E">
        <w:rPr>
          <w:b/>
          <w:bCs/>
        </w:rPr>
        <w:t>dd</w:t>
      </w:r>
      <w:r w:rsidRPr="0082491A">
        <w:t xml:space="preserve"> button on top to begin creating a virtual machine.</w:t>
      </w:r>
    </w:p>
    <w:p w14:paraId="5366B8B0" w14:textId="68703D48" w:rsidR="000C01AA" w:rsidRPr="000C01AA" w:rsidRDefault="008C0A77" w:rsidP="00984A24">
      <w:pPr>
        <w:pStyle w:val="Image"/>
      </w:pPr>
      <w:r>
        <w:drawing>
          <wp:inline distT="0" distB="0" distL="0" distR="0" wp14:anchorId="34EBEECA" wp14:editId="2AF3892C">
            <wp:extent cx="6254750" cy="3221355"/>
            <wp:effectExtent l="95250" t="95250" r="88900" b="933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a.png"/>
                    <pic:cNvPicPr/>
                  </pic:nvPicPr>
                  <pic:blipFill>
                    <a:blip r:embed="rId28">
                      <a:extLst>
                        <a:ext uri="{28A0092B-C50C-407E-A947-70E740481C1C}">
                          <a14:useLocalDpi xmlns:a14="http://schemas.microsoft.com/office/drawing/2010/main" val="0"/>
                        </a:ext>
                      </a:extLst>
                    </a:blip>
                    <a:stretch>
                      <a:fillRect/>
                    </a:stretch>
                  </pic:blipFill>
                  <pic:spPr>
                    <a:xfrm>
                      <a:off x="0" y="0"/>
                      <a:ext cx="6254750" cy="32213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7748D0" w14:textId="6A74170F" w:rsidR="00807B56" w:rsidRDefault="00807B56" w:rsidP="00807B56">
      <w:pPr>
        <w:pStyle w:val="Numberedlist1"/>
      </w:pPr>
      <w:r w:rsidRPr="0082491A">
        <w:lastRenderedPageBreak/>
        <w:t>From here</w:t>
      </w:r>
      <w:r>
        <w:t>,</w:t>
      </w:r>
      <w:r w:rsidRPr="0082491A">
        <w:t xml:space="preserve"> you will specify </w:t>
      </w:r>
      <w:r>
        <w:t xml:space="preserve">the </w:t>
      </w:r>
      <w:r w:rsidRPr="0082491A">
        <w:t>basic configuration of the machine</w:t>
      </w:r>
      <w:r>
        <w:t>,</w:t>
      </w:r>
      <w:r w:rsidRPr="0082491A">
        <w:t xml:space="preserve"> such as operating systems and admin account. First</w:t>
      </w:r>
      <w:r>
        <w:t>,</w:t>
      </w:r>
      <w:r w:rsidRPr="0082491A">
        <w:t xml:space="preserve"> you must specify which subscription plan will be attached to this VM. This will further specify which resource will go with this VM</w:t>
      </w:r>
      <w:r>
        <w:t>,</w:t>
      </w:r>
      <w:r w:rsidRPr="0082491A">
        <w:t xml:space="preserve"> as well.</w:t>
      </w:r>
    </w:p>
    <w:p w14:paraId="6378DB4F" w14:textId="6314A416" w:rsidR="000C01AA" w:rsidRDefault="008C0A77" w:rsidP="00984A24">
      <w:pPr>
        <w:pStyle w:val="Image"/>
      </w:pPr>
      <w:r>
        <w:drawing>
          <wp:inline distT="0" distB="0" distL="0" distR="0" wp14:anchorId="7772C2CE" wp14:editId="5BE21481">
            <wp:extent cx="6254750" cy="2272030"/>
            <wp:effectExtent l="95250" t="95250" r="88900" b="90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a.png"/>
                    <pic:cNvPicPr/>
                  </pic:nvPicPr>
                  <pic:blipFill>
                    <a:blip r:embed="rId29">
                      <a:extLst>
                        <a:ext uri="{28A0092B-C50C-407E-A947-70E740481C1C}">
                          <a14:useLocalDpi xmlns:a14="http://schemas.microsoft.com/office/drawing/2010/main" val="0"/>
                        </a:ext>
                      </a:extLst>
                    </a:blip>
                    <a:stretch>
                      <a:fillRect/>
                    </a:stretch>
                  </pic:blipFill>
                  <pic:spPr>
                    <a:xfrm>
                      <a:off x="0" y="0"/>
                      <a:ext cx="6254750" cy="22720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19BBED9" w14:textId="05E7A07D" w:rsidR="00807B56" w:rsidRDefault="00807B56" w:rsidP="00807B56">
      <w:pPr>
        <w:pStyle w:val="Numberedlist1"/>
        <w:numPr>
          <w:ilvl w:val="0"/>
          <w:numId w:val="0"/>
        </w:numPr>
        <w:ind w:left="720"/>
      </w:pPr>
      <w:r w:rsidRPr="0082491A">
        <w:t>If there are no resources available, you can create a new one by clicking the</w:t>
      </w:r>
      <w:r w:rsidR="00641A1E">
        <w:t xml:space="preserve"> </w:t>
      </w:r>
      <w:r w:rsidR="00641A1E" w:rsidRPr="00641A1E">
        <w:rPr>
          <w:b/>
          <w:bCs/>
        </w:rPr>
        <w:t xml:space="preserve">Create </w:t>
      </w:r>
      <w:r w:rsidR="00641A1E">
        <w:rPr>
          <w:b/>
          <w:bCs/>
        </w:rPr>
        <w:t>n</w:t>
      </w:r>
      <w:r w:rsidR="00641A1E" w:rsidRPr="00641A1E">
        <w:rPr>
          <w:b/>
          <w:bCs/>
        </w:rPr>
        <w:t>ew</w:t>
      </w:r>
      <w:r w:rsidRPr="0082491A">
        <w:t xml:space="preserve"> link under the resource input box.</w:t>
      </w:r>
    </w:p>
    <w:p w14:paraId="29E7C380" w14:textId="315E1202" w:rsidR="008C0A77" w:rsidRPr="000C01AA" w:rsidRDefault="008C0A77" w:rsidP="00984A24">
      <w:pPr>
        <w:pStyle w:val="Image"/>
      </w:pPr>
      <w:r>
        <w:drawing>
          <wp:inline distT="0" distB="0" distL="0" distR="0" wp14:anchorId="00E5AEEC" wp14:editId="0B39898F">
            <wp:extent cx="6254750" cy="2846705"/>
            <wp:effectExtent l="95250" t="95250" r="88900" b="86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b.png"/>
                    <pic:cNvPicPr/>
                  </pic:nvPicPr>
                  <pic:blipFill>
                    <a:blip r:embed="rId30">
                      <a:extLst>
                        <a:ext uri="{28A0092B-C50C-407E-A947-70E740481C1C}">
                          <a14:useLocalDpi xmlns:a14="http://schemas.microsoft.com/office/drawing/2010/main" val="0"/>
                        </a:ext>
                      </a:extLst>
                    </a:blip>
                    <a:stretch>
                      <a:fillRect/>
                    </a:stretch>
                  </pic:blipFill>
                  <pic:spPr>
                    <a:xfrm>
                      <a:off x="0" y="0"/>
                      <a:ext cx="6254750" cy="28467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02BB313" w14:textId="43A9C875" w:rsidR="00641A1E" w:rsidRDefault="00C3175B" w:rsidP="00C3175B">
      <w:pPr>
        <w:pStyle w:val="Numberedlist1"/>
      </w:pPr>
      <w:r w:rsidRPr="0082491A">
        <w:lastRenderedPageBreak/>
        <w:t>Next will be the actual details of the Virtual Machine. In the first box, you will specify the name of the virtual box. This will become the host name of the Linux Server. Next, you</w:t>
      </w:r>
      <w:r w:rsidR="00641A1E">
        <w:t xml:space="preserve">’ll </w:t>
      </w:r>
      <w:r w:rsidRPr="0082491A">
        <w:t>specify the region for this server. Ideally</w:t>
      </w:r>
      <w:r w:rsidR="00641A1E">
        <w:t>,</w:t>
      </w:r>
      <w:r w:rsidRPr="0082491A">
        <w:t xml:space="preserve"> you</w:t>
      </w:r>
      <w:r w:rsidR="00641A1E">
        <w:t>’ll</w:t>
      </w:r>
      <w:r w:rsidRPr="0082491A">
        <w:t xml:space="preserve"> want your server to be located where most of your users will access it. Then, you would specify the Image of the </w:t>
      </w:r>
      <w:r w:rsidR="00641A1E">
        <w:t>operating system</w:t>
      </w:r>
      <w:r w:rsidRPr="0082491A">
        <w:t xml:space="preserve"> you would like to install. In this example</w:t>
      </w:r>
      <w:r w:rsidR="00641A1E">
        <w:t>,</w:t>
      </w:r>
      <w:r w:rsidRPr="0082491A">
        <w:t xml:space="preserve"> we’ll be installing an Ubuntu Server 18.04 LTS.</w:t>
      </w:r>
    </w:p>
    <w:p w14:paraId="3C594988" w14:textId="2687D2AC" w:rsidR="00C3175B" w:rsidRDefault="00641A1E" w:rsidP="00641A1E">
      <w:pPr>
        <w:pStyle w:val="Numberedlist1"/>
        <w:numPr>
          <w:ilvl w:val="0"/>
          <w:numId w:val="0"/>
        </w:numPr>
        <w:spacing w:before="0"/>
        <w:ind w:left="936"/>
      </w:pPr>
      <w:r>
        <w:t>Next,</w:t>
      </w:r>
      <w:r w:rsidR="00C3175B" w:rsidRPr="0082491A">
        <w:t xml:space="preserve"> we</w:t>
      </w:r>
      <w:r>
        <w:t>’ll</w:t>
      </w:r>
      <w:r w:rsidR="00C3175B" w:rsidRPr="0082491A">
        <w:t xml:space="preserve"> specify the size of the machine, such as the CPU, RAM, Storage, and the price. Pick a size that caters to your purpose and price range. You can change this later</w:t>
      </w:r>
      <w:r>
        <w:t>,</w:t>
      </w:r>
      <w:r w:rsidR="00C3175B" w:rsidRPr="0082491A">
        <w:t xml:space="preserve"> after VM creation. For virtualization purposes, The D2 series is the best place to start.</w:t>
      </w:r>
    </w:p>
    <w:p w14:paraId="270BDB7A" w14:textId="77777777" w:rsidR="00BD067A" w:rsidRDefault="00BD067A" w:rsidP="00984A24">
      <w:pPr>
        <w:pStyle w:val="Image"/>
      </w:pPr>
      <w:r>
        <w:drawing>
          <wp:inline distT="0" distB="0" distL="0" distR="0" wp14:anchorId="7BA7D482" wp14:editId="395EED9E">
            <wp:extent cx="6254750" cy="2233930"/>
            <wp:effectExtent l="95250" t="95250" r="88900" b="901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a.png"/>
                    <pic:cNvPicPr/>
                  </pic:nvPicPr>
                  <pic:blipFill>
                    <a:blip r:embed="rId31">
                      <a:extLst>
                        <a:ext uri="{28A0092B-C50C-407E-A947-70E740481C1C}">
                          <a14:useLocalDpi xmlns:a14="http://schemas.microsoft.com/office/drawing/2010/main" val="0"/>
                        </a:ext>
                      </a:extLst>
                    </a:blip>
                    <a:stretch>
                      <a:fillRect/>
                    </a:stretch>
                  </pic:blipFill>
                  <pic:spPr>
                    <a:xfrm>
                      <a:off x="0" y="0"/>
                      <a:ext cx="6254750" cy="22339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75C1A0" w14:textId="254A1B73" w:rsidR="000C01AA" w:rsidRPr="000C01AA" w:rsidRDefault="00BD067A" w:rsidP="00984A24">
      <w:pPr>
        <w:pStyle w:val="Image"/>
      </w:pPr>
      <w:r>
        <w:drawing>
          <wp:inline distT="0" distB="0" distL="0" distR="0" wp14:anchorId="4C21FF5E" wp14:editId="09CEA8DC">
            <wp:extent cx="6254750" cy="3171190"/>
            <wp:effectExtent l="95250" t="95250" r="88900" b="863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4b.png"/>
                    <pic:cNvPicPr/>
                  </pic:nvPicPr>
                  <pic:blipFill>
                    <a:blip r:embed="rId32">
                      <a:extLst>
                        <a:ext uri="{28A0092B-C50C-407E-A947-70E740481C1C}">
                          <a14:useLocalDpi xmlns:a14="http://schemas.microsoft.com/office/drawing/2010/main" val="0"/>
                        </a:ext>
                      </a:extLst>
                    </a:blip>
                    <a:stretch>
                      <a:fillRect/>
                    </a:stretch>
                  </pic:blipFill>
                  <pic:spPr>
                    <a:xfrm>
                      <a:off x="0" y="0"/>
                      <a:ext cx="6254750" cy="31711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66A8DE" w14:textId="2791DE89" w:rsidR="00C3175B" w:rsidRDefault="00C3175B" w:rsidP="00C3175B">
      <w:pPr>
        <w:pStyle w:val="Numberedlist1"/>
      </w:pPr>
      <w:r w:rsidRPr="0082491A">
        <w:lastRenderedPageBreak/>
        <w:t xml:space="preserve">Next, an administrator account needs to be created. Unlike Windows, Linux has the option to create an SSH login rather than a password login, or to have both. One just needs to generate an OpenSSH style public key. If you plan on using a console like ttyS0 to access the server then use </w:t>
      </w:r>
      <w:r w:rsidRPr="00641A1E">
        <w:rPr>
          <w:b/>
          <w:bCs/>
        </w:rPr>
        <w:t>Password</w:t>
      </w:r>
      <w:r w:rsidRPr="0082491A">
        <w:t xml:space="preserve"> type authentication.</w:t>
      </w:r>
    </w:p>
    <w:p w14:paraId="4B61774B" w14:textId="17439BF5" w:rsidR="00BD067A" w:rsidRDefault="00641A1E" w:rsidP="00984A24">
      <w:pPr>
        <w:pStyle w:val="Image"/>
      </w:pPr>
      <w:r>
        <w:drawing>
          <wp:inline distT="0" distB="0" distL="0" distR="0" wp14:anchorId="61CF6DF6" wp14:editId="5830A6F5">
            <wp:extent cx="6254750" cy="1497965"/>
            <wp:effectExtent l="95250" t="95250" r="88900" b="1022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b.png"/>
                    <pic:cNvPicPr/>
                  </pic:nvPicPr>
                  <pic:blipFill>
                    <a:blip r:embed="rId33">
                      <a:extLst>
                        <a:ext uri="{28A0092B-C50C-407E-A947-70E740481C1C}">
                          <a14:useLocalDpi xmlns:a14="http://schemas.microsoft.com/office/drawing/2010/main" val="0"/>
                        </a:ext>
                      </a:extLst>
                    </a:blip>
                    <a:stretch>
                      <a:fillRect/>
                    </a:stretch>
                  </pic:blipFill>
                  <pic:spPr>
                    <a:xfrm>
                      <a:off x="0" y="0"/>
                      <a:ext cx="6254750" cy="14979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5692AE9" w14:textId="3F530D1F" w:rsidR="00C3175B" w:rsidRDefault="00C3175B" w:rsidP="00BD067A">
      <w:pPr>
        <w:pStyle w:val="Numberedlist1"/>
        <w:numPr>
          <w:ilvl w:val="0"/>
          <w:numId w:val="0"/>
        </w:numPr>
        <w:ind w:left="936"/>
      </w:pPr>
      <w:r w:rsidRPr="0082491A">
        <w:t>If you plan on using SSH then use</w:t>
      </w:r>
      <w:r w:rsidR="00641A1E">
        <w:t xml:space="preserve"> </w:t>
      </w:r>
      <w:r w:rsidR="00641A1E" w:rsidRPr="00641A1E">
        <w:rPr>
          <w:b/>
          <w:bCs/>
        </w:rPr>
        <w:t xml:space="preserve">SSH </w:t>
      </w:r>
      <w:r w:rsidRPr="00641A1E">
        <w:rPr>
          <w:b/>
          <w:bCs/>
        </w:rPr>
        <w:t>public key</w:t>
      </w:r>
      <w:r w:rsidRPr="0082491A">
        <w:t xml:space="preserve"> type. You can later configure the account to have both SSH key and password.</w:t>
      </w:r>
    </w:p>
    <w:p w14:paraId="1061E3C6" w14:textId="1B323A61" w:rsidR="008C0A77" w:rsidRPr="000C01AA" w:rsidRDefault="00641A1E" w:rsidP="00984A24">
      <w:pPr>
        <w:pStyle w:val="Image"/>
      </w:pPr>
      <w:r>
        <w:drawing>
          <wp:inline distT="0" distB="0" distL="0" distR="0" wp14:anchorId="70F65B00" wp14:editId="5D81F731">
            <wp:extent cx="6254750" cy="1494155"/>
            <wp:effectExtent l="95250" t="95250" r="88900" b="869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a.png"/>
                    <pic:cNvPicPr/>
                  </pic:nvPicPr>
                  <pic:blipFill>
                    <a:blip r:embed="rId34">
                      <a:extLst>
                        <a:ext uri="{28A0092B-C50C-407E-A947-70E740481C1C}">
                          <a14:useLocalDpi xmlns:a14="http://schemas.microsoft.com/office/drawing/2010/main" val="0"/>
                        </a:ext>
                      </a:extLst>
                    </a:blip>
                    <a:stretch>
                      <a:fillRect/>
                    </a:stretch>
                  </pic:blipFill>
                  <pic:spPr>
                    <a:xfrm>
                      <a:off x="0" y="0"/>
                      <a:ext cx="6254750" cy="14941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E9FF374" w14:textId="4CA2DD71" w:rsidR="00C3175B" w:rsidRDefault="00C3175B" w:rsidP="00C3175B">
      <w:pPr>
        <w:pStyle w:val="Numberedlist1"/>
      </w:pPr>
      <w:r w:rsidRPr="0082491A">
        <w:t>For the final part of the basics section, inbound port rules need to be configured. You have the option to allow HTTP, HTTPS, SSH, RDP or none at all. If using SSH</w:t>
      </w:r>
      <w:r w:rsidR="00641A1E">
        <w:t>,</w:t>
      </w:r>
      <w:r w:rsidRPr="0082491A">
        <w:t xml:space="preserve"> log into server and make sure SSH is available. Again, these settings can be changed after server creation.</w:t>
      </w:r>
    </w:p>
    <w:p w14:paraId="190B22B1" w14:textId="4CDCF924" w:rsidR="000C01AA" w:rsidRPr="000C01AA" w:rsidRDefault="00BD067A" w:rsidP="00984A24">
      <w:pPr>
        <w:pStyle w:val="Image"/>
      </w:pPr>
      <w:r>
        <w:drawing>
          <wp:inline distT="0" distB="0" distL="0" distR="0" wp14:anchorId="544EAB60" wp14:editId="5DF50C1C">
            <wp:extent cx="6254750" cy="1748155"/>
            <wp:effectExtent l="95250" t="95250" r="88900" b="996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png"/>
                    <pic:cNvPicPr/>
                  </pic:nvPicPr>
                  <pic:blipFill>
                    <a:blip r:embed="rId35">
                      <a:extLst>
                        <a:ext uri="{28A0092B-C50C-407E-A947-70E740481C1C}">
                          <a14:useLocalDpi xmlns:a14="http://schemas.microsoft.com/office/drawing/2010/main" val="0"/>
                        </a:ext>
                      </a:extLst>
                    </a:blip>
                    <a:stretch>
                      <a:fillRect/>
                    </a:stretch>
                  </pic:blipFill>
                  <pic:spPr>
                    <a:xfrm>
                      <a:off x="0" y="0"/>
                      <a:ext cx="6254750" cy="17481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94B7591" w14:textId="593FE417" w:rsidR="00C3175B" w:rsidRDefault="00C3175B" w:rsidP="00C3175B">
      <w:pPr>
        <w:pStyle w:val="Numberedlist1"/>
      </w:pPr>
      <w:r w:rsidRPr="0082491A">
        <w:lastRenderedPageBreak/>
        <w:t>At this point, your VM is ready for creation</w:t>
      </w:r>
      <w:r w:rsidR="00641A1E">
        <w:t>,</w:t>
      </w:r>
      <w:r w:rsidRPr="0082491A">
        <w:t xml:space="preserve"> as the bare minimum requirements </w:t>
      </w:r>
      <w:r w:rsidR="00641A1E">
        <w:t>have been</w:t>
      </w:r>
      <w:r w:rsidRPr="0082491A">
        <w:t xml:space="preserve"> fulfilled. Click on </w:t>
      </w:r>
      <w:r w:rsidRPr="00641A1E">
        <w:rPr>
          <w:b/>
          <w:bCs/>
        </w:rPr>
        <w:t>Review + create</w:t>
      </w:r>
      <w:r w:rsidRPr="0082491A">
        <w:t xml:space="preserve"> to jump to the end step of the creation process.</w:t>
      </w:r>
    </w:p>
    <w:p w14:paraId="0BB4FF96" w14:textId="478AF896" w:rsidR="000C01AA" w:rsidRPr="000C01AA" w:rsidRDefault="00BD067A" w:rsidP="00984A24">
      <w:pPr>
        <w:pStyle w:val="Image"/>
      </w:pPr>
      <w:r>
        <w:drawing>
          <wp:inline distT="0" distB="0" distL="0" distR="0" wp14:anchorId="396F7386" wp14:editId="1CDE6AF0">
            <wp:extent cx="4505954" cy="695422"/>
            <wp:effectExtent l="95250" t="95250" r="104775" b="1047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a.png"/>
                    <pic:cNvPicPr/>
                  </pic:nvPicPr>
                  <pic:blipFill>
                    <a:blip r:embed="rId36">
                      <a:extLst>
                        <a:ext uri="{28A0092B-C50C-407E-A947-70E740481C1C}">
                          <a14:useLocalDpi xmlns:a14="http://schemas.microsoft.com/office/drawing/2010/main" val="0"/>
                        </a:ext>
                      </a:extLst>
                    </a:blip>
                    <a:stretch>
                      <a:fillRect/>
                    </a:stretch>
                  </pic:blipFill>
                  <pic:spPr>
                    <a:xfrm>
                      <a:off x="0" y="0"/>
                      <a:ext cx="4505954" cy="695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EEA2002" w14:textId="39BDE580" w:rsidR="00C3175B" w:rsidRDefault="00C3175B" w:rsidP="00C3175B">
      <w:pPr>
        <w:pStyle w:val="Numberedlist1"/>
      </w:pPr>
      <w:r w:rsidRPr="0082491A">
        <w:t>Azure will check your settings to make sure everything is configured properly. If a check mark appears on top, everything was set up correctly and you’re ready for deployment. Use this time to review your settings and make any last-minute changes.</w:t>
      </w:r>
    </w:p>
    <w:p w14:paraId="413FE8E6" w14:textId="76A02BCF" w:rsidR="008C0A77" w:rsidRDefault="00BD067A" w:rsidP="00984A24">
      <w:pPr>
        <w:pStyle w:val="Image"/>
      </w:pPr>
      <w:r>
        <w:drawing>
          <wp:inline distT="0" distB="0" distL="0" distR="0" wp14:anchorId="7BAABB60" wp14:editId="1BB927B8">
            <wp:extent cx="5619048" cy="2638095"/>
            <wp:effectExtent l="95250" t="95250" r="96520" b="863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8a.png"/>
                    <pic:cNvPicPr/>
                  </pic:nvPicPr>
                  <pic:blipFill>
                    <a:blip r:embed="rId37">
                      <a:extLst>
                        <a:ext uri="{28A0092B-C50C-407E-A947-70E740481C1C}">
                          <a14:useLocalDpi xmlns:a14="http://schemas.microsoft.com/office/drawing/2010/main" val="0"/>
                        </a:ext>
                      </a:extLst>
                    </a:blip>
                    <a:stretch>
                      <a:fillRect/>
                    </a:stretch>
                  </pic:blipFill>
                  <pic:spPr>
                    <a:xfrm>
                      <a:off x="0" y="0"/>
                      <a:ext cx="5619048" cy="26380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851402D" w14:textId="77777777" w:rsidR="00BD067A" w:rsidRDefault="00BD067A" w:rsidP="00984A24">
      <w:pPr>
        <w:pStyle w:val="Image"/>
      </w:pPr>
      <w:r>
        <w:lastRenderedPageBreak/>
        <w:drawing>
          <wp:inline distT="0" distB="0" distL="0" distR="0" wp14:anchorId="4EE795FD" wp14:editId="29358FF8">
            <wp:extent cx="4545262" cy="2887242"/>
            <wp:effectExtent l="95250" t="95250" r="103505" b="1041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8b.png"/>
                    <pic:cNvPicPr/>
                  </pic:nvPicPr>
                  <pic:blipFill>
                    <a:blip r:embed="rId38">
                      <a:extLst>
                        <a:ext uri="{28A0092B-C50C-407E-A947-70E740481C1C}">
                          <a14:useLocalDpi xmlns:a14="http://schemas.microsoft.com/office/drawing/2010/main" val="0"/>
                        </a:ext>
                      </a:extLst>
                    </a:blip>
                    <a:stretch>
                      <a:fillRect/>
                    </a:stretch>
                  </pic:blipFill>
                  <pic:spPr>
                    <a:xfrm>
                      <a:off x="0" y="0"/>
                      <a:ext cx="4545262" cy="28872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DA7B2" w14:textId="221DB263" w:rsidR="00BD067A" w:rsidRPr="000C01AA" w:rsidRDefault="00BD067A" w:rsidP="00984A24">
      <w:pPr>
        <w:pStyle w:val="Image"/>
      </w:pPr>
      <w:r>
        <w:drawing>
          <wp:inline distT="0" distB="0" distL="0" distR="0" wp14:anchorId="3F8805E7" wp14:editId="06E0D392">
            <wp:extent cx="4201111" cy="2705478"/>
            <wp:effectExtent l="95250" t="95250" r="85725" b="952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c.png"/>
                    <pic:cNvPicPr/>
                  </pic:nvPicPr>
                  <pic:blipFill>
                    <a:blip r:embed="rId39">
                      <a:extLst>
                        <a:ext uri="{28A0092B-C50C-407E-A947-70E740481C1C}">
                          <a14:useLocalDpi xmlns:a14="http://schemas.microsoft.com/office/drawing/2010/main" val="0"/>
                        </a:ext>
                      </a:extLst>
                    </a:blip>
                    <a:stretch>
                      <a:fillRect/>
                    </a:stretch>
                  </pic:blipFill>
                  <pic:spPr>
                    <a:xfrm>
                      <a:off x="0" y="0"/>
                      <a:ext cx="4201111" cy="270547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6DAA885" w14:textId="178A0DA3" w:rsidR="00C3175B" w:rsidRDefault="00C3175B" w:rsidP="00C3175B">
      <w:pPr>
        <w:pStyle w:val="Numberedlist1"/>
      </w:pPr>
      <w:r w:rsidRPr="0082491A">
        <w:t xml:space="preserve">Click on </w:t>
      </w:r>
      <w:r w:rsidRPr="00DE30D7">
        <w:rPr>
          <w:b/>
          <w:bCs/>
        </w:rPr>
        <w:t>Create</w:t>
      </w:r>
      <w:r w:rsidRPr="0082491A">
        <w:t xml:space="preserve"> to begin deploying the VM. It will take a few minutes to finish.</w:t>
      </w:r>
    </w:p>
    <w:p w14:paraId="2639E801" w14:textId="3F216AC7" w:rsidR="000C01AA" w:rsidRPr="000C01AA" w:rsidRDefault="00BD067A" w:rsidP="00984A24">
      <w:pPr>
        <w:pStyle w:val="Image"/>
      </w:pPr>
      <w:r>
        <w:drawing>
          <wp:inline distT="0" distB="0" distL="0" distR="0" wp14:anchorId="32C3C747" wp14:editId="7A213D89">
            <wp:extent cx="6254750" cy="342265"/>
            <wp:effectExtent l="95250" t="95250" r="88900" b="958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a.png"/>
                    <pic:cNvPicPr/>
                  </pic:nvPicPr>
                  <pic:blipFill rotWithShape="1">
                    <a:blip r:embed="rId40">
                      <a:extLst>
                        <a:ext uri="{28A0092B-C50C-407E-A947-70E740481C1C}">
                          <a14:useLocalDpi xmlns:a14="http://schemas.microsoft.com/office/drawing/2010/main" val="0"/>
                        </a:ext>
                      </a:extLst>
                    </a:blip>
                    <a:srcRect t="20154" b="207"/>
                    <a:stretch/>
                  </pic:blipFill>
                  <pic:spPr bwMode="auto">
                    <a:xfrm>
                      <a:off x="0" y="0"/>
                      <a:ext cx="6254750" cy="342265"/>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4D7FCE35" w14:textId="3B26DBF4" w:rsidR="00C3175B" w:rsidRDefault="00C3175B" w:rsidP="00C3175B">
      <w:pPr>
        <w:pStyle w:val="Numberedlist1"/>
      </w:pPr>
      <w:r w:rsidRPr="0082491A">
        <w:lastRenderedPageBreak/>
        <w:t xml:space="preserve">You should see this screen when your server has been deployed successfully. Now it’s time to prep the server for virtualization. A console </w:t>
      </w:r>
      <w:r w:rsidR="00DE30D7">
        <w:t xml:space="preserve">with a terminal emulator </w:t>
      </w:r>
      <w:r w:rsidRPr="0082491A">
        <w:t>will be needed for the following steps. If you have a Mac or Linux</w:t>
      </w:r>
      <w:r w:rsidR="00DE30D7">
        <w:t>,</w:t>
      </w:r>
      <w:r w:rsidRPr="0082491A">
        <w:t xml:space="preserve"> Terminal will be just fine. Windows can use </w:t>
      </w:r>
      <w:r w:rsidR="00DE30D7">
        <w:t>P</w:t>
      </w:r>
      <w:r w:rsidRPr="0082491A">
        <w:t>utty. Azure recommends downloading the Azure CLI or us</w:t>
      </w:r>
      <w:r w:rsidR="00DE30D7">
        <w:t>ing</w:t>
      </w:r>
      <w:r w:rsidRPr="0082491A">
        <w:t xml:space="preserve"> Azure Shell to log in. Use whatever you are comfortable </w:t>
      </w:r>
      <w:r w:rsidR="00DE30D7">
        <w:t>with.</w:t>
      </w:r>
    </w:p>
    <w:p w14:paraId="01E25E16" w14:textId="05C0972F" w:rsidR="00BD067A" w:rsidRPr="00BD067A" w:rsidRDefault="00BD067A" w:rsidP="00984A24">
      <w:pPr>
        <w:pStyle w:val="Image"/>
      </w:pPr>
      <w:r>
        <w:drawing>
          <wp:inline distT="0" distB="0" distL="0" distR="0" wp14:anchorId="4874ABC2" wp14:editId="6842A522">
            <wp:extent cx="6254750" cy="3065145"/>
            <wp:effectExtent l="95250" t="95250" r="88900" b="971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0a.png"/>
                    <pic:cNvPicPr/>
                  </pic:nvPicPr>
                  <pic:blipFill>
                    <a:blip r:embed="rId41">
                      <a:extLst>
                        <a:ext uri="{28A0092B-C50C-407E-A947-70E740481C1C}">
                          <a14:useLocalDpi xmlns:a14="http://schemas.microsoft.com/office/drawing/2010/main" val="0"/>
                        </a:ext>
                      </a:extLst>
                    </a:blip>
                    <a:stretch>
                      <a:fillRect/>
                    </a:stretch>
                  </pic:blipFill>
                  <pic:spPr>
                    <a:xfrm>
                      <a:off x="0" y="0"/>
                      <a:ext cx="6254750" cy="3065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16A391" w14:textId="76339AC8" w:rsidR="00C3175B" w:rsidRDefault="00C3175B" w:rsidP="00C3175B">
      <w:pPr>
        <w:pStyle w:val="Numberedlist1"/>
      </w:pPr>
      <w:r w:rsidRPr="0082491A">
        <w:lastRenderedPageBreak/>
        <w:t xml:space="preserve">Click the </w:t>
      </w:r>
      <w:r w:rsidRPr="00DE30D7">
        <w:rPr>
          <w:b/>
          <w:bCs/>
        </w:rPr>
        <w:t>Connect</w:t>
      </w:r>
      <w:r w:rsidRPr="0082491A">
        <w:t xml:space="preserve"> button. This will tell you the information needed to log into your server using either SSH or RDP. In this example, I will use SSH to log in.</w:t>
      </w:r>
    </w:p>
    <w:p w14:paraId="427A5FC1" w14:textId="20A36206" w:rsidR="00807B56" w:rsidRDefault="00BD067A" w:rsidP="00984A24">
      <w:pPr>
        <w:pStyle w:val="Image"/>
      </w:pPr>
      <w:r>
        <w:drawing>
          <wp:inline distT="0" distB="0" distL="0" distR="0" wp14:anchorId="62446D49" wp14:editId="5FC5E6A3">
            <wp:extent cx="6254750" cy="3065145"/>
            <wp:effectExtent l="95250" t="95250" r="88900" b="971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1a.png"/>
                    <pic:cNvPicPr/>
                  </pic:nvPicPr>
                  <pic:blipFill>
                    <a:blip r:embed="rId42">
                      <a:extLst>
                        <a:ext uri="{28A0092B-C50C-407E-A947-70E740481C1C}">
                          <a14:useLocalDpi xmlns:a14="http://schemas.microsoft.com/office/drawing/2010/main" val="0"/>
                        </a:ext>
                      </a:extLst>
                    </a:blip>
                    <a:stretch>
                      <a:fillRect/>
                    </a:stretch>
                  </pic:blipFill>
                  <pic:spPr>
                    <a:xfrm>
                      <a:off x="0" y="0"/>
                      <a:ext cx="6254750" cy="3065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607E6DD" w14:textId="77777777" w:rsidR="00BD067A" w:rsidRDefault="00BD067A" w:rsidP="00984A24">
      <w:pPr>
        <w:pStyle w:val="Image"/>
      </w:pPr>
      <w:r>
        <w:drawing>
          <wp:inline distT="0" distB="0" distL="0" distR="0" wp14:anchorId="6DC4DB7F" wp14:editId="462DDA86">
            <wp:extent cx="4124901" cy="2657846"/>
            <wp:effectExtent l="95250" t="95250" r="104775" b="1047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1b.png"/>
                    <pic:cNvPicPr/>
                  </pic:nvPicPr>
                  <pic:blipFill>
                    <a:blip r:embed="rId43">
                      <a:extLst>
                        <a:ext uri="{28A0092B-C50C-407E-A947-70E740481C1C}">
                          <a14:useLocalDpi xmlns:a14="http://schemas.microsoft.com/office/drawing/2010/main" val="0"/>
                        </a:ext>
                      </a:extLst>
                    </a:blip>
                    <a:stretch>
                      <a:fillRect/>
                    </a:stretch>
                  </pic:blipFill>
                  <pic:spPr>
                    <a:xfrm>
                      <a:off x="0" y="0"/>
                      <a:ext cx="4124901" cy="26578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F45107" w14:textId="0EE22DE8" w:rsidR="00BD067A" w:rsidRDefault="00BD067A" w:rsidP="00984A24">
      <w:pPr>
        <w:pStyle w:val="Image"/>
      </w:pPr>
      <w:r>
        <w:lastRenderedPageBreak/>
        <w:drawing>
          <wp:inline distT="0" distB="0" distL="0" distR="0" wp14:anchorId="63EFCBC8" wp14:editId="68252251">
            <wp:extent cx="4124901" cy="3867690"/>
            <wp:effectExtent l="95250" t="95250" r="104775" b="952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11c.png"/>
                    <pic:cNvPicPr/>
                  </pic:nvPicPr>
                  <pic:blipFill>
                    <a:blip r:embed="rId44">
                      <a:extLst>
                        <a:ext uri="{28A0092B-C50C-407E-A947-70E740481C1C}">
                          <a14:useLocalDpi xmlns:a14="http://schemas.microsoft.com/office/drawing/2010/main" val="0"/>
                        </a:ext>
                      </a:extLst>
                    </a:blip>
                    <a:stretch>
                      <a:fillRect/>
                    </a:stretch>
                  </pic:blipFill>
                  <pic:spPr>
                    <a:xfrm>
                      <a:off x="0" y="0"/>
                      <a:ext cx="4124901" cy="38676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E8DC31F" w14:textId="50AA79F3" w:rsidR="00C3175B" w:rsidRDefault="00C3175B" w:rsidP="00C3175B">
      <w:pPr>
        <w:pStyle w:val="Numberedlist1"/>
      </w:pPr>
      <w:r w:rsidRPr="0082491A">
        <w:t>Log into the server with your method of choice.</w:t>
      </w:r>
    </w:p>
    <w:p w14:paraId="68C15D4F" w14:textId="77777777" w:rsidR="00BD067A" w:rsidRDefault="00BD067A" w:rsidP="00984A24">
      <w:pPr>
        <w:pStyle w:val="Image"/>
      </w:pPr>
      <w:r>
        <w:drawing>
          <wp:inline distT="0" distB="0" distL="0" distR="0" wp14:anchorId="1399CA02" wp14:editId="73A25CE2">
            <wp:extent cx="2504440" cy="141966"/>
            <wp:effectExtent l="95250" t="95250" r="86360" b="869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2a.png"/>
                    <pic:cNvPicPr/>
                  </pic:nvPicPr>
                  <pic:blipFill rotWithShape="1">
                    <a:blip r:embed="rId45">
                      <a:extLst>
                        <a:ext uri="{28A0092B-C50C-407E-A947-70E740481C1C}">
                          <a14:useLocalDpi xmlns:a14="http://schemas.microsoft.com/office/drawing/2010/main" val="0"/>
                        </a:ext>
                      </a:extLst>
                    </a:blip>
                    <a:srcRect t="12882" b="25000"/>
                    <a:stretch/>
                  </pic:blipFill>
                  <pic:spPr bwMode="auto">
                    <a:xfrm>
                      <a:off x="0" y="0"/>
                      <a:ext cx="2505074" cy="142002"/>
                    </a:xfrm>
                    <a:prstGeom prst="rect">
                      <a:avLst/>
                    </a:prstGeom>
                    <a:ln w="88900" cap="sq" cmpd="thickThin" algn="ctr">
                      <a:solidFill>
                        <a:srgbClr val="000000"/>
                      </a:solidFill>
                      <a:prstDash val="solid"/>
                      <a:miter lim="800000"/>
                      <a:headEnd type="none" w="med" len="med"/>
                      <a:tailEnd type="none" w="med" len="med"/>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034F8251" w14:textId="77777777" w:rsidR="00BD067A" w:rsidRDefault="00BD067A" w:rsidP="00984A24">
      <w:pPr>
        <w:pStyle w:val="Image"/>
      </w:pPr>
      <w:r>
        <w:drawing>
          <wp:inline distT="0" distB="0" distL="0" distR="0" wp14:anchorId="05978CCC" wp14:editId="36D233AD">
            <wp:extent cx="5372850" cy="457264"/>
            <wp:effectExtent l="95250" t="95250" r="94615" b="952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2b.png"/>
                    <pic:cNvPicPr/>
                  </pic:nvPicPr>
                  <pic:blipFill>
                    <a:blip r:embed="rId46">
                      <a:extLst>
                        <a:ext uri="{28A0092B-C50C-407E-A947-70E740481C1C}">
                          <a14:useLocalDpi xmlns:a14="http://schemas.microsoft.com/office/drawing/2010/main" val="0"/>
                        </a:ext>
                      </a:extLst>
                    </a:blip>
                    <a:stretch>
                      <a:fillRect/>
                    </a:stretch>
                  </pic:blipFill>
                  <pic:spPr>
                    <a:xfrm>
                      <a:off x="0" y="0"/>
                      <a:ext cx="5372850" cy="4572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1CF37C6" w14:textId="5D258440" w:rsidR="000C01AA" w:rsidRPr="000C01AA" w:rsidRDefault="00BD067A" w:rsidP="00984A24">
      <w:pPr>
        <w:pStyle w:val="Image"/>
      </w:pPr>
      <w:r>
        <w:lastRenderedPageBreak/>
        <w:drawing>
          <wp:inline distT="0" distB="0" distL="0" distR="0" wp14:anchorId="3C44B9FC" wp14:editId="39154B24">
            <wp:extent cx="5420481" cy="3258005"/>
            <wp:effectExtent l="95250" t="95250" r="85090" b="952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c.png"/>
                    <pic:cNvPicPr/>
                  </pic:nvPicPr>
                  <pic:blipFill>
                    <a:blip r:embed="rId47">
                      <a:extLst>
                        <a:ext uri="{28A0092B-C50C-407E-A947-70E740481C1C}">
                          <a14:useLocalDpi xmlns:a14="http://schemas.microsoft.com/office/drawing/2010/main" val="0"/>
                        </a:ext>
                      </a:extLst>
                    </a:blip>
                    <a:stretch>
                      <a:fillRect/>
                    </a:stretch>
                  </pic:blipFill>
                  <pic:spPr>
                    <a:xfrm>
                      <a:off x="0" y="0"/>
                      <a:ext cx="5420481" cy="32580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F83671C" w14:textId="3E4D4D1A" w:rsidR="00C3175B" w:rsidRDefault="00C3175B" w:rsidP="00BD067A">
      <w:pPr>
        <w:pStyle w:val="Numberedlist1"/>
        <w:keepNext w:val="0"/>
      </w:pPr>
      <w:r w:rsidRPr="0082491A">
        <w:t>It’s optional but feel free to make a backup of the server at this point on Azure. That way, if a mistake is made during installation, you can return to the original state before the damage was done instead of redeploying a new VM from scratch.</w:t>
      </w:r>
    </w:p>
    <w:p w14:paraId="7F1777E8" w14:textId="55EF48D7" w:rsidR="00C3175B" w:rsidRDefault="00C3175B" w:rsidP="00C3175B">
      <w:pPr>
        <w:pStyle w:val="Numberedlist1"/>
      </w:pPr>
      <w:r>
        <w:t xml:space="preserve">Update the Server using </w:t>
      </w:r>
      <w:proofErr w:type="spellStart"/>
      <w:r w:rsidRPr="0056474B">
        <w:rPr>
          <w:rStyle w:val="CommandChar"/>
        </w:rPr>
        <w:t>sudo</w:t>
      </w:r>
      <w:proofErr w:type="spellEnd"/>
      <w:r w:rsidRPr="0056474B">
        <w:rPr>
          <w:rStyle w:val="CommandChar"/>
        </w:rPr>
        <w:t xml:space="preserve"> apt-get update and </w:t>
      </w:r>
      <w:proofErr w:type="spellStart"/>
      <w:r w:rsidRPr="0056474B">
        <w:rPr>
          <w:rStyle w:val="CommandChar"/>
        </w:rPr>
        <w:t>sudo</w:t>
      </w:r>
      <w:proofErr w:type="spellEnd"/>
      <w:r w:rsidRPr="0056474B">
        <w:rPr>
          <w:rStyle w:val="CommandChar"/>
        </w:rPr>
        <w:t xml:space="preserve"> apt-get upgrade</w:t>
      </w:r>
      <w:r>
        <w:t>.</w:t>
      </w:r>
    </w:p>
    <w:p w14:paraId="50664FAB" w14:textId="77777777" w:rsidR="00BD067A" w:rsidRDefault="00BD067A" w:rsidP="00984A24">
      <w:pPr>
        <w:pStyle w:val="Image"/>
      </w:pPr>
      <w:r>
        <w:drawing>
          <wp:inline distT="0" distB="0" distL="0" distR="0" wp14:anchorId="38ACA9C2" wp14:editId="00F06F03">
            <wp:extent cx="4248743" cy="828791"/>
            <wp:effectExtent l="95250" t="95250" r="95250" b="1047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4a.png"/>
                    <pic:cNvPicPr/>
                  </pic:nvPicPr>
                  <pic:blipFill>
                    <a:blip r:embed="rId48">
                      <a:extLst>
                        <a:ext uri="{28A0092B-C50C-407E-A947-70E740481C1C}">
                          <a14:useLocalDpi xmlns:a14="http://schemas.microsoft.com/office/drawing/2010/main" val="0"/>
                        </a:ext>
                      </a:extLst>
                    </a:blip>
                    <a:stretch>
                      <a:fillRect/>
                    </a:stretch>
                  </pic:blipFill>
                  <pic:spPr>
                    <a:xfrm>
                      <a:off x="0" y="0"/>
                      <a:ext cx="4248743" cy="82879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7CA3A51" w14:textId="0534A9E4" w:rsidR="000C01AA" w:rsidRPr="000C01AA" w:rsidRDefault="00BD067A" w:rsidP="00984A24">
      <w:pPr>
        <w:pStyle w:val="Image"/>
      </w:pPr>
      <w:r>
        <w:lastRenderedPageBreak/>
        <w:drawing>
          <wp:inline distT="0" distB="0" distL="0" distR="0" wp14:anchorId="2A3597CA" wp14:editId="22DF6BC8">
            <wp:extent cx="5372850" cy="3238952"/>
            <wp:effectExtent l="95250" t="95250" r="94615" b="952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4b.png"/>
                    <pic:cNvPicPr/>
                  </pic:nvPicPr>
                  <pic:blipFill>
                    <a:blip r:embed="rId49">
                      <a:extLst>
                        <a:ext uri="{28A0092B-C50C-407E-A947-70E740481C1C}">
                          <a14:useLocalDpi xmlns:a14="http://schemas.microsoft.com/office/drawing/2010/main" val="0"/>
                        </a:ext>
                      </a:extLst>
                    </a:blip>
                    <a:stretch>
                      <a:fillRect/>
                    </a:stretch>
                  </pic:blipFill>
                  <pic:spPr>
                    <a:xfrm>
                      <a:off x="0" y="0"/>
                      <a:ext cx="5372850" cy="32389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25FFE36" w14:textId="3B1C1E82" w:rsidR="00C3175B" w:rsidRDefault="00C3175B" w:rsidP="00C3175B">
      <w:pPr>
        <w:pStyle w:val="Numberedlist1"/>
      </w:pPr>
      <w:r>
        <w:t xml:space="preserve">Now we need to make sure the server is capable of Virtualization. Run the command </w:t>
      </w:r>
      <w:proofErr w:type="spellStart"/>
      <w:r w:rsidRPr="0056474B">
        <w:rPr>
          <w:rStyle w:val="CommandChar"/>
        </w:rPr>
        <w:t>egrep</w:t>
      </w:r>
      <w:proofErr w:type="spellEnd"/>
      <w:r w:rsidRPr="0056474B">
        <w:rPr>
          <w:rStyle w:val="CommandChar"/>
        </w:rPr>
        <w:t xml:space="preserve"> -</w:t>
      </w:r>
      <w:proofErr w:type="gramStart"/>
      <w:r w:rsidRPr="0056474B">
        <w:rPr>
          <w:rStyle w:val="CommandChar"/>
        </w:rPr>
        <w:t>c  ‘</w:t>
      </w:r>
      <w:proofErr w:type="gramEnd"/>
      <w:r w:rsidRPr="0056474B">
        <w:rPr>
          <w:rStyle w:val="CommandChar"/>
        </w:rPr>
        <w:t>(</w:t>
      </w:r>
      <w:proofErr w:type="spellStart"/>
      <w:r w:rsidRPr="0056474B">
        <w:rPr>
          <w:rStyle w:val="CommandChar"/>
        </w:rPr>
        <w:t>vmx|svm</w:t>
      </w:r>
      <w:proofErr w:type="spellEnd"/>
      <w:r w:rsidRPr="0056474B">
        <w:rPr>
          <w:rStyle w:val="CommandChar"/>
        </w:rPr>
        <w:t>)’ /proc/</w:t>
      </w:r>
      <w:proofErr w:type="spellStart"/>
      <w:r w:rsidRPr="0056474B">
        <w:rPr>
          <w:rStyle w:val="CommandChar"/>
        </w:rPr>
        <w:t>cpuinfo</w:t>
      </w:r>
      <w:proofErr w:type="spellEnd"/>
      <w:r>
        <w:t xml:space="preserve">. If the number is greater than 0 then you </w:t>
      </w:r>
      <w:r w:rsidR="0056474B">
        <w:t>will be</w:t>
      </w:r>
      <w:r>
        <w:t xml:space="preserve"> able to move on. Else You may need a larger size VM.</w:t>
      </w:r>
    </w:p>
    <w:p w14:paraId="2D51C756" w14:textId="46643B13" w:rsidR="000C01AA" w:rsidRPr="000C01AA" w:rsidRDefault="00BD067A" w:rsidP="00984A24">
      <w:pPr>
        <w:pStyle w:val="Image"/>
      </w:pPr>
      <w:r>
        <w:drawing>
          <wp:inline distT="0" distB="0" distL="0" distR="0" wp14:anchorId="0E3B2D96" wp14:editId="70369924">
            <wp:extent cx="5420481" cy="295316"/>
            <wp:effectExtent l="95250" t="95250" r="104140" b="1047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15a.png"/>
                    <pic:cNvPicPr/>
                  </pic:nvPicPr>
                  <pic:blipFill>
                    <a:blip r:embed="rId50">
                      <a:extLst>
                        <a:ext uri="{28A0092B-C50C-407E-A947-70E740481C1C}">
                          <a14:useLocalDpi xmlns:a14="http://schemas.microsoft.com/office/drawing/2010/main" val="0"/>
                        </a:ext>
                      </a:extLst>
                    </a:blip>
                    <a:stretch>
                      <a:fillRect/>
                    </a:stretch>
                  </pic:blipFill>
                  <pic:spPr>
                    <a:xfrm>
                      <a:off x="0" y="0"/>
                      <a:ext cx="5420481" cy="2953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A82C10" w14:textId="40CB42B5" w:rsidR="00C3175B" w:rsidRDefault="00C3175B" w:rsidP="00C3175B">
      <w:pPr>
        <w:pStyle w:val="Numberedlist1"/>
      </w:pPr>
      <w:r>
        <w:t xml:space="preserve">Next, we need to check if the Linux server is able to run a KVM. You do this by using the </w:t>
      </w:r>
      <w:proofErr w:type="spellStart"/>
      <w:r>
        <w:t>kvm</w:t>
      </w:r>
      <w:proofErr w:type="spellEnd"/>
      <w:r>
        <w:t xml:space="preserve">-ok utility which is a part of the </w:t>
      </w:r>
      <w:proofErr w:type="spellStart"/>
      <w:r>
        <w:t>cpuChecker</w:t>
      </w:r>
      <w:proofErr w:type="spellEnd"/>
      <w:r>
        <w:t xml:space="preserve"> dependency. Download it using the command </w:t>
      </w:r>
      <w:proofErr w:type="spellStart"/>
      <w:r w:rsidRPr="0056474B">
        <w:rPr>
          <w:rStyle w:val="CommandChar"/>
        </w:rPr>
        <w:t>sudo</w:t>
      </w:r>
      <w:proofErr w:type="spellEnd"/>
      <w:r w:rsidRPr="0056474B">
        <w:rPr>
          <w:rStyle w:val="CommandChar"/>
        </w:rPr>
        <w:t xml:space="preserve"> apt install </w:t>
      </w:r>
      <w:proofErr w:type="spellStart"/>
      <w:r w:rsidRPr="0056474B">
        <w:rPr>
          <w:rStyle w:val="CommandChar"/>
        </w:rPr>
        <w:t>cpu</w:t>
      </w:r>
      <w:proofErr w:type="spellEnd"/>
      <w:r w:rsidRPr="0056474B">
        <w:rPr>
          <w:rStyle w:val="CommandChar"/>
        </w:rPr>
        <w:t>-checker</w:t>
      </w:r>
      <w:r w:rsidR="0056474B">
        <w:t>.</w:t>
      </w:r>
    </w:p>
    <w:p w14:paraId="6D1FB3D9" w14:textId="77777777" w:rsidR="00BD067A" w:rsidRDefault="00BD067A" w:rsidP="00984A24">
      <w:pPr>
        <w:pStyle w:val="Image"/>
      </w:pPr>
      <w:r>
        <w:drawing>
          <wp:inline distT="0" distB="0" distL="0" distR="0" wp14:anchorId="53E753D8" wp14:editId="799DFC56">
            <wp:extent cx="5410955" cy="1629002"/>
            <wp:effectExtent l="95250" t="95250" r="94615" b="1047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16a.png"/>
                    <pic:cNvPicPr/>
                  </pic:nvPicPr>
                  <pic:blipFill>
                    <a:blip r:embed="rId51">
                      <a:extLst>
                        <a:ext uri="{28A0092B-C50C-407E-A947-70E740481C1C}">
                          <a14:useLocalDpi xmlns:a14="http://schemas.microsoft.com/office/drawing/2010/main" val="0"/>
                        </a:ext>
                      </a:extLst>
                    </a:blip>
                    <a:stretch>
                      <a:fillRect/>
                    </a:stretch>
                  </pic:blipFill>
                  <pic:spPr>
                    <a:xfrm>
                      <a:off x="0" y="0"/>
                      <a:ext cx="5410955" cy="16290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8B1889" w14:textId="44A0EFE3" w:rsidR="000C01AA" w:rsidRPr="000C01AA" w:rsidRDefault="00BD067A" w:rsidP="00984A24">
      <w:pPr>
        <w:pStyle w:val="Image"/>
      </w:pPr>
      <w:r>
        <w:lastRenderedPageBreak/>
        <w:drawing>
          <wp:inline distT="0" distB="0" distL="0" distR="0" wp14:anchorId="155C7610" wp14:editId="3CE67A62">
            <wp:extent cx="3296110" cy="571580"/>
            <wp:effectExtent l="95250" t="95250" r="95250" b="952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16b.png"/>
                    <pic:cNvPicPr/>
                  </pic:nvPicPr>
                  <pic:blipFill>
                    <a:blip r:embed="rId52">
                      <a:extLst>
                        <a:ext uri="{28A0092B-C50C-407E-A947-70E740481C1C}">
                          <a14:useLocalDpi xmlns:a14="http://schemas.microsoft.com/office/drawing/2010/main" val="0"/>
                        </a:ext>
                      </a:extLst>
                    </a:blip>
                    <a:stretch>
                      <a:fillRect/>
                    </a:stretch>
                  </pic:blipFill>
                  <pic:spPr>
                    <a:xfrm>
                      <a:off x="0" y="0"/>
                      <a:ext cx="3296110" cy="5715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AF68D6" w14:textId="2B7F0656" w:rsidR="00C3175B" w:rsidRDefault="00C3175B" w:rsidP="00C3175B">
      <w:pPr>
        <w:pStyle w:val="Numberedlist1"/>
      </w:pPr>
      <w:r>
        <w:t xml:space="preserve">Now that we know the </w:t>
      </w:r>
      <w:r w:rsidR="00011B39">
        <w:t>s</w:t>
      </w:r>
      <w:r>
        <w:t>erver is able to handle KVM</w:t>
      </w:r>
      <w:r w:rsidR="00011B39">
        <w:t>,</w:t>
      </w:r>
      <w:r>
        <w:t xml:space="preserve"> we now download the </w:t>
      </w:r>
      <w:proofErr w:type="spellStart"/>
      <w:r>
        <w:t>kvm</w:t>
      </w:r>
      <w:proofErr w:type="spellEnd"/>
      <w:r>
        <w:t xml:space="preserve"> and all of its dependencies using </w:t>
      </w:r>
      <w:proofErr w:type="spellStart"/>
      <w:r w:rsidRPr="00011B39">
        <w:rPr>
          <w:rStyle w:val="CommandChar"/>
        </w:rPr>
        <w:t>sudo</w:t>
      </w:r>
      <w:proofErr w:type="spellEnd"/>
      <w:r w:rsidRPr="00011B39">
        <w:rPr>
          <w:rStyle w:val="CommandChar"/>
        </w:rPr>
        <w:t xml:space="preserve"> apt install </w:t>
      </w:r>
      <w:proofErr w:type="spellStart"/>
      <w:r w:rsidRPr="00011B39">
        <w:rPr>
          <w:rStyle w:val="CommandChar"/>
        </w:rPr>
        <w:t>qemu</w:t>
      </w:r>
      <w:proofErr w:type="spellEnd"/>
      <w:r w:rsidRPr="00011B39">
        <w:rPr>
          <w:rStyle w:val="CommandChar"/>
        </w:rPr>
        <w:t xml:space="preserve"> </w:t>
      </w:r>
      <w:proofErr w:type="spellStart"/>
      <w:r w:rsidRPr="00011B39">
        <w:rPr>
          <w:rStyle w:val="CommandChar"/>
        </w:rPr>
        <w:t>qemu-kvm</w:t>
      </w:r>
      <w:proofErr w:type="spellEnd"/>
      <w:r w:rsidRPr="00011B39">
        <w:rPr>
          <w:rStyle w:val="CommandChar"/>
        </w:rPr>
        <w:t xml:space="preserve"> </w:t>
      </w:r>
      <w:proofErr w:type="spellStart"/>
      <w:r w:rsidRPr="00011B39">
        <w:rPr>
          <w:rStyle w:val="CommandChar"/>
        </w:rPr>
        <w:t>libvirt</w:t>
      </w:r>
      <w:proofErr w:type="spellEnd"/>
      <w:r w:rsidRPr="00011B39">
        <w:rPr>
          <w:rStyle w:val="CommandChar"/>
        </w:rPr>
        <w:t>-bin bridge-</w:t>
      </w:r>
      <w:proofErr w:type="spellStart"/>
      <w:r w:rsidRPr="00011B39">
        <w:rPr>
          <w:rStyle w:val="CommandChar"/>
        </w:rPr>
        <w:t>utils</w:t>
      </w:r>
      <w:proofErr w:type="spellEnd"/>
      <w:r w:rsidRPr="00011B39">
        <w:rPr>
          <w:rStyle w:val="CommandChar"/>
        </w:rPr>
        <w:t xml:space="preserve"> </w:t>
      </w:r>
      <w:proofErr w:type="spellStart"/>
      <w:r w:rsidRPr="00011B39">
        <w:rPr>
          <w:rStyle w:val="CommandChar"/>
        </w:rPr>
        <w:t>virt</w:t>
      </w:r>
      <w:proofErr w:type="spellEnd"/>
      <w:r w:rsidRPr="00011B39">
        <w:rPr>
          <w:rStyle w:val="CommandChar"/>
        </w:rPr>
        <w:t>-manager</w:t>
      </w:r>
      <w:r>
        <w:t>.</w:t>
      </w:r>
    </w:p>
    <w:p w14:paraId="24D57A46" w14:textId="77777777" w:rsidR="00BD067A" w:rsidRDefault="00BD067A" w:rsidP="00984A24">
      <w:pPr>
        <w:pStyle w:val="Image"/>
      </w:pPr>
      <w:r>
        <w:drawing>
          <wp:inline distT="0" distB="0" distL="0" distR="0" wp14:anchorId="79A9EBCA" wp14:editId="70F1E747">
            <wp:extent cx="5401429" cy="276264"/>
            <wp:effectExtent l="95250" t="95250" r="85090" b="1047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7a.png"/>
                    <pic:cNvPicPr/>
                  </pic:nvPicPr>
                  <pic:blipFill>
                    <a:blip r:embed="rId53">
                      <a:extLst>
                        <a:ext uri="{28A0092B-C50C-407E-A947-70E740481C1C}">
                          <a14:useLocalDpi xmlns:a14="http://schemas.microsoft.com/office/drawing/2010/main" val="0"/>
                        </a:ext>
                      </a:extLst>
                    </a:blip>
                    <a:stretch>
                      <a:fillRect/>
                    </a:stretch>
                  </pic:blipFill>
                  <pic:spPr>
                    <a:xfrm>
                      <a:off x="0" y="0"/>
                      <a:ext cx="5401429" cy="27626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85F902" w14:textId="247B2F62" w:rsidR="000C01AA" w:rsidRPr="000C01AA" w:rsidRDefault="00BD067A" w:rsidP="00984A24">
      <w:pPr>
        <w:pStyle w:val="Image"/>
      </w:pPr>
      <w:r>
        <w:drawing>
          <wp:inline distT="0" distB="0" distL="0" distR="0" wp14:anchorId="15864D37" wp14:editId="0B427B4B">
            <wp:extent cx="5363323" cy="3238952"/>
            <wp:effectExtent l="95250" t="95250" r="104140" b="952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17b.png"/>
                    <pic:cNvPicPr/>
                  </pic:nvPicPr>
                  <pic:blipFill>
                    <a:blip r:embed="rId54">
                      <a:extLst>
                        <a:ext uri="{28A0092B-C50C-407E-A947-70E740481C1C}">
                          <a14:useLocalDpi xmlns:a14="http://schemas.microsoft.com/office/drawing/2010/main" val="0"/>
                        </a:ext>
                      </a:extLst>
                    </a:blip>
                    <a:stretch>
                      <a:fillRect/>
                    </a:stretch>
                  </pic:blipFill>
                  <pic:spPr>
                    <a:xfrm>
                      <a:off x="0" y="0"/>
                      <a:ext cx="5363323" cy="32389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9559982" w14:textId="168F8D42" w:rsidR="00C3175B" w:rsidRDefault="00C3175B" w:rsidP="00BD067A">
      <w:pPr>
        <w:pStyle w:val="Numberedlist1"/>
        <w:keepNext w:val="0"/>
      </w:pPr>
      <w:r>
        <w:t xml:space="preserve">Make sure the admin account is added to the </w:t>
      </w:r>
      <w:proofErr w:type="spellStart"/>
      <w:r>
        <w:t>libvirt</w:t>
      </w:r>
      <w:proofErr w:type="spellEnd"/>
      <w:r>
        <w:t xml:space="preserve"> and </w:t>
      </w:r>
      <w:proofErr w:type="spellStart"/>
      <w:r>
        <w:t>kvm</w:t>
      </w:r>
      <w:proofErr w:type="spellEnd"/>
      <w:r>
        <w:t xml:space="preserve"> group by using the command </w:t>
      </w:r>
      <w:proofErr w:type="spellStart"/>
      <w:r w:rsidRPr="0056474B">
        <w:rPr>
          <w:rStyle w:val="CommandChar"/>
        </w:rPr>
        <w:t>sudo</w:t>
      </w:r>
      <w:proofErr w:type="spellEnd"/>
      <w:r w:rsidRPr="0056474B">
        <w:rPr>
          <w:rStyle w:val="CommandChar"/>
        </w:rPr>
        <w:t xml:space="preserve"> </w:t>
      </w:r>
      <w:proofErr w:type="spellStart"/>
      <w:r w:rsidRPr="0056474B">
        <w:rPr>
          <w:rStyle w:val="CommandChar"/>
        </w:rPr>
        <w:t>usermod</w:t>
      </w:r>
      <w:proofErr w:type="spellEnd"/>
      <w:r w:rsidRPr="0056474B">
        <w:rPr>
          <w:rStyle w:val="CommandChar"/>
        </w:rPr>
        <w:t xml:space="preserve"> -</w:t>
      </w:r>
      <w:proofErr w:type="spellStart"/>
      <w:r w:rsidRPr="0056474B">
        <w:rPr>
          <w:rStyle w:val="CommandChar"/>
        </w:rPr>
        <w:t>aG</w:t>
      </w:r>
      <w:proofErr w:type="spellEnd"/>
      <w:r w:rsidRPr="0056474B">
        <w:rPr>
          <w:rStyle w:val="CommandChar"/>
        </w:rPr>
        <w:t xml:space="preserve"> </w:t>
      </w:r>
      <w:proofErr w:type="spellStart"/>
      <w:r w:rsidRPr="0056474B">
        <w:rPr>
          <w:rStyle w:val="CommandChar"/>
        </w:rPr>
        <w:t>kvm</w:t>
      </w:r>
      <w:proofErr w:type="spellEnd"/>
      <w:r w:rsidRPr="0056474B">
        <w:rPr>
          <w:rStyle w:val="CommandChar"/>
        </w:rPr>
        <w:t xml:space="preserve">, </w:t>
      </w:r>
      <w:proofErr w:type="spellStart"/>
      <w:r w:rsidRPr="0056474B">
        <w:rPr>
          <w:rStyle w:val="CommandChar"/>
        </w:rPr>
        <w:t>libvirt</w:t>
      </w:r>
      <w:proofErr w:type="spellEnd"/>
      <w:r w:rsidRPr="0056474B">
        <w:rPr>
          <w:rStyle w:val="CommandChar"/>
        </w:rPr>
        <w:t xml:space="preserve"> username</w:t>
      </w:r>
      <w:r>
        <w:t>.</w:t>
      </w:r>
    </w:p>
    <w:p w14:paraId="53EED9CE" w14:textId="67C911A6" w:rsidR="00C3175B" w:rsidRDefault="00C3175B" w:rsidP="00C3175B">
      <w:pPr>
        <w:pStyle w:val="Numberedlist1"/>
      </w:pPr>
      <w:r>
        <w:lastRenderedPageBreak/>
        <w:t xml:space="preserve">Restart </w:t>
      </w:r>
      <w:proofErr w:type="spellStart"/>
      <w:r>
        <w:t>libvirt</w:t>
      </w:r>
      <w:proofErr w:type="spellEnd"/>
      <w:r>
        <w:t xml:space="preserve"> with the command </w:t>
      </w:r>
      <w:proofErr w:type="spellStart"/>
      <w:r w:rsidRPr="0056474B">
        <w:rPr>
          <w:rStyle w:val="CommandChar"/>
        </w:rPr>
        <w:t>sudo</w:t>
      </w:r>
      <w:proofErr w:type="spellEnd"/>
      <w:r w:rsidRPr="0056474B">
        <w:rPr>
          <w:rStyle w:val="CommandChar"/>
        </w:rPr>
        <w:t xml:space="preserve"> service </w:t>
      </w:r>
      <w:proofErr w:type="spellStart"/>
      <w:r w:rsidRPr="0056474B">
        <w:rPr>
          <w:rStyle w:val="CommandChar"/>
        </w:rPr>
        <w:t>libvirtd</w:t>
      </w:r>
      <w:proofErr w:type="spellEnd"/>
      <w:r w:rsidRPr="0056474B">
        <w:rPr>
          <w:rStyle w:val="CommandChar"/>
        </w:rPr>
        <w:t xml:space="preserve"> restart</w:t>
      </w:r>
      <w:r>
        <w:t xml:space="preserve">. Then run </w:t>
      </w:r>
      <w:proofErr w:type="spellStart"/>
      <w:r w:rsidRPr="0056474B">
        <w:rPr>
          <w:rStyle w:val="CommandChar"/>
        </w:rPr>
        <w:t>sudo</w:t>
      </w:r>
      <w:proofErr w:type="spellEnd"/>
      <w:r w:rsidRPr="0056474B">
        <w:rPr>
          <w:rStyle w:val="CommandChar"/>
        </w:rPr>
        <w:t xml:space="preserve"> service </w:t>
      </w:r>
      <w:proofErr w:type="spellStart"/>
      <w:r w:rsidRPr="0056474B">
        <w:rPr>
          <w:rStyle w:val="CommandChar"/>
        </w:rPr>
        <w:t>libvirtd</w:t>
      </w:r>
      <w:proofErr w:type="spellEnd"/>
      <w:r w:rsidRPr="0056474B">
        <w:rPr>
          <w:rStyle w:val="CommandChar"/>
        </w:rPr>
        <w:t xml:space="preserve"> status</w:t>
      </w:r>
      <w:r>
        <w:t xml:space="preserve"> to make sure the daemon is active with no issues.</w:t>
      </w:r>
    </w:p>
    <w:p w14:paraId="27B6FCE0" w14:textId="75EE3073" w:rsidR="000C01AA" w:rsidRPr="000C01AA" w:rsidRDefault="00BD067A" w:rsidP="00984A24">
      <w:pPr>
        <w:pStyle w:val="Image"/>
      </w:pPr>
      <w:r>
        <w:drawing>
          <wp:inline distT="0" distB="0" distL="0" distR="0" wp14:anchorId="4DC5B558" wp14:editId="1080A053">
            <wp:extent cx="5382376" cy="3258005"/>
            <wp:effectExtent l="95250" t="95250" r="85090" b="952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9a.png"/>
                    <pic:cNvPicPr/>
                  </pic:nvPicPr>
                  <pic:blipFill>
                    <a:blip r:embed="rId55">
                      <a:extLst>
                        <a:ext uri="{28A0092B-C50C-407E-A947-70E740481C1C}">
                          <a14:useLocalDpi xmlns:a14="http://schemas.microsoft.com/office/drawing/2010/main" val="0"/>
                        </a:ext>
                      </a:extLst>
                    </a:blip>
                    <a:stretch>
                      <a:fillRect/>
                    </a:stretch>
                  </pic:blipFill>
                  <pic:spPr>
                    <a:xfrm>
                      <a:off x="0" y="0"/>
                      <a:ext cx="5382376" cy="32580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269BEA" w14:textId="649CA093" w:rsidR="00C3175B" w:rsidRDefault="00C3175B" w:rsidP="00C3175B">
      <w:pPr>
        <w:pStyle w:val="Numberedlist1"/>
      </w:pPr>
      <w:r>
        <w:t xml:space="preserve">Use the command </w:t>
      </w:r>
      <w:proofErr w:type="spellStart"/>
      <w:r w:rsidRPr="0056474B">
        <w:rPr>
          <w:rStyle w:val="CommandChar"/>
        </w:rPr>
        <w:t>virsh</w:t>
      </w:r>
      <w:proofErr w:type="spellEnd"/>
      <w:r w:rsidRPr="0056474B">
        <w:rPr>
          <w:rStyle w:val="CommandChar"/>
        </w:rPr>
        <w:t xml:space="preserve"> -c qemu:///system list</w:t>
      </w:r>
      <w:r>
        <w:t xml:space="preserve"> to make sure everything is installed correctly</w:t>
      </w:r>
      <w:r w:rsidR="000C01AA">
        <w:t>.</w:t>
      </w:r>
    </w:p>
    <w:p w14:paraId="3222301D" w14:textId="5F5453D3" w:rsidR="000C01AA" w:rsidRPr="000C01AA" w:rsidRDefault="00BD067A" w:rsidP="00984A24">
      <w:pPr>
        <w:pStyle w:val="Image"/>
      </w:pPr>
      <w:r>
        <w:drawing>
          <wp:inline distT="0" distB="0" distL="0" distR="0" wp14:anchorId="4120B5AC" wp14:editId="31934CD8">
            <wp:extent cx="4858428" cy="724001"/>
            <wp:effectExtent l="95250" t="95250" r="94615" b="952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a.png"/>
                    <pic:cNvPicPr/>
                  </pic:nvPicPr>
                  <pic:blipFill>
                    <a:blip r:embed="rId56">
                      <a:extLst>
                        <a:ext uri="{28A0092B-C50C-407E-A947-70E740481C1C}">
                          <a14:useLocalDpi xmlns:a14="http://schemas.microsoft.com/office/drawing/2010/main" val="0"/>
                        </a:ext>
                      </a:extLst>
                    </a:blip>
                    <a:stretch>
                      <a:fillRect/>
                    </a:stretch>
                  </pic:blipFill>
                  <pic:spPr>
                    <a:xfrm>
                      <a:off x="0" y="0"/>
                      <a:ext cx="4858428" cy="72400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D381EF3" w14:textId="06B4761F" w:rsidR="00C3175B" w:rsidRDefault="00C3175B" w:rsidP="00C3175B">
      <w:pPr>
        <w:pStyle w:val="Numberedlist1"/>
      </w:pPr>
      <w:r>
        <w:t xml:space="preserve">Now it’s time to create a disk image. First use </w:t>
      </w:r>
      <w:r w:rsidRPr="0056474B">
        <w:rPr>
          <w:rStyle w:val="CommandChar"/>
        </w:rPr>
        <w:t>ifconfig</w:t>
      </w:r>
      <w:r>
        <w:t xml:space="preserve"> to bring up a list of network interfaces. With Azure</w:t>
      </w:r>
      <w:r w:rsidR="0056474B">
        <w:t>,</w:t>
      </w:r>
      <w:r>
        <w:t xml:space="preserve"> there </w:t>
      </w:r>
      <w:r w:rsidR="0056474B">
        <w:t>should</w:t>
      </w:r>
      <w:r>
        <w:t xml:space="preserve"> be an interface called for a bridged network. In my setup it was </w:t>
      </w:r>
      <w:r w:rsidRPr="0056474B">
        <w:rPr>
          <w:b/>
          <w:bCs/>
        </w:rPr>
        <w:t>virtbr0</w:t>
      </w:r>
      <w:r>
        <w:t>. This will be the network bridged used for image creation.</w:t>
      </w:r>
    </w:p>
    <w:p w14:paraId="26754E38" w14:textId="14DB3BCA" w:rsidR="000C01AA" w:rsidRPr="000C01AA" w:rsidRDefault="00BD067A" w:rsidP="00984A24">
      <w:pPr>
        <w:pStyle w:val="Image"/>
      </w:pPr>
      <w:r>
        <w:drawing>
          <wp:inline distT="0" distB="0" distL="0" distR="0" wp14:anchorId="399180F6" wp14:editId="7AF7D940">
            <wp:extent cx="5268060" cy="1028844"/>
            <wp:effectExtent l="95250" t="95250" r="85090" b="952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1a.png"/>
                    <pic:cNvPicPr/>
                  </pic:nvPicPr>
                  <pic:blipFill>
                    <a:blip r:embed="rId57">
                      <a:extLst>
                        <a:ext uri="{28A0092B-C50C-407E-A947-70E740481C1C}">
                          <a14:useLocalDpi xmlns:a14="http://schemas.microsoft.com/office/drawing/2010/main" val="0"/>
                        </a:ext>
                      </a:extLst>
                    </a:blip>
                    <a:stretch>
                      <a:fillRect/>
                    </a:stretch>
                  </pic:blipFill>
                  <pic:spPr>
                    <a:xfrm>
                      <a:off x="0" y="0"/>
                      <a:ext cx="5268060" cy="10288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D0819EF" w14:textId="31649C78" w:rsidR="00C3175B" w:rsidRDefault="0056474B" w:rsidP="00C3175B">
      <w:pPr>
        <w:pStyle w:val="Numberedlist1"/>
      </w:pPr>
      <w:r>
        <w:lastRenderedPageBreak/>
        <w:t>Enter</w:t>
      </w:r>
      <w:r w:rsidR="00C3175B">
        <w:t xml:space="preserve"> </w:t>
      </w:r>
      <w:proofErr w:type="spellStart"/>
      <w:r w:rsidR="00C3175B" w:rsidRPr="0056474B">
        <w:rPr>
          <w:rStyle w:val="CommandChar"/>
        </w:rPr>
        <w:t>qemu-img</w:t>
      </w:r>
      <w:proofErr w:type="spellEnd"/>
      <w:r w:rsidR="00C3175B" w:rsidRPr="0056474B">
        <w:rPr>
          <w:rStyle w:val="CommandChar"/>
        </w:rPr>
        <w:t xml:space="preserve"> create</w:t>
      </w:r>
      <w:r w:rsidR="00C3175B">
        <w:t xml:space="preserve"> to create a disk image. In this example qcow2 format image is created with a size of 4GBs.</w:t>
      </w:r>
    </w:p>
    <w:p w14:paraId="14FADFEB" w14:textId="56CD71FF" w:rsidR="000C01AA" w:rsidRPr="000C01AA" w:rsidRDefault="00BD067A" w:rsidP="00984A24">
      <w:pPr>
        <w:pStyle w:val="Image"/>
      </w:pPr>
      <w:r>
        <w:drawing>
          <wp:inline distT="0" distB="0" distL="0" distR="0" wp14:anchorId="229B1935" wp14:editId="115663D7">
            <wp:extent cx="5410955" cy="333422"/>
            <wp:effectExtent l="95250" t="95250" r="94615" b="1047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2a.png"/>
                    <pic:cNvPicPr/>
                  </pic:nvPicPr>
                  <pic:blipFill>
                    <a:blip r:embed="rId58">
                      <a:extLst>
                        <a:ext uri="{28A0092B-C50C-407E-A947-70E740481C1C}">
                          <a14:useLocalDpi xmlns:a14="http://schemas.microsoft.com/office/drawing/2010/main" val="0"/>
                        </a:ext>
                      </a:extLst>
                    </a:blip>
                    <a:stretch>
                      <a:fillRect/>
                    </a:stretch>
                  </pic:blipFill>
                  <pic:spPr>
                    <a:xfrm>
                      <a:off x="0" y="0"/>
                      <a:ext cx="5410955" cy="333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48D3C8" w14:textId="7E81092A" w:rsidR="00C3175B" w:rsidRDefault="00C3175B" w:rsidP="00C3175B">
      <w:pPr>
        <w:pStyle w:val="Numberedlist1"/>
      </w:pPr>
      <w:r>
        <w:t>Next</w:t>
      </w:r>
      <w:r w:rsidR="0056474B">
        <w:t>,</w:t>
      </w:r>
      <w:r>
        <w:t xml:space="preserve"> install the operating system using the </w:t>
      </w:r>
      <w:proofErr w:type="spellStart"/>
      <w:r w:rsidRPr="0056474B">
        <w:rPr>
          <w:rStyle w:val="CommandChar"/>
        </w:rPr>
        <w:t>virt</w:t>
      </w:r>
      <w:proofErr w:type="spellEnd"/>
      <w:r w:rsidRPr="0056474B">
        <w:rPr>
          <w:rStyle w:val="CommandChar"/>
        </w:rPr>
        <w:t>-install</w:t>
      </w:r>
      <w:r>
        <w:t xml:space="preserve"> command.</w:t>
      </w:r>
      <w:r w:rsidR="00606FE8">
        <w:br/>
      </w:r>
      <w:r>
        <w:t xml:space="preserve">If you don’t have an </w:t>
      </w:r>
      <w:r w:rsidR="0056474B">
        <w:t>iso,</w:t>
      </w:r>
      <w:r>
        <w:t xml:space="preserve"> you can use </w:t>
      </w:r>
      <w:r w:rsidR="0056474B">
        <w:t>the</w:t>
      </w:r>
      <w:r>
        <w:t xml:space="preserve"> mirror site </w:t>
      </w:r>
      <w:hyperlink r:id="rId59" w:history="1">
        <w:r w:rsidRPr="007451A8">
          <w:rPr>
            <w:rStyle w:val="Hyperlink"/>
          </w:rPr>
          <w:t>https://launchpad.net/ubuntu/+cdmirrors</w:t>
        </w:r>
      </w:hyperlink>
      <w:r>
        <w:t xml:space="preserve"> to download the ubuntu iso directly. Here</w:t>
      </w:r>
      <w:r w:rsidR="0056474B">
        <w:t>,</w:t>
      </w:r>
      <w:r>
        <w:t xml:space="preserve"> I used Princeton.edu to download the iso.</w:t>
      </w:r>
    </w:p>
    <w:p w14:paraId="283B3786" w14:textId="34C2F16F" w:rsidR="000C01AA" w:rsidRPr="000C01AA" w:rsidRDefault="00BD067A" w:rsidP="00984A24">
      <w:pPr>
        <w:pStyle w:val="Image"/>
      </w:pPr>
      <w:r>
        <w:drawing>
          <wp:inline distT="0" distB="0" distL="0" distR="0" wp14:anchorId="35B50019" wp14:editId="3A40DEB0">
            <wp:extent cx="5677692" cy="3238952"/>
            <wp:effectExtent l="95250" t="95250" r="94615" b="952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4a.png"/>
                    <pic:cNvPicPr/>
                  </pic:nvPicPr>
                  <pic:blipFill>
                    <a:blip r:embed="rId60">
                      <a:extLst>
                        <a:ext uri="{28A0092B-C50C-407E-A947-70E740481C1C}">
                          <a14:useLocalDpi xmlns:a14="http://schemas.microsoft.com/office/drawing/2010/main" val="0"/>
                        </a:ext>
                      </a:extLst>
                    </a:blip>
                    <a:stretch>
                      <a:fillRect/>
                    </a:stretch>
                  </pic:blipFill>
                  <pic:spPr>
                    <a:xfrm>
                      <a:off x="0" y="0"/>
                      <a:ext cx="5677692" cy="32389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4E6C0C" w14:textId="2EE74AFA" w:rsidR="00C3175B" w:rsidRDefault="00C3175B" w:rsidP="00C3175B">
      <w:pPr>
        <w:pStyle w:val="Numberedlist1"/>
      </w:pPr>
      <w:r>
        <w:lastRenderedPageBreak/>
        <w:t>If done correctly</w:t>
      </w:r>
      <w:r w:rsidR="0056474B">
        <w:t>,</w:t>
      </w:r>
      <w:r>
        <w:t xml:space="preserve"> the Ubuntu installation will begin. Just follow the instruction and complete the installation process. Make sure to at</w:t>
      </w:r>
      <w:r w:rsidR="000C01AA">
        <w:t xml:space="preserve"> </w:t>
      </w:r>
      <w:r>
        <w:t>least Open</w:t>
      </w:r>
      <w:r w:rsidR="0056474B">
        <w:t xml:space="preserve"> </w:t>
      </w:r>
      <w:r w:rsidRPr="0056474B">
        <w:rPr>
          <w:b/>
          <w:bCs/>
        </w:rPr>
        <w:t>SSH</w:t>
      </w:r>
      <w:r>
        <w:t xml:space="preserve"> in order to make an </w:t>
      </w:r>
      <w:r w:rsidR="00011B39">
        <w:t>SSH</w:t>
      </w:r>
      <w:r>
        <w:t xml:space="preserve"> connection to the virtual server. The process end</w:t>
      </w:r>
      <w:r w:rsidR="0056474B">
        <w:t>s</w:t>
      </w:r>
      <w:r>
        <w:t xml:space="preserve"> when it restarts itself. The screen will then go blank and its serial interface is not enabled</w:t>
      </w:r>
      <w:r w:rsidR="0056474B">
        <w:t>.</w:t>
      </w:r>
    </w:p>
    <w:p w14:paraId="7623E705" w14:textId="580AE456" w:rsidR="000C01AA" w:rsidRPr="000C01AA" w:rsidRDefault="00BD067A" w:rsidP="00984A24">
      <w:pPr>
        <w:pStyle w:val="Image"/>
      </w:pPr>
      <w:r>
        <w:drawing>
          <wp:inline distT="0" distB="0" distL="0" distR="0" wp14:anchorId="34E6A936" wp14:editId="65ABC686">
            <wp:extent cx="5677692" cy="3238952"/>
            <wp:effectExtent l="95250" t="95250" r="94615" b="952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4a.png"/>
                    <pic:cNvPicPr/>
                  </pic:nvPicPr>
                  <pic:blipFill>
                    <a:blip r:embed="rId60">
                      <a:extLst>
                        <a:ext uri="{28A0092B-C50C-407E-A947-70E740481C1C}">
                          <a14:useLocalDpi xmlns:a14="http://schemas.microsoft.com/office/drawing/2010/main" val="0"/>
                        </a:ext>
                      </a:extLst>
                    </a:blip>
                    <a:stretch>
                      <a:fillRect/>
                    </a:stretch>
                  </pic:blipFill>
                  <pic:spPr>
                    <a:xfrm>
                      <a:off x="0" y="0"/>
                      <a:ext cx="5677692" cy="323895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F783BBF" w14:textId="378B3DA0" w:rsidR="00C3175B" w:rsidRDefault="0056474B" w:rsidP="00BD067A">
      <w:pPr>
        <w:pStyle w:val="Numberedlist1"/>
        <w:keepNext w:val="0"/>
      </w:pPr>
      <w:r>
        <w:t>U</w:t>
      </w:r>
      <w:r w:rsidR="00C3175B">
        <w:t xml:space="preserve">se </w:t>
      </w:r>
      <w:r w:rsidR="00C3175B" w:rsidRPr="00F66D11">
        <w:rPr>
          <w:rStyle w:val="CommandChar"/>
        </w:rPr>
        <w:t>CTRL + SHIFT+ [</w:t>
      </w:r>
      <w:r w:rsidR="00C3175B">
        <w:t xml:space="preserve"> or </w:t>
      </w:r>
      <w:r w:rsidR="00C3175B" w:rsidRPr="00F66D11">
        <w:rPr>
          <w:rStyle w:val="CommandChar"/>
        </w:rPr>
        <w:t>CTRL + [</w:t>
      </w:r>
      <w:r w:rsidR="00C3175B">
        <w:t xml:space="preserve"> </w:t>
      </w:r>
      <w:r w:rsidR="00F66D11">
        <w:t>t</w:t>
      </w:r>
      <w:r w:rsidR="00C3175B">
        <w:t>o go back to the terminal. If these commands don’t work, close out the terminal and log back into the Azure server.</w:t>
      </w:r>
    </w:p>
    <w:p w14:paraId="17FB0B7D" w14:textId="02CDDC09" w:rsidR="00C3175B" w:rsidRDefault="00C3175B" w:rsidP="00C3175B">
      <w:pPr>
        <w:pStyle w:val="Numberedlist1"/>
      </w:pPr>
      <w:r>
        <w:t xml:space="preserve">Use the command </w:t>
      </w:r>
      <w:proofErr w:type="spellStart"/>
      <w:r w:rsidRPr="00F66D11">
        <w:rPr>
          <w:rStyle w:val="CommandChar"/>
        </w:rPr>
        <w:t>virsh</w:t>
      </w:r>
      <w:proofErr w:type="spellEnd"/>
      <w:r w:rsidRPr="00F66D11">
        <w:rPr>
          <w:rStyle w:val="CommandChar"/>
        </w:rPr>
        <w:t xml:space="preserve"> -c qemu:///system list</w:t>
      </w:r>
      <w:r>
        <w:t>. If the name of the machine you created is on the list and running, then you know the installation was a success.</w:t>
      </w:r>
    </w:p>
    <w:p w14:paraId="2E7EFC45" w14:textId="40750612" w:rsidR="000C01AA" w:rsidRPr="000C01AA" w:rsidRDefault="00BD067A" w:rsidP="00984A24">
      <w:pPr>
        <w:pStyle w:val="Image"/>
      </w:pPr>
      <w:r>
        <w:drawing>
          <wp:inline distT="0" distB="0" distL="0" distR="0" wp14:anchorId="6476B907" wp14:editId="09EBF28D">
            <wp:extent cx="4867954" cy="838317"/>
            <wp:effectExtent l="95250" t="95250" r="104140" b="952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6a.png"/>
                    <pic:cNvPicPr/>
                  </pic:nvPicPr>
                  <pic:blipFill>
                    <a:blip r:embed="rId61">
                      <a:extLst>
                        <a:ext uri="{28A0092B-C50C-407E-A947-70E740481C1C}">
                          <a14:useLocalDpi xmlns:a14="http://schemas.microsoft.com/office/drawing/2010/main" val="0"/>
                        </a:ext>
                      </a:extLst>
                    </a:blip>
                    <a:stretch>
                      <a:fillRect/>
                    </a:stretch>
                  </pic:blipFill>
                  <pic:spPr>
                    <a:xfrm>
                      <a:off x="0" y="0"/>
                      <a:ext cx="4867954" cy="83831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4F486FD" w14:textId="1C7FEEEE" w:rsidR="00C3175B" w:rsidRDefault="00C3175B" w:rsidP="00C3175B">
      <w:pPr>
        <w:pStyle w:val="Numberedlist1"/>
      </w:pPr>
      <w:r>
        <w:lastRenderedPageBreak/>
        <w:t xml:space="preserve">Now we need to get the IP address of the newly created machine. Use the </w:t>
      </w:r>
      <w:proofErr w:type="spellStart"/>
      <w:r w:rsidRPr="00F66D11">
        <w:rPr>
          <w:rStyle w:val="CommandChar"/>
        </w:rPr>
        <w:t>arp</w:t>
      </w:r>
      <w:proofErr w:type="spellEnd"/>
      <w:r>
        <w:t xml:space="preserve"> command to find what IP address is communicating with the Virtual bridge.</w:t>
      </w:r>
    </w:p>
    <w:p w14:paraId="72FDE551" w14:textId="47E30890" w:rsidR="000C01AA" w:rsidRPr="000C01AA" w:rsidRDefault="00BD067A" w:rsidP="00984A24">
      <w:pPr>
        <w:pStyle w:val="Image"/>
      </w:pPr>
      <w:r>
        <w:drawing>
          <wp:inline distT="0" distB="0" distL="0" distR="0" wp14:anchorId="6BCC68CE" wp14:editId="3BC4C5F8">
            <wp:extent cx="3934374" cy="590632"/>
            <wp:effectExtent l="95250" t="95250" r="104775" b="952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7a.png"/>
                    <pic:cNvPicPr/>
                  </pic:nvPicPr>
                  <pic:blipFill>
                    <a:blip r:embed="rId62">
                      <a:extLst>
                        <a:ext uri="{28A0092B-C50C-407E-A947-70E740481C1C}">
                          <a14:useLocalDpi xmlns:a14="http://schemas.microsoft.com/office/drawing/2010/main" val="0"/>
                        </a:ext>
                      </a:extLst>
                    </a:blip>
                    <a:stretch>
                      <a:fillRect/>
                    </a:stretch>
                  </pic:blipFill>
                  <pic:spPr>
                    <a:xfrm>
                      <a:off x="0" y="0"/>
                      <a:ext cx="3934374" cy="59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EB63D1" w14:textId="54362DE2" w:rsidR="00C3175B" w:rsidRDefault="00C3175B" w:rsidP="00C3175B">
      <w:pPr>
        <w:pStyle w:val="Numberedlist1"/>
      </w:pPr>
      <w:r>
        <w:t>Use that address to make an SSH connection with the machine with the username used in the installation.</w:t>
      </w:r>
    </w:p>
    <w:p w14:paraId="3D8B1A62" w14:textId="1D11BF05" w:rsidR="000C01AA" w:rsidRPr="000C01AA" w:rsidRDefault="00BD067A" w:rsidP="00984A24">
      <w:pPr>
        <w:pStyle w:val="Image"/>
      </w:pPr>
      <w:r>
        <w:drawing>
          <wp:inline distT="0" distB="0" distL="0" distR="0" wp14:anchorId="4CD9DFE2" wp14:editId="06EB7E29">
            <wp:extent cx="5706271" cy="2972215"/>
            <wp:effectExtent l="95250" t="95250" r="85090" b="952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8a.png"/>
                    <pic:cNvPicPr/>
                  </pic:nvPicPr>
                  <pic:blipFill>
                    <a:blip r:embed="rId63">
                      <a:extLst>
                        <a:ext uri="{28A0092B-C50C-407E-A947-70E740481C1C}">
                          <a14:useLocalDpi xmlns:a14="http://schemas.microsoft.com/office/drawing/2010/main" val="0"/>
                        </a:ext>
                      </a:extLst>
                    </a:blip>
                    <a:stretch>
                      <a:fillRect/>
                    </a:stretch>
                  </pic:blipFill>
                  <pic:spPr>
                    <a:xfrm>
                      <a:off x="0" y="0"/>
                      <a:ext cx="5706271" cy="2972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60FC79" w14:textId="6A0D38BA" w:rsidR="00C3175B" w:rsidRDefault="00C3175B" w:rsidP="00C3175B">
      <w:pPr>
        <w:pStyle w:val="Numberedlist1"/>
      </w:pPr>
      <w:r>
        <w:t xml:space="preserve">From here you can fix the serial console. Use </w:t>
      </w:r>
      <w:proofErr w:type="spellStart"/>
      <w:r w:rsidRPr="00F66D11">
        <w:rPr>
          <w:rStyle w:val="CommandChar"/>
        </w:rPr>
        <w:t>nano</w:t>
      </w:r>
      <w:proofErr w:type="spellEnd"/>
      <w:r>
        <w:t xml:space="preserve"> or </w:t>
      </w:r>
      <w:r w:rsidRPr="00F66D11">
        <w:rPr>
          <w:rStyle w:val="CommandChar"/>
        </w:rPr>
        <w:t>vi</w:t>
      </w:r>
      <w:r>
        <w:t xml:space="preserve"> to open the /</w:t>
      </w:r>
      <w:proofErr w:type="spellStart"/>
      <w:r>
        <w:t>etc</w:t>
      </w:r>
      <w:proofErr w:type="spellEnd"/>
      <w:r>
        <w:t>/default/grub for editing.</w:t>
      </w:r>
    </w:p>
    <w:p w14:paraId="184618E8" w14:textId="4AB01E29" w:rsidR="000C01AA" w:rsidRPr="000C01AA" w:rsidRDefault="00BD067A" w:rsidP="00984A24">
      <w:pPr>
        <w:pStyle w:val="Image"/>
      </w:pPr>
      <w:r>
        <w:drawing>
          <wp:inline distT="0" distB="0" distL="0" distR="0" wp14:anchorId="6181E076" wp14:editId="13538DD0">
            <wp:extent cx="4058216" cy="323895"/>
            <wp:effectExtent l="95250" t="95250" r="95250" b="952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9a.png"/>
                    <pic:cNvPicPr/>
                  </pic:nvPicPr>
                  <pic:blipFill>
                    <a:blip r:embed="rId64">
                      <a:extLst>
                        <a:ext uri="{28A0092B-C50C-407E-A947-70E740481C1C}">
                          <a14:useLocalDpi xmlns:a14="http://schemas.microsoft.com/office/drawing/2010/main" val="0"/>
                        </a:ext>
                      </a:extLst>
                    </a:blip>
                    <a:stretch>
                      <a:fillRect/>
                    </a:stretch>
                  </pic:blipFill>
                  <pic:spPr>
                    <a:xfrm>
                      <a:off x="0" y="0"/>
                      <a:ext cx="4058216" cy="3238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BC2ACF6" w14:textId="6DD824E9" w:rsidR="00C3175B" w:rsidRDefault="00C3175B" w:rsidP="00C3175B">
      <w:pPr>
        <w:pStyle w:val="Numberedlist1"/>
      </w:pPr>
      <w:r>
        <w:lastRenderedPageBreak/>
        <w:t xml:space="preserve">In the file, </w:t>
      </w:r>
      <w:r w:rsidR="00F66D11">
        <w:t xml:space="preserve">you can make edits </w:t>
      </w:r>
      <w:r>
        <w:t>where i</w:t>
      </w:r>
      <w:r w:rsidR="00807B56">
        <w:t>t</w:t>
      </w:r>
      <w:r>
        <w:t xml:space="preserve"> says </w:t>
      </w:r>
      <w:r w:rsidRPr="00F66D11">
        <w:rPr>
          <w:b/>
          <w:bCs/>
        </w:rPr>
        <w:t>GRUB_CMDLINE_LINUX_DEFAULT</w:t>
      </w:r>
      <w:r>
        <w:t xml:space="preserve"> and “</w:t>
      </w:r>
      <w:r w:rsidRPr="00F66D11">
        <w:rPr>
          <w:b/>
          <w:bCs/>
        </w:rPr>
        <w:t>console=ttyS0</w:t>
      </w:r>
      <w:r>
        <w:t>” at the end of the line</w:t>
      </w:r>
      <w:r w:rsidR="00F66D11">
        <w:t>,</w:t>
      </w:r>
      <w:r>
        <w:t xml:space="preserve"> in quotes.</w:t>
      </w:r>
    </w:p>
    <w:p w14:paraId="7DDB886A" w14:textId="1A17BC27" w:rsidR="000C01AA" w:rsidRPr="000C01AA" w:rsidRDefault="00BD067A" w:rsidP="00984A24">
      <w:pPr>
        <w:pStyle w:val="Image"/>
      </w:pPr>
      <w:r>
        <w:drawing>
          <wp:inline distT="0" distB="0" distL="0" distR="0" wp14:anchorId="1B99E163" wp14:editId="077430C5">
            <wp:extent cx="5106113" cy="2657846"/>
            <wp:effectExtent l="95250" t="95250" r="94615" b="1047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30a.png"/>
                    <pic:cNvPicPr/>
                  </pic:nvPicPr>
                  <pic:blipFill>
                    <a:blip r:embed="rId65">
                      <a:extLst>
                        <a:ext uri="{28A0092B-C50C-407E-A947-70E740481C1C}">
                          <a14:useLocalDpi xmlns:a14="http://schemas.microsoft.com/office/drawing/2010/main" val="0"/>
                        </a:ext>
                      </a:extLst>
                    </a:blip>
                    <a:stretch>
                      <a:fillRect/>
                    </a:stretch>
                  </pic:blipFill>
                  <pic:spPr>
                    <a:xfrm>
                      <a:off x="0" y="0"/>
                      <a:ext cx="5106113" cy="26578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6722EB6" w14:textId="77B0F8AE" w:rsidR="00C3175B" w:rsidRDefault="00C3175B" w:rsidP="00C3175B">
      <w:pPr>
        <w:pStyle w:val="Numberedlist1"/>
      </w:pPr>
      <w:r>
        <w:t xml:space="preserve">Save and close the file. Then run the command </w:t>
      </w:r>
      <w:r w:rsidRPr="00F66D11">
        <w:rPr>
          <w:rStyle w:val="CommandChar"/>
        </w:rPr>
        <w:t>update-grub</w:t>
      </w:r>
      <w:r>
        <w:t>.</w:t>
      </w:r>
    </w:p>
    <w:p w14:paraId="5B411070" w14:textId="0E80287D" w:rsidR="000C01AA" w:rsidRPr="000C01AA" w:rsidRDefault="00BD067A" w:rsidP="00984A24">
      <w:pPr>
        <w:pStyle w:val="Image"/>
      </w:pPr>
      <w:r>
        <w:drawing>
          <wp:inline distT="0" distB="0" distL="0" distR="0" wp14:anchorId="659E0BA4" wp14:editId="0F7F9EA1">
            <wp:extent cx="4010585" cy="1343212"/>
            <wp:effectExtent l="95250" t="95250" r="104775" b="857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31a.png"/>
                    <pic:cNvPicPr/>
                  </pic:nvPicPr>
                  <pic:blipFill>
                    <a:blip r:embed="rId66">
                      <a:extLst>
                        <a:ext uri="{28A0092B-C50C-407E-A947-70E740481C1C}">
                          <a14:useLocalDpi xmlns:a14="http://schemas.microsoft.com/office/drawing/2010/main" val="0"/>
                        </a:ext>
                      </a:extLst>
                    </a:blip>
                    <a:stretch>
                      <a:fillRect/>
                    </a:stretch>
                  </pic:blipFill>
                  <pic:spPr>
                    <a:xfrm>
                      <a:off x="0" y="0"/>
                      <a:ext cx="4010585" cy="13432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576D1AF" w14:textId="08DF8129" w:rsidR="00C3175B" w:rsidRDefault="00C3175B" w:rsidP="00C3175B">
      <w:pPr>
        <w:pStyle w:val="Numberedlist1"/>
      </w:pPr>
      <w:r>
        <w:t>Exit the VM to return back to the Azure VM.</w:t>
      </w:r>
    </w:p>
    <w:p w14:paraId="016AC269" w14:textId="4EB27789" w:rsidR="000C01AA" w:rsidRPr="000C01AA" w:rsidRDefault="00BD067A" w:rsidP="00984A24">
      <w:pPr>
        <w:pStyle w:val="Image"/>
      </w:pPr>
      <w:r>
        <w:drawing>
          <wp:inline distT="0" distB="0" distL="0" distR="0" wp14:anchorId="2FA0ACF2" wp14:editId="2DF54EA5">
            <wp:extent cx="3029373" cy="590632"/>
            <wp:effectExtent l="95250" t="95250" r="95250" b="952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32a.png"/>
                    <pic:cNvPicPr/>
                  </pic:nvPicPr>
                  <pic:blipFill>
                    <a:blip r:embed="rId67">
                      <a:extLst>
                        <a:ext uri="{28A0092B-C50C-407E-A947-70E740481C1C}">
                          <a14:useLocalDpi xmlns:a14="http://schemas.microsoft.com/office/drawing/2010/main" val="0"/>
                        </a:ext>
                      </a:extLst>
                    </a:blip>
                    <a:stretch>
                      <a:fillRect/>
                    </a:stretch>
                  </pic:blipFill>
                  <pic:spPr>
                    <a:xfrm>
                      <a:off x="0" y="0"/>
                      <a:ext cx="3029373" cy="59063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AE19AFB" w14:textId="42B74F28" w:rsidR="00C3175B" w:rsidRDefault="00C3175B" w:rsidP="00C3175B">
      <w:pPr>
        <w:pStyle w:val="Numberedlist1"/>
      </w:pPr>
      <w:r>
        <w:lastRenderedPageBreak/>
        <w:t>Restart the virtualized server with the command</w:t>
      </w:r>
      <w:r w:rsidR="00F66D11">
        <w:t>s</w:t>
      </w:r>
      <w:r>
        <w:t xml:space="preserve"> </w:t>
      </w:r>
      <w:proofErr w:type="spellStart"/>
      <w:r w:rsidRPr="00F66D11">
        <w:rPr>
          <w:rStyle w:val="CommandChar"/>
        </w:rPr>
        <w:t>virsh</w:t>
      </w:r>
      <w:proofErr w:type="spellEnd"/>
      <w:r w:rsidRPr="00F66D11">
        <w:rPr>
          <w:rStyle w:val="CommandChar"/>
        </w:rPr>
        <w:t xml:space="preserve"> destroy</w:t>
      </w:r>
      <w:r w:rsidR="00F66D11">
        <w:rPr>
          <w:rStyle w:val="CommandChar"/>
        </w:rPr>
        <w:t xml:space="preserve"> </w:t>
      </w:r>
      <w:r w:rsidR="00F66D11" w:rsidRPr="00F66D11">
        <w:rPr>
          <w:rStyle w:val="CommandChar"/>
        </w:rPr>
        <w:t>&lt;name of machine&gt;</w:t>
      </w:r>
      <w:r>
        <w:t xml:space="preserve"> and </w:t>
      </w:r>
      <w:proofErr w:type="spellStart"/>
      <w:r w:rsidRPr="00F66D11">
        <w:rPr>
          <w:rStyle w:val="CommandChar"/>
        </w:rPr>
        <w:t>virsh</w:t>
      </w:r>
      <w:proofErr w:type="spellEnd"/>
      <w:r w:rsidRPr="00F66D11">
        <w:rPr>
          <w:rStyle w:val="CommandChar"/>
        </w:rPr>
        <w:t xml:space="preserve"> start</w:t>
      </w:r>
      <w:r w:rsidR="00F66D11">
        <w:rPr>
          <w:rStyle w:val="CommandChar"/>
        </w:rPr>
        <w:t xml:space="preserve"> </w:t>
      </w:r>
      <w:r w:rsidR="00F66D11" w:rsidRPr="00F66D11">
        <w:rPr>
          <w:rStyle w:val="CommandChar"/>
        </w:rPr>
        <w:t>&lt;name of machine&gt;</w:t>
      </w:r>
      <w:r>
        <w:t>.</w:t>
      </w:r>
    </w:p>
    <w:p w14:paraId="259965B4" w14:textId="5D3F21B5" w:rsidR="000C01AA" w:rsidRPr="000C01AA" w:rsidRDefault="00BD067A" w:rsidP="00984A24">
      <w:pPr>
        <w:pStyle w:val="Image"/>
      </w:pPr>
      <w:r>
        <w:drawing>
          <wp:inline distT="0" distB="0" distL="0" distR="0" wp14:anchorId="59FD008F" wp14:editId="36D6E6B6">
            <wp:extent cx="4477375" cy="981212"/>
            <wp:effectExtent l="95250" t="95250" r="95250" b="1047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33a.png"/>
                    <pic:cNvPicPr/>
                  </pic:nvPicPr>
                  <pic:blipFill>
                    <a:blip r:embed="rId68">
                      <a:extLst>
                        <a:ext uri="{28A0092B-C50C-407E-A947-70E740481C1C}">
                          <a14:useLocalDpi xmlns:a14="http://schemas.microsoft.com/office/drawing/2010/main" val="0"/>
                        </a:ext>
                      </a:extLst>
                    </a:blip>
                    <a:stretch>
                      <a:fillRect/>
                    </a:stretch>
                  </pic:blipFill>
                  <pic:spPr>
                    <a:xfrm>
                      <a:off x="0" y="0"/>
                      <a:ext cx="4477375" cy="98121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35D779" w14:textId="0D648ED2" w:rsidR="00C3175B" w:rsidRDefault="00C3175B" w:rsidP="00C3175B">
      <w:pPr>
        <w:pStyle w:val="Numberedlist1"/>
      </w:pPr>
      <w:r>
        <w:t>Once it’s running</w:t>
      </w:r>
      <w:r w:rsidR="00F66D11">
        <w:t>,</w:t>
      </w:r>
      <w:r>
        <w:t xml:space="preserve"> you can now access the virtualized server through a serial console with the command </w:t>
      </w:r>
      <w:proofErr w:type="spellStart"/>
      <w:r w:rsidRPr="00F66D11">
        <w:rPr>
          <w:rStyle w:val="CommandChar"/>
        </w:rPr>
        <w:t>virsh</w:t>
      </w:r>
      <w:proofErr w:type="spellEnd"/>
      <w:r w:rsidRPr="00F66D11">
        <w:rPr>
          <w:rStyle w:val="CommandChar"/>
        </w:rPr>
        <w:t xml:space="preserve"> console &lt;name of machine&gt;</w:t>
      </w:r>
      <w:r>
        <w:t>.</w:t>
      </w:r>
    </w:p>
    <w:p w14:paraId="47EE5480" w14:textId="4E7B9506" w:rsidR="00BD067A" w:rsidRPr="00BD067A" w:rsidRDefault="00BD067A" w:rsidP="00984A24">
      <w:pPr>
        <w:pStyle w:val="Image"/>
      </w:pPr>
      <w:r>
        <w:drawing>
          <wp:inline distT="0" distB="0" distL="0" distR="0" wp14:anchorId="7610D554" wp14:editId="6D5D94A1">
            <wp:extent cx="4515480" cy="990738"/>
            <wp:effectExtent l="95250" t="95250" r="95250" b="952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34a.png"/>
                    <pic:cNvPicPr/>
                  </pic:nvPicPr>
                  <pic:blipFill>
                    <a:blip r:embed="rId69">
                      <a:extLst>
                        <a:ext uri="{28A0092B-C50C-407E-A947-70E740481C1C}">
                          <a14:useLocalDpi xmlns:a14="http://schemas.microsoft.com/office/drawing/2010/main" val="0"/>
                        </a:ext>
                      </a:extLst>
                    </a:blip>
                    <a:stretch>
                      <a:fillRect/>
                    </a:stretch>
                  </pic:blipFill>
                  <pic:spPr>
                    <a:xfrm>
                      <a:off x="0" y="0"/>
                      <a:ext cx="4515480" cy="9907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643B0F8" w14:textId="00E0996F" w:rsidR="00A717DD" w:rsidRDefault="00C3175B" w:rsidP="00C3175B">
      <w:pPr>
        <w:pStyle w:val="Heading2"/>
      </w:pPr>
      <w:bookmarkStart w:id="30" w:name="_Toc14869979"/>
      <w:r>
        <w:t>Additional Resources</w:t>
      </w:r>
      <w:bookmarkEnd w:id="30"/>
    </w:p>
    <w:p w14:paraId="778ACE78" w14:textId="77777777" w:rsidR="00C3175B" w:rsidRDefault="00AA48B8" w:rsidP="00C3175B">
      <w:hyperlink r:id="rId70" w:history="1">
        <w:r w:rsidR="00C3175B">
          <w:rPr>
            <w:rStyle w:val="Hyperlink"/>
          </w:rPr>
          <w:t>https://www.linuxtechi.com/install-configure-kvm-ubuntu-18-04-server/</w:t>
        </w:r>
      </w:hyperlink>
    </w:p>
    <w:p w14:paraId="436AE974" w14:textId="231FDA44" w:rsidR="00C3175B" w:rsidRDefault="00AA48B8" w:rsidP="00C3175B">
      <w:hyperlink r:id="rId71" w:history="1">
        <w:r w:rsidR="00C3175B">
          <w:rPr>
            <w:rStyle w:val="Hyperlink"/>
          </w:rPr>
          <w:t>https://www.brianlinkletter.com/create-a-nested-virtual-machine-in-a-microsoft-azure-linux-vm/</w:t>
        </w:r>
      </w:hyperlink>
    </w:p>
    <w:p w14:paraId="28C96BA8" w14:textId="58E24450" w:rsidR="005B568E" w:rsidRDefault="005B568E" w:rsidP="00D9368A"/>
    <w:p w14:paraId="6AE10EC9" w14:textId="77777777" w:rsidR="002739D4" w:rsidRDefault="002739D4" w:rsidP="00D9368A">
      <w:pPr>
        <w:sectPr w:rsidR="002739D4" w:rsidSect="002E1D89">
          <w:pgSz w:w="12240" w:h="15840"/>
          <w:pgMar w:top="1440" w:right="1440" w:bottom="1440" w:left="1440" w:header="720" w:footer="720" w:gutter="0"/>
          <w:cols w:space="180"/>
          <w:docGrid w:linePitch="360"/>
        </w:sectPr>
      </w:pPr>
    </w:p>
    <w:p w14:paraId="570128DC" w14:textId="74CAAA48" w:rsidR="002739D4" w:rsidRDefault="002739D4" w:rsidP="002739D4">
      <w:pPr>
        <w:pStyle w:val="Heading1"/>
        <w:ind w:left="2502" w:right="-360" w:hanging="2502"/>
      </w:pPr>
      <w:bookmarkStart w:id="31" w:name="_Toc14869980"/>
      <w:r>
        <w:lastRenderedPageBreak/>
        <w:t>Chapter 3.  Microsoft Server 2016 Installation</w:t>
      </w:r>
      <w:bookmarkEnd w:id="31"/>
    </w:p>
    <w:p w14:paraId="0E15C319" w14:textId="77777777" w:rsidR="006C7A01" w:rsidRDefault="006C7A01" w:rsidP="006C7A01">
      <w:pPr>
        <w:pStyle w:val="Heading2"/>
      </w:pPr>
      <w:bookmarkStart w:id="32" w:name="_Toc14869981"/>
      <w:r>
        <w:t>Before You Begin</w:t>
      </w:r>
      <w:bookmarkEnd w:id="32"/>
    </w:p>
    <w:p w14:paraId="628952DE" w14:textId="13117280" w:rsidR="002739D4" w:rsidRDefault="002739D4" w:rsidP="002739D4">
      <w:r>
        <w:t xml:space="preserve">This </w:t>
      </w:r>
      <w:r w:rsidR="006261CA">
        <w:t>chapter</w:t>
      </w:r>
      <w:r>
        <w:t xml:space="preserve"> provides instructions for deploying your server from an </w:t>
      </w:r>
      <w:r w:rsidRPr="00D2102D">
        <w:rPr>
          <w:b/>
          <w:bCs/>
        </w:rPr>
        <w:t>onsite location</w:t>
      </w:r>
      <w:r>
        <w:t>.  Again, for this installation you will need a cloud hosting account. We will be using Microsoft Azure for this setup</w:t>
      </w:r>
      <w:r w:rsidR="006261CA">
        <w:t>,</w:t>
      </w:r>
      <w:r>
        <w:t xml:space="preserve"> as well.  It may be a good idea to perform the following actions prior to beginning the installation:</w:t>
      </w:r>
    </w:p>
    <w:p w14:paraId="493CEB69" w14:textId="46CFEEDD" w:rsidR="002739D4" w:rsidRDefault="002739D4" w:rsidP="002739D4">
      <w:pPr>
        <w:pStyle w:val="Bulletlist1"/>
      </w:pPr>
      <w:r>
        <w:t xml:space="preserve">Double-check system specifications and adhere to the noted requirements mentioned in </w:t>
      </w:r>
      <w:r w:rsidRPr="00897119">
        <w:rPr>
          <w:b/>
          <w:bCs/>
        </w:rPr>
        <w:t>Chapter 1</w:t>
      </w:r>
      <w:r>
        <w:rPr>
          <w:b/>
          <w:bCs/>
        </w:rPr>
        <w:t>: System Requirements</w:t>
      </w:r>
      <w:r>
        <w:t>.</w:t>
      </w:r>
    </w:p>
    <w:p w14:paraId="411FF00A" w14:textId="77777777" w:rsidR="002739D4" w:rsidRDefault="002739D4" w:rsidP="002739D4">
      <w:pPr>
        <w:pStyle w:val="Bulletlist1"/>
      </w:pPr>
      <w:r w:rsidRPr="00897119">
        <w:t>Back up all dat</w:t>
      </w:r>
      <w:r>
        <w:t>a!</w:t>
      </w:r>
    </w:p>
    <w:p w14:paraId="014881C2" w14:textId="3944B593" w:rsidR="002739D4" w:rsidRDefault="002739D4" w:rsidP="002739D4">
      <w:pPr>
        <w:pStyle w:val="Bulletlist1"/>
      </w:pPr>
      <w:r>
        <w:t>Review all step-by-step installation details.</w:t>
      </w:r>
    </w:p>
    <w:p w14:paraId="128FE2B8" w14:textId="5DD43CC1" w:rsidR="00330739" w:rsidRDefault="00330739" w:rsidP="00330739">
      <w:pPr>
        <w:pStyle w:val="Heading2"/>
      </w:pPr>
      <w:bookmarkStart w:id="33" w:name="_Toc14869982"/>
      <w:r>
        <w:t>Installation</w:t>
      </w:r>
      <w:bookmarkEnd w:id="33"/>
    </w:p>
    <w:p w14:paraId="44E7E0B1" w14:textId="10E6E698" w:rsidR="003F6F0C" w:rsidRDefault="003F6F0C" w:rsidP="002739D4">
      <w:r>
        <w:rPr>
          <w:noProof/>
        </w:rPr>
        <mc:AlternateContent>
          <mc:Choice Requires="wpg">
            <w:drawing>
              <wp:anchor distT="0" distB="0" distL="114300" distR="114300" simplePos="0" relativeHeight="251659264" behindDoc="0" locked="0" layoutInCell="1" allowOverlap="1" wp14:anchorId="5D041823" wp14:editId="3A1BCD63">
                <wp:simplePos x="0" y="0"/>
                <wp:positionH relativeFrom="margin">
                  <wp:align>left</wp:align>
                </wp:positionH>
                <wp:positionV relativeFrom="paragraph">
                  <wp:posOffset>188642</wp:posOffset>
                </wp:positionV>
                <wp:extent cx="4108450" cy="2503394"/>
                <wp:effectExtent l="0" t="0" r="6350" b="0"/>
                <wp:wrapSquare wrapText="bothSides"/>
                <wp:docPr id="31" name="Group 31"/>
                <wp:cNvGraphicFramePr/>
                <a:graphic xmlns:a="http://schemas.openxmlformats.org/drawingml/2006/main">
                  <a:graphicData uri="http://schemas.microsoft.com/office/word/2010/wordprocessingGroup">
                    <wpg:wgp>
                      <wpg:cNvGrpSpPr/>
                      <wpg:grpSpPr>
                        <a:xfrm>
                          <a:off x="0" y="0"/>
                          <a:ext cx="4108450" cy="2503394"/>
                          <a:chOff x="0" y="0"/>
                          <a:chExt cx="4108450" cy="2503394"/>
                        </a:xfrm>
                      </wpg:grpSpPr>
                      <pic:pic xmlns:pic="http://schemas.openxmlformats.org/drawingml/2006/picture">
                        <pic:nvPicPr>
                          <pic:cNvPr id="4" name="Picture 4"/>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108450" cy="2311400"/>
                          </a:xfrm>
                          <a:prstGeom prst="rect">
                            <a:avLst/>
                          </a:prstGeom>
                          <a:noFill/>
                          <a:ln>
                            <a:noFill/>
                          </a:ln>
                        </pic:spPr>
                      </pic:pic>
                      <wps:wsp>
                        <wps:cNvPr id="15" name="Text Box 15"/>
                        <wps:cNvSpPr txBox="1"/>
                        <wps:spPr>
                          <a:xfrm>
                            <a:off x="0" y="2312894"/>
                            <a:ext cx="4108450" cy="190500"/>
                          </a:xfrm>
                          <a:prstGeom prst="rect">
                            <a:avLst/>
                          </a:prstGeom>
                          <a:solidFill>
                            <a:schemeClr val="accent6">
                              <a:lumMod val="75000"/>
                            </a:schemeClr>
                          </a:solidFill>
                          <a:ln>
                            <a:noFill/>
                          </a:ln>
                        </wps:spPr>
                        <wps:txbx>
                          <w:txbxContent>
                            <w:p w14:paraId="63FB64B0" w14:textId="77777777" w:rsidR="003F6F0C" w:rsidRPr="00BB4231" w:rsidRDefault="003F6F0C" w:rsidP="003F6F0C">
                              <w:pPr>
                                <w:pStyle w:val="Caption"/>
                                <w:rPr>
                                  <w:noProof/>
                                  <w:color w:val="FFFFFF" w:themeColor="background1"/>
                                  <w:sz w:val="18"/>
                                  <w:szCs w:val="18"/>
                                </w:rPr>
                              </w:pPr>
                              <w:r w:rsidRPr="00BB4231">
                                <w:rPr>
                                  <w:color w:val="FFFFFF" w:themeColor="background1"/>
                                  <w:sz w:val="18"/>
                                  <w:szCs w:val="18"/>
                                </w:rPr>
                                <w:t xml:space="preserve">Figure </w:t>
                              </w:r>
                              <w:r w:rsidRPr="00BB4231">
                                <w:rPr>
                                  <w:color w:val="FFFFFF" w:themeColor="background1"/>
                                  <w:sz w:val="18"/>
                                  <w:szCs w:val="18"/>
                                </w:rPr>
                                <w:fldChar w:fldCharType="begin"/>
                              </w:r>
                              <w:r w:rsidRPr="00BB4231">
                                <w:rPr>
                                  <w:color w:val="FFFFFF" w:themeColor="background1"/>
                                  <w:sz w:val="18"/>
                                  <w:szCs w:val="18"/>
                                </w:rPr>
                                <w:instrText xml:space="preserve"> SEQ Figure \* ARABIC </w:instrText>
                              </w:r>
                              <w:r w:rsidRPr="00BB4231">
                                <w:rPr>
                                  <w:color w:val="FFFFFF" w:themeColor="background1"/>
                                  <w:sz w:val="18"/>
                                  <w:szCs w:val="18"/>
                                </w:rPr>
                                <w:fldChar w:fldCharType="separate"/>
                              </w:r>
                              <w:r w:rsidRPr="00BB4231">
                                <w:rPr>
                                  <w:noProof/>
                                  <w:color w:val="FFFFFF" w:themeColor="background1"/>
                                  <w:sz w:val="18"/>
                                  <w:szCs w:val="18"/>
                                </w:rPr>
                                <w:t>1</w:t>
                              </w:r>
                              <w:r w:rsidRPr="00BB4231">
                                <w:rPr>
                                  <w:color w:val="FFFFFF" w:themeColor="background1"/>
                                  <w:sz w:val="18"/>
                                  <w:szCs w:val="18"/>
                                </w:rPr>
                                <w:fldChar w:fldCharType="end"/>
                              </w:r>
                              <w:r w:rsidRPr="00BB4231">
                                <w:rPr>
                                  <w:color w:val="FFFFFF" w:themeColor="background1"/>
                                  <w:sz w:val="18"/>
                                  <w:szCs w:val="18"/>
                                </w:rPr>
                                <w:t>: Left Panel has projects for Virtual Machines, Applications, and Databases</w:t>
                              </w:r>
                            </w:p>
                            <w:p w14:paraId="3E52AF58" w14:textId="77777777" w:rsidR="003F6F0C" w:rsidRDefault="003F6F0C" w:rsidP="003F6F0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041823" id="Group 31" o:spid="_x0000_s1026" style="position:absolute;left:0;text-align:left;margin-left:0;margin-top:14.85pt;width:323.5pt;height:197.1pt;z-index:251659264;mso-position-horizontal:left;mso-position-horizontal-relative:margin;mso-width-relative:margin;mso-height-relative:margin" coordsize="41084,250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41084;height:23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">
                  <v:imagedata r:id="rId73" o:title=""/>
                </v:shape>
                <v:shapetype id="_x0000_t202" coordsize="21600,21600" o:spt="202" path="m,l,21600r21600,l21600,xe">
                  <v:stroke joinstyle="miter"/>
                  <v:path gradientshapeok="t" o:connecttype="rect"/>
                </v:shapetype>
                <v:shape id="Text Box 15" o:spid="_x0000_s1028" type="#_x0000_t202" style="position:absolute;top:23128;width:410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" fillcolor="#538135 [2409]" stroked="f">
                  <v:textbox inset="0,0,0,0">
                    <w:txbxContent>
                      <w:p w14:paraId="63FB64B0" w14:textId="77777777" w:rsidR="003F6F0C" w:rsidRPr="00BB4231" w:rsidRDefault="003F6F0C" w:rsidP="003F6F0C">
                        <w:pPr>
                          <w:pStyle w:val="Caption"/>
                          <w:rPr>
                            <w:noProof/>
                            <w:color w:val="FFFFFF" w:themeColor="background1"/>
                            <w:sz w:val="18"/>
                            <w:szCs w:val="18"/>
                          </w:rPr>
                        </w:pPr>
                        <w:r w:rsidRPr="00BB4231">
                          <w:rPr>
                            <w:color w:val="FFFFFF" w:themeColor="background1"/>
                            <w:sz w:val="18"/>
                            <w:szCs w:val="18"/>
                          </w:rPr>
                          <w:t xml:space="preserve">Figure </w:t>
                        </w:r>
                        <w:r w:rsidRPr="00BB4231">
                          <w:rPr>
                            <w:color w:val="FFFFFF" w:themeColor="background1"/>
                            <w:sz w:val="18"/>
                            <w:szCs w:val="18"/>
                          </w:rPr>
                          <w:fldChar w:fldCharType="begin"/>
                        </w:r>
                        <w:r w:rsidRPr="00BB4231">
                          <w:rPr>
                            <w:color w:val="FFFFFF" w:themeColor="background1"/>
                            <w:sz w:val="18"/>
                            <w:szCs w:val="18"/>
                          </w:rPr>
                          <w:instrText xml:space="preserve"> SEQ Figure \* ARABIC </w:instrText>
                        </w:r>
                        <w:r w:rsidRPr="00BB4231">
                          <w:rPr>
                            <w:color w:val="FFFFFF" w:themeColor="background1"/>
                            <w:sz w:val="18"/>
                            <w:szCs w:val="18"/>
                          </w:rPr>
                          <w:fldChar w:fldCharType="separate"/>
                        </w:r>
                        <w:r w:rsidRPr="00BB4231">
                          <w:rPr>
                            <w:noProof/>
                            <w:color w:val="FFFFFF" w:themeColor="background1"/>
                            <w:sz w:val="18"/>
                            <w:szCs w:val="18"/>
                          </w:rPr>
                          <w:t>1</w:t>
                        </w:r>
                        <w:r w:rsidRPr="00BB4231">
                          <w:rPr>
                            <w:color w:val="FFFFFF" w:themeColor="background1"/>
                            <w:sz w:val="18"/>
                            <w:szCs w:val="18"/>
                          </w:rPr>
                          <w:fldChar w:fldCharType="end"/>
                        </w:r>
                        <w:r w:rsidRPr="00BB4231">
                          <w:rPr>
                            <w:color w:val="FFFFFF" w:themeColor="background1"/>
                            <w:sz w:val="18"/>
                            <w:szCs w:val="18"/>
                          </w:rPr>
                          <w:t>: Left Panel has projects for Virtual Machines, Applications, and Databases</w:t>
                        </w:r>
                      </w:p>
                      <w:p w14:paraId="3E52AF58" w14:textId="77777777" w:rsidR="003F6F0C" w:rsidRDefault="003F6F0C" w:rsidP="003F6F0C"/>
                    </w:txbxContent>
                  </v:textbox>
                </v:shape>
                <w10:wrap type="square" anchorx="margin"/>
              </v:group>
            </w:pict>
          </mc:Fallback>
        </mc:AlternateContent>
      </w:r>
    </w:p>
    <w:p w14:paraId="19488B09" w14:textId="64AD6EED" w:rsidR="003F6F0C" w:rsidRDefault="00483685" w:rsidP="00483685">
      <w:pPr>
        <w:rPr>
          <w:b/>
          <w:bCs/>
        </w:rPr>
      </w:pPr>
      <w:r>
        <w:rPr>
          <w:b/>
          <w:bCs/>
        </w:rPr>
        <w:t xml:space="preserve">MAIN PAGE </w:t>
      </w:r>
      <w:r w:rsidRPr="00735359">
        <w:t>This is the main screen of your account once you have registered</w:t>
      </w:r>
      <w:r>
        <w:t xml:space="preserve"> with Microsoft Azure</w:t>
      </w:r>
      <w:r w:rsidRPr="00735359">
        <w:t>. On the left panel are a list of options to choose from</w:t>
      </w:r>
      <w:r>
        <w:t xml:space="preserve"> for the </w:t>
      </w:r>
      <w:r w:rsidRPr="00735359">
        <w:t>beginning of a new project.</w:t>
      </w:r>
    </w:p>
    <w:p w14:paraId="6C85702F" w14:textId="206381D0" w:rsidR="003F6F0C" w:rsidRDefault="003F6F0C">
      <w:pPr>
        <w:spacing w:after="0"/>
        <w:jc w:val="left"/>
        <w:rPr>
          <w:b/>
          <w:bCs/>
        </w:rPr>
      </w:pPr>
    </w:p>
    <w:p w14:paraId="2477D4B1" w14:textId="242752C2" w:rsidR="002E1D89" w:rsidRDefault="002E1D89">
      <w:pPr>
        <w:spacing w:after="0"/>
        <w:jc w:val="left"/>
        <w:rPr>
          <w:b/>
          <w:bCs/>
        </w:rPr>
      </w:pPr>
    </w:p>
    <w:p w14:paraId="139EA8C2" w14:textId="48BCCA81" w:rsidR="002E1D89" w:rsidRDefault="002E1D89">
      <w:pPr>
        <w:spacing w:after="0"/>
        <w:jc w:val="left"/>
        <w:rPr>
          <w:b/>
          <w:bCs/>
        </w:rPr>
      </w:pPr>
    </w:p>
    <w:p w14:paraId="0DB1A144" w14:textId="72845E7B" w:rsidR="002E1D89" w:rsidRDefault="002E1D89">
      <w:pPr>
        <w:spacing w:after="0"/>
        <w:jc w:val="left"/>
        <w:rPr>
          <w:b/>
          <w:bCs/>
        </w:rPr>
      </w:pPr>
    </w:p>
    <w:p w14:paraId="5B29780A" w14:textId="60EEEC13" w:rsidR="002E1D89" w:rsidRDefault="002E1D89">
      <w:pPr>
        <w:spacing w:after="0"/>
        <w:jc w:val="left"/>
        <w:rPr>
          <w:b/>
          <w:bCs/>
        </w:rPr>
      </w:pPr>
    </w:p>
    <w:p w14:paraId="48E389F1" w14:textId="5C2FB1C0" w:rsidR="002E1D89" w:rsidRDefault="002E1D89">
      <w:pPr>
        <w:spacing w:after="0"/>
        <w:jc w:val="left"/>
        <w:rPr>
          <w:b/>
          <w:bCs/>
        </w:rPr>
      </w:pPr>
    </w:p>
    <w:p w14:paraId="2CC2EC5E" w14:textId="4CF28EEA" w:rsidR="002E1D89" w:rsidRDefault="002E1D89">
      <w:pPr>
        <w:spacing w:after="0"/>
        <w:jc w:val="left"/>
        <w:rPr>
          <w:b/>
          <w:bCs/>
        </w:rPr>
      </w:pPr>
    </w:p>
    <w:p w14:paraId="10618CC3" w14:textId="0961E1F2" w:rsidR="002E1D89" w:rsidRDefault="002E1D89">
      <w:pPr>
        <w:spacing w:after="0"/>
        <w:jc w:val="left"/>
        <w:rPr>
          <w:b/>
          <w:bCs/>
        </w:rPr>
      </w:pPr>
    </w:p>
    <w:p w14:paraId="0B25B0DF" w14:textId="77777777" w:rsidR="002E1D89" w:rsidRDefault="002E1D89">
      <w:pPr>
        <w:spacing w:after="0"/>
        <w:jc w:val="left"/>
        <w:rPr>
          <w:b/>
          <w:bCs/>
        </w:rPr>
      </w:pPr>
    </w:p>
    <w:p w14:paraId="7142D0DA" w14:textId="6CA6CC78" w:rsidR="00483685" w:rsidRDefault="003F6F0C" w:rsidP="00483685">
      <w:r w:rsidRPr="00725216">
        <w:rPr>
          <w:b/>
          <w:bCs/>
          <w:noProof/>
        </w:rPr>
        <w:lastRenderedPageBreak/>
        <mc:AlternateContent>
          <mc:Choice Requires="wpg">
            <w:drawing>
              <wp:anchor distT="0" distB="0" distL="114300" distR="114300" simplePos="0" relativeHeight="251663360" behindDoc="0" locked="0" layoutInCell="1" allowOverlap="1" wp14:anchorId="424E35EE" wp14:editId="57A33431">
                <wp:simplePos x="0" y="0"/>
                <wp:positionH relativeFrom="column">
                  <wp:posOffset>3001726</wp:posOffset>
                </wp:positionH>
                <wp:positionV relativeFrom="paragraph">
                  <wp:posOffset>577</wp:posOffset>
                </wp:positionV>
                <wp:extent cx="3250375" cy="2140595"/>
                <wp:effectExtent l="0" t="0" r="7620" b="0"/>
                <wp:wrapTight wrapText="bothSides">
                  <wp:wrapPolygon edited="0">
                    <wp:start x="0" y="0"/>
                    <wp:lineTo x="0" y="21337"/>
                    <wp:lineTo x="21524" y="21337"/>
                    <wp:lineTo x="21524"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3250375" cy="2140595"/>
                          <a:chOff x="0" y="0"/>
                          <a:chExt cx="3250375" cy="2140595"/>
                        </a:xfrm>
                      </wpg:grpSpPr>
                      <pic:pic xmlns:pic="http://schemas.openxmlformats.org/drawingml/2006/picture">
                        <pic:nvPicPr>
                          <pic:cNvPr id="17" name="Picture 17"/>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4890" y="0"/>
                            <a:ext cx="3245485" cy="1943100"/>
                          </a:xfrm>
                          <a:prstGeom prst="rect">
                            <a:avLst/>
                          </a:prstGeom>
                          <a:noFill/>
                          <a:ln>
                            <a:noFill/>
                          </a:ln>
                        </pic:spPr>
                      </pic:pic>
                      <wps:wsp>
                        <wps:cNvPr id="21" name="Text Box 21"/>
                        <wps:cNvSpPr txBox="1"/>
                        <wps:spPr>
                          <a:xfrm>
                            <a:off x="0" y="1975495"/>
                            <a:ext cx="3245485" cy="165100"/>
                          </a:xfrm>
                          <a:prstGeom prst="rect">
                            <a:avLst/>
                          </a:prstGeom>
                          <a:solidFill>
                            <a:schemeClr val="accent6">
                              <a:lumMod val="75000"/>
                            </a:schemeClr>
                          </a:solidFill>
                          <a:ln>
                            <a:noFill/>
                          </a:ln>
                        </wps:spPr>
                        <wps:txbx>
                          <w:txbxContent>
                            <w:p w14:paraId="5BD6780B" w14:textId="77777777" w:rsidR="003F6F0C" w:rsidRPr="003F6F0C" w:rsidRDefault="003F6F0C" w:rsidP="003F6F0C">
                              <w:pPr>
                                <w:pStyle w:val="ListParagraph"/>
                                <w:rPr>
                                  <w:rFonts w:ascii="Garamond" w:hAnsi="Garamond"/>
                                  <w:noProof/>
                                  <w:color w:val="FFFFFF" w:themeColor="background1"/>
                                  <w:sz w:val="18"/>
                                  <w:szCs w:val="18"/>
                                </w:rPr>
                              </w:pPr>
                              <w:r w:rsidRPr="003F6F0C">
                                <w:rPr>
                                  <w:rFonts w:ascii="Garamond" w:hAnsi="Garamond"/>
                                  <w:color w:val="FFFFFF" w:themeColor="background1"/>
                                  <w:sz w:val="18"/>
                                  <w:szCs w:val="18"/>
                                </w:rPr>
                                <w:t xml:space="preserve">Figure </w:t>
                              </w:r>
                              <w:r w:rsidRPr="003F6F0C">
                                <w:rPr>
                                  <w:rFonts w:ascii="Garamond" w:hAnsi="Garamond"/>
                                  <w:color w:val="FFFFFF" w:themeColor="background1"/>
                                  <w:sz w:val="18"/>
                                  <w:szCs w:val="18"/>
                                </w:rPr>
                                <w:fldChar w:fldCharType="begin"/>
                              </w:r>
                              <w:r w:rsidRPr="003F6F0C">
                                <w:rPr>
                                  <w:rFonts w:ascii="Garamond" w:hAnsi="Garamond"/>
                                  <w:color w:val="FFFFFF" w:themeColor="background1"/>
                                  <w:sz w:val="18"/>
                                  <w:szCs w:val="18"/>
                                </w:rPr>
                                <w:instrText xml:space="preserve"> SEQ Figure \* ARABIC </w:instrText>
                              </w:r>
                              <w:r w:rsidRPr="003F6F0C">
                                <w:rPr>
                                  <w:rFonts w:ascii="Garamond" w:hAnsi="Garamond"/>
                                  <w:color w:val="FFFFFF" w:themeColor="background1"/>
                                  <w:sz w:val="18"/>
                                  <w:szCs w:val="18"/>
                                </w:rPr>
                                <w:fldChar w:fldCharType="separate"/>
                              </w:r>
                              <w:r w:rsidRPr="003F6F0C">
                                <w:rPr>
                                  <w:rFonts w:ascii="Garamond" w:hAnsi="Garamond"/>
                                  <w:noProof/>
                                  <w:color w:val="FFFFFF" w:themeColor="background1"/>
                                  <w:sz w:val="18"/>
                                  <w:szCs w:val="18"/>
                                </w:rPr>
                                <w:t>2</w:t>
                              </w:r>
                              <w:r w:rsidRPr="003F6F0C">
                                <w:rPr>
                                  <w:rFonts w:ascii="Garamond" w:hAnsi="Garamond"/>
                                  <w:color w:val="FFFFFF" w:themeColor="background1"/>
                                  <w:sz w:val="18"/>
                                  <w:szCs w:val="18"/>
                                </w:rPr>
                                <w:fldChar w:fldCharType="end"/>
                              </w:r>
                              <w:r w:rsidRPr="003F6F0C">
                                <w:rPr>
                                  <w:rFonts w:ascii="Garamond" w:hAnsi="Garamond"/>
                                  <w:color w:val="FFFFFF" w:themeColor="background1"/>
                                  <w:sz w:val="18"/>
                                  <w:szCs w:val="18"/>
                                </w:rPr>
                                <w:t>: We have selected East US as this is the closest to your particular office.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24E35EE" id="Group 32" o:spid="_x0000_s1029" style="position:absolute;left:0;text-align:left;margin-left:236.35pt;margin-top:.05pt;width:255.95pt;height:168.55pt;z-index:251663360" coordsize="32503,21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">
                <v:shape id="Picture 17" o:spid="_x0000_s1030" type="#_x0000_t75" style="position:absolute;left:48;width:32455;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">
                  <v:imagedata r:id="rId75" o:title=""/>
                </v:shape>
                <v:shape id="Text Box 21" o:spid="_x0000_s1031" type="#_x0000_t202" style="position:absolute;top:19754;width:32454;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" fillcolor="#538135 [2409]" stroked="f">
                  <v:textbox inset="0,0,0,0">
                    <w:txbxContent>
                      <w:p w14:paraId="5BD6780B" w14:textId="77777777" w:rsidR="003F6F0C" w:rsidRPr="003F6F0C" w:rsidRDefault="003F6F0C" w:rsidP="003F6F0C">
                        <w:pPr>
                          <w:pStyle w:val="ListParagraph"/>
                          <w:rPr>
                            <w:rFonts w:ascii="Garamond" w:hAnsi="Garamond"/>
                            <w:noProof/>
                            <w:color w:val="FFFFFF" w:themeColor="background1"/>
                            <w:sz w:val="18"/>
                            <w:szCs w:val="18"/>
                          </w:rPr>
                        </w:pPr>
                        <w:r w:rsidRPr="003F6F0C">
                          <w:rPr>
                            <w:rFonts w:ascii="Garamond" w:hAnsi="Garamond"/>
                            <w:color w:val="FFFFFF" w:themeColor="background1"/>
                            <w:sz w:val="18"/>
                            <w:szCs w:val="18"/>
                          </w:rPr>
                          <w:t xml:space="preserve">Figure </w:t>
                        </w:r>
                        <w:r w:rsidRPr="003F6F0C">
                          <w:rPr>
                            <w:rFonts w:ascii="Garamond" w:hAnsi="Garamond"/>
                            <w:color w:val="FFFFFF" w:themeColor="background1"/>
                            <w:sz w:val="18"/>
                            <w:szCs w:val="18"/>
                          </w:rPr>
                          <w:fldChar w:fldCharType="begin"/>
                        </w:r>
                        <w:r w:rsidRPr="003F6F0C">
                          <w:rPr>
                            <w:rFonts w:ascii="Garamond" w:hAnsi="Garamond"/>
                            <w:color w:val="FFFFFF" w:themeColor="background1"/>
                            <w:sz w:val="18"/>
                            <w:szCs w:val="18"/>
                          </w:rPr>
                          <w:instrText xml:space="preserve"> SEQ Figure \* ARABIC </w:instrText>
                        </w:r>
                        <w:r w:rsidRPr="003F6F0C">
                          <w:rPr>
                            <w:rFonts w:ascii="Garamond" w:hAnsi="Garamond"/>
                            <w:color w:val="FFFFFF" w:themeColor="background1"/>
                            <w:sz w:val="18"/>
                            <w:szCs w:val="18"/>
                          </w:rPr>
                          <w:fldChar w:fldCharType="separate"/>
                        </w:r>
                        <w:r w:rsidRPr="003F6F0C">
                          <w:rPr>
                            <w:rFonts w:ascii="Garamond" w:hAnsi="Garamond"/>
                            <w:noProof/>
                            <w:color w:val="FFFFFF" w:themeColor="background1"/>
                            <w:sz w:val="18"/>
                            <w:szCs w:val="18"/>
                          </w:rPr>
                          <w:t>2</w:t>
                        </w:r>
                        <w:r w:rsidRPr="003F6F0C">
                          <w:rPr>
                            <w:rFonts w:ascii="Garamond" w:hAnsi="Garamond"/>
                            <w:color w:val="FFFFFF" w:themeColor="background1"/>
                            <w:sz w:val="18"/>
                            <w:szCs w:val="18"/>
                          </w:rPr>
                          <w:fldChar w:fldCharType="end"/>
                        </w:r>
                        <w:r w:rsidRPr="003F6F0C">
                          <w:rPr>
                            <w:rFonts w:ascii="Garamond" w:hAnsi="Garamond"/>
                            <w:color w:val="FFFFFF" w:themeColor="background1"/>
                            <w:sz w:val="18"/>
                            <w:szCs w:val="18"/>
                          </w:rPr>
                          <w:t>: We have selected East US as this is the closest to your particular office.</w:t>
                        </w:r>
                      </w:p>
                    </w:txbxContent>
                  </v:textbox>
                </v:shape>
                <w10:wrap type="tight"/>
              </v:group>
            </w:pict>
          </mc:Fallback>
        </mc:AlternateContent>
      </w:r>
      <w:r w:rsidR="00483685" w:rsidRPr="00725216">
        <w:rPr>
          <w:b/>
          <w:bCs/>
        </w:rPr>
        <w:t>RESOURCE GROUPS</w:t>
      </w:r>
      <w:r w:rsidR="00483685">
        <w:t xml:space="preserve"> Here is where a resource can be created. A resource group tells us the location of the nearest resources that are available to you, which you are able to take full advantage of, in order to create and progress through your projects. While it is not necessary to create a resource group before starting a new project it is easier to set up your project if done initially. In addition, naming your resource groups also helps to differentiate between your projects and the specific resources you have chosen for each particular projec</w:t>
      </w:r>
      <w:r w:rsidR="002739D4">
        <w:t>t.</w:t>
      </w:r>
    </w:p>
    <w:p w14:paraId="55FF1240" w14:textId="5E78AA40" w:rsidR="003F6F0C" w:rsidRDefault="003F6F0C" w:rsidP="00483685">
      <w:pPr>
        <w:rPr>
          <w:b/>
          <w:bCs/>
        </w:rPr>
      </w:pPr>
      <w:r>
        <w:rPr>
          <w:b/>
          <w:bCs/>
          <w:noProof/>
        </w:rPr>
        <mc:AlternateContent>
          <mc:Choice Requires="wpg">
            <w:drawing>
              <wp:anchor distT="0" distB="0" distL="114300" distR="114300" simplePos="0" relativeHeight="251667456" behindDoc="0" locked="0" layoutInCell="1" allowOverlap="1" wp14:anchorId="56283C14" wp14:editId="2B1624DA">
                <wp:simplePos x="0" y="0"/>
                <wp:positionH relativeFrom="column">
                  <wp:posOffset>155840</wp:posOffset>
                </wp:positionH>
                <wp:positionV relativeFrom="paragraph">
                  <wp:posOffset>224470</wp:posOffset>
                </wp:positionV>
                <wp:extent cx="5702300" cy="2683049"/>
                <wp:effectExtent l="0" t="0" r="0" b="3175"/>
                <wp:wrapTight wrapText="bothSides">
                  <wp:wrapPolygon edited="0">
                    <wp:start x="0" y="0"/>
                    <wp:lineTo x="0" y="21472"/>
                    <wp:lineTo x="21504" y="21472"/>
                    <wp:lineTo x="21504"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702300" cy="2683049"/>
                          <a:chOff x="0" y="0"/>
                          <a:chExt cx="5702300" cy="2683049"/>
                        </a:xfrm>
                      </wpg:grpSpPr>
                      <pic:pic xmlns:pic="http://schemas.openxmlformats.org/drawingml/2006/picture">
                        <pic:nvPicPr>
                          <pic:cNvPr id="1" name="Picture 1"/>
                          <pic:cNvPicPr>
                            <a:picLocks noChangeAspect="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02300" cy="2457450"/>
                          </a:xfrm>
                          <a:prstGeom prst="rect">
                            <a:avLst/>
                          </a:prstGeom>
                          <a:noFill/>
                          <a:ln>
                            <a:noFill/>
                          </a:ln>
                        </pic:spPr>
                      </pic:pic>
                      <wps:wsp>
                        <wps:cNvPr id="22" name="Text Box 22"/>
                        <wps:cNvSpPr txBox="1"/>
                        <wps:spPr>
                          <a:xfrm>
                            <a:off x="0" y="2493819"/>
                            <a:ext cx="5702300" cy="189230"/>
                          </a:xfrm>
                          <a:prstGeom prst="rect">
                            <a:avLst/>
                          </a:prstGeom>
                          <a:solidFill>
                            <a:schemeClr val="accent6">
                              <a:lumMod val="75000"/>
                            </a:schemeClr>
                          </a:solidFill>
                          <a:ln>
                            <a:noFill/>
                          </a:ln>
                        </wps:spPr>
                        <wps:txbx>
                          <w:txbxContent>
                            <w:p w14:paraId="57A0B57C" w14:textId="77777777" w:rsidR="003F6F0C" w:rsidRPr="003F6F0C" w:rsidRDefault="003F6F0C" w:rsidP="003F6F0C">
                              <w:pPr>
                                <w:pStyle w:val="ListParagraph"/>
                                <w:rPr>
                                  <w:rFonts w:ascii="Garamond" w:hAnsi="Garamond"/>
                                  <w:noProof/>
                                  <w:color w:val="FFFFFF" w:themeColor="background1"/>
                                  <w:sz w:val="18"/>
                                  <w:szCs w:val="18"/>
                                </w:rPr>
                              </w:pPr>
                              <w:r w:rsidRPr="003F6F0C">
                                <w:rPr>
                                  <w:rFonts w:ascii="Garamond" w:hAnsi="Garamond"/>
                                  <w:color w:val="FFFFFF" w:themeColor="background1"/>
                                  <w:sz w:val="18"/>
                                  <w:szCs w:val="18"/>
                                </w:rPr>
                                <w:t xml:space="preserve">Figure </w:t>
                              </w:r>
                              <w:r w:rsidRPr="003F6F0C">
                                <w:rPr>
                                  <w:rFonts w:ascii="Garamond" w:hAnsi="Garamond"/>
                                  <w:color w:val="FFFFFF" w:themeColor="background1"/>
                                  <w:sz w:val="18"/>
                                  <w:szCs w:val="18"/>
                                </w:rPr>
                                <w:fldChar w:fldCharType="begin"/>
                              </w:r>
                              <w:r w:rsidRPr="003F6F0C">
                                <w:rPr>
                                  <w:rFonts w:ascii="Garamond" w:hAnsi="Garamond"/>
                                  <w:color w:val="FFFFFF" w:themeColor="background1"/>
                                  <w:sz w:val="18"/>
                                  <w:szCs w:val="18"/>
                                </w:rPr>
                                <w:instrText xml:space="preserve"> SEQ Figure \* ARABIC </w:instrText>
                              </w:r>
                              <w:r w:rsidRPr="003F6F0C">
                                <w:rPr>
                                  <w:rFonts w:ascii="Garamond" w:hAnsi="Garamond"/>
                                  <w:color w:val="FFFFFF" w:themeColor="background1"/>
                                  <w:sz w:val="18"/>
                                  <w:szCs w:val="18"/>
                                </w:rPr>
                                <w:fldChar w:fldCharType="separate"/>
                              </w:r>
                              <w:r w:rsidRPr="003F6F0C">
                                <w:rPr>
                                  <w:rFonts w:ascii="Garamond" w:hAnsi="Garamond"/>
                                  <w:noProof/>
                                  <w:color w:val="FFFFFF" w:themeColor="background1"/>
                                  <w:sz w:val="18"/>
                                  <w:szCs w:val="18"/>
                                </w:rPr>
                                <w:t>3</w:t>
                              </w:r>
                              <w:r w:rsidRPr="003F6F0C">
                                <w:rPr>
                                  <w:rFonts w:ascii="Garamond" w:hAnsi="Garamond"/>
                                  <w:color w:val="FFFFFF" w:themeColor="background1"/>
                                  <w:sz w:val="18"/>
                                  <w:szCs w:val="18"/>
                                </w:rPr>
                                <w:fldChar w:fldCharType="end"/>
                              </w:r>
                              <w:r w:rsidRPr="003F6F0C">
                                <w:rPr>
                                  <w:rFonts w:ascii="Garamond" w:hAnsi="Garamond"/>
                                  <w:color w:val="FFFFFF" w:themeColor="background1"/>
                                  <w:sz w:val="18"/>
                                  <w:szCs w:val="18"/>
                                </w:rPr>
                                <w:t>: Naming resource groups helps to differentiate between projects as well as locations for resources.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283C14" id="Group 33" o:spid="_x0000_s1032" style="position:absolute;left:0;text-align:left;margin-left:12.25pt;margin-top:17.65pt;width:449pt;height:211.25pt;z-index:251667456" coordsize="57023,2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">
                <v:shape id="Picture 1" o:spid="_x0000_s1033" type="#_x0000_t75" style="position:absolute;width:57023;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">
                  <v:imagedata r:id="rId77" o:title=""/>
                </v:shape>
                <v:shape id="Text Box 22" o:spid="_x0000_s1034" type="#_x0000_t202" style="position:absolute;top:24938;width:57023;height:1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" fillcolor="#538135 [2409]" stroked="f">
                  <v:textbox inset="0,0,0,0">
                    <w:txbxContent>
                      <w:p w14:paraId="57A0B57C" w14:textId="77777777" w:rsidR="003F6F0C" w:rsidRPr="003F6F0C" w:rsidRDefault="003F6F0C" w:rsidP="003F6F0C">
                        <w:pPr>
                          <w:pStyle w:val="ListParagraph"/>
                          <w:rPr>
                            <w:rFonts w:ascii="Garamond" w:hAnsi="Garamond"/>
                            <w:noProof/>
                            <w:color w:val="FFFFFF" w:themeColor="background1"/>
                            <w:sz w:val="18"/>
                            <w:szCs w:val="18"/>
                          </w:rPr>
                        </w:pPr>
                        <w:r w:rsidRPr="003F6F0C">
                          <w:rPr>
                            <w:rFonts w:ascii="Garamond" w:hAnsi="Garamond"/>
                            <w:color w:val="FFFFFF" w:themeColor="background1"/>
                            <w:sz w:val="18"/>
                            <w:szCs w:val="18"/>
                          </w:rPr>
                          <w:t xml:space="preserve">Figure </w:t>
                        </w:r>
                        <w:r w:rsidRPr="003F6F0C">
                          <w:rPr>
                            <w:rFonts w:ascii="Garamond" w:hAnsi="Garamond"/>
                            <w:color w:val="FFFFFF" w:themeColor="background1"/>
                            <w:sz w:val="18"/>
                            <w:szCs w:val="18"/>
                          </w:rPr>
                          <w:fldChar w:fldCharType="begin"/>
                        </w:r>
                        <w:r w:rsidRPr="003F6F0C">
                          <w:rPr>
                            <w:rFonts w:ascii="Garamond" w:hAnsi="Garamond"/>
                            <w:color w:val="FFFFFF" w:themeColor="background1"/>
                            <w:sz w:val="18"/>
                            <w:szCs w:val="18"/>
                          </w:rPr>
                          <w:instrText xml:space="preserve"> SEQ Figure \* ARABIC </w:instrText>
                        </w:r>
                        <w:r w:rsidRPr="003F6F0C">
                          <w:rPr>
                            <w:rFonts w:ascii="Garamond" w:hAnsi="Garamond"/>
                            <w:color w:val="FFFFFF" w:themeColor="background1"/>
                            <w:sz w:val="18"/>
                            <w:szCs w:val="18"/>
                          </w:rPr>
                          <w:fldChar w:fldCharType="separate"/>
                        </w:r>
                        <w:r w:rsidRPr="003F6F0C">
                          <w:rPr>
                            <w:rFonts w:ascii="Garamond" w:hAnsi="Garamond"/>
                            <w:noProof/>
                            <w:color w:val="FFFFFF" w:themeColor="background1"/>
                            <w:sz w:val="18"/>
                            <w:szCs w:val="18"/>
                          </w:rPr>
                          <w:t>3</w:t>
                        </w:r>
                        <w:r w:rsidRPr="003F6F0C">
                          <w:rPr>
                            <w:rFonts w:ascii="Garamond" w:hAnsi="Garamond"/>
                            <w:color w:val="FFFFFF" w:themeColor="background1"/>
                            <w:sz w:val="18"/>
                            <w:szCs w:val="18"/>
                          </w:rPr>
                          <w:fldChar w:fldCharType="end"/>
                        </w:r>
                        <w:r w:rsidRPr="003F6F0C">
                          <w:rPr>
                            <w:rFonts w:ascii="Garamond" w:hAnsi="Garamond"/>
                            <w:color w:val="FFFFFF" w:themeColor="background1"/>
                            <w:sz w:val="18"/>
                            <w:szCs w:val="18"/>
                          </w:rPr>
                          <w:t>: Naming resource groups helps to differentiate between projects as well as locations for resources.</w:t>
                        </w:r>
                      </w:p>
                    </w:txbxContent>
                  </v:textbox>
                </v:shape>
                <w10:wrap type="tight"/>
              </v:group>
            </w:pict>
          </mc:Fallback>
        </mc:AlternateContent>
      </w:r>
    </w:p>
    <w:p w14:paraId="2B5337F4" w14:textId="093D71BA" w:rsidR="00483685" w:rsidRPr="00735359" w:rsidRDefault="00483685" w:rsidP="003F6F0C">
      <w:pPr>
        <w:spacing w:before="200"/>
        <w:rPr>
          <w:b/>
          <w:bCs/>
        </w:rPr>
      </w:pPr>
      <w:r w:rsidRPr="00735359">
        <w:rPr>
          <w:b/>
          <w:bCs/>
        </w:rPr>
        <w:t>STEPS TO CREATE VIRTUAL MACHINE</w:t>
      </w:r>
      <w:r>
        <w:rPr>
          <w:b/>
          <w:bCs/>
        </w:rPr>
        <w:t xml:space="preserve"> USING M</w:t>
      </w:r>
      <w:r w:rsidR="003F6F0C">
        <w:rPr>
          <w:b/>
          <w:bCs/>
          <w:noProof/>
        </w:rPr>
        <mc:AlternateContent>
          <mc:Choice Requires="wpg">
            <w:drawing>
              <wp:anchor distT="0" distB="0" distL="114300" distR="114300" simplePos="0" relativeHeight="251669504" behindDoc="0" locked="0" layoutInCell="1" allowOverlap="1" wp14:anchorId="1540ABE3" wp14:editId="0B908C00">
                <wp:simplePos x="0" y="0"/>
                <wp:positionH relativeFrom="column">
                  <wp:posOffset>0</wp:posOffset>
                </wp:positionH>
                <wp:positionV relativeFrom="paragraph">
                  <wp:posOffset>3061970</wp:posOffset>
                </wp:positionV>
                <wp:extent cx="4185920" cy="2449674"/>
                <wp:effectExtent l="0" t="0" r="5080" b="8255"/>
                <wp:wrapTight wrapText="bothSides">
                  <wp:wrapPolygon edited="0">
                    <wp:start x="0" y="0"/>
                    <wp:lineTo x="0" y="21505"/>
                    <wp:lineTo x="9339" y="21505"/>
                    <wp:lineTo x="21528" y="20833"/>
                    <wp:lineTo x="21528" y="0"/>
                    <wp:lineTo x="0" y="0"/>
                  </wp:wrapPolygon>
                </wp:wrapTight>
                <wp:docPr id="34" name="Group 34"/>
                <wp:cNvGraphicFramePr/>
                <a:graphic xmlns:a="http://schemas.openxmlformats.org/drawingml/2006/main">
                  <a:graphicData uri="http://schemas.microsoft.com/office/word/2010/wordprocessingGroup">
                    <wpg:wgp>
                      <wpg:cNvGrpSpPr/>
                      <wpg:grpSpPr>
                        <a:xfrm>
                          <a:off x="0" y="0"/>
                          <a:ext cx="4185920" cy="2449674"/>
                          <a:chOff x="0" y="0"/>
                          <a:chExt cx="4185920" cy="2449674"/>
                        </a:xfrm>
                      </wpg:grpSpPr>
                      <pic:pic xmlns:pic="http://schemas.openxmlformats.org/drawingml/2006/picture">
                        <pic:nvPicPr>
                          <pic:cNvPr id="35" name="Picture 35"/>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185920" cy="2353945"/>
                          </a:xfrm>
                          <a:prstGeom prst="rect">
                            <a:avLst/>
                          </a:prstGeom>
                          <a:noFill/>
                          <a:ln>
                            <a:noFill/>
                          </a:ln>
                        </pic:spPr>
                      </pic:pic>
                      <wps:wsp>
                        <wps:cNvPr id="36" name="Text Box 36"/>
                        <wps:cNvSpPr txBox="1"/>
                        <wps:spPr>
                          <a:xfrm>
                            <a:off x="4890" y="2322674"/>
                            <a:ext cx="1790700" cy="127000"/>
                          </a:xfrm>
                          <a:prstGeom prst="rect">
                            <a:avLst/>
                          </a:prstGeom>
                          <a:solidFill>
                            <a:schemeClr val="accent6">
                              <a:lumMod val="75000"/>
                            </a:schemeClr>
                          </a:solidFill>
                          <a:ln>
                            <a:noFill/>
                          </a:ln>
                        </wps:spPr>
                        <wps:txbx>
                          <w:txbxContent>
                            <w:p w14:paraId="57FFBE89" w14:textId="77777777" w:rsidR="003F6F0C" w:rsidRPr="0042292E" w:rsidRDefault="003F6F0C" w:rsidP="003F6F0C">
                              <w:pPr>
                                <w:pStyle w:val="Caption"/>
                                <w:rPr>
                                  <w:noProof/>
                                  <w:color w:val="FFFFFF" w:themeColor="background1"/>
                                  <w:sz w:val="18"/>
                                  <w:szCs w:val="18"/>
                                </w:rPr>
                              </w:pPr>
                              <w:r w:rsidRPr="0042292E">
                                <w:rPr>
                                  <w:color w:val="FFFFFF" w:themeColor="background1"/>
                                  <w:sz w:val="18"/>
                                  <w:szCs w:val="18"/>
                                </w:rPr>
                                <w:t>Figure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540ABE3" id="Group 34" o:spid="_x0000_s1035" style="position:absolute;left:0;text-align:left;margin-left:0;margin-top:241.1pt;width:329.6pt;height:192.9pt;z-index:251669504" coordsize="41859,24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">
                <v:shape id="Picture 35" o:spid="_x0000_s1036" type="#_x0000_t75" style="position:absolute;width:41859;height:23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">
                  <v:imagedata r:id="rId79" o:title=""/>
                </v:shape>
                <v:shape id="Text Box 36" o:spid="_x0000_s1037" type="#_x0000_t202" style="position:absolute;left:48;top:23226;width:1790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" fillcolor="#538135 [2409]" stroked="f">
                  <v:textbox inset="0,0,0,0">
                    <w:txbxContent>
                      <w:p w14:paraId="57FFBE89" w14:textId="77777777" w:rsidR="003F6F0C" w:rsidRPr="0042292E" w:rsidRDefault="003F6F0C" w:rsidP="003F6F0C">
                        <w:pPr>
                          <w:pStyle w:val="Caption"/>
                          <w:rPr>
                            <w:noProof/>
                            <w:color w:val="FFFFFF" w:themeColor="background1"/>
                            <w:sz w:val="18"/>
                            <w:szCs w:val="18"/>
                          </w:rPr>
                        </w:pPr>
                        <w:r w:rsidRPr="0042292E">
                          <w:rPr>
                            <w:color w:val="FFFFFF" w:themeColor="background1"/>
                            <w:sz w:val="18"/>
                            <w:szCs w:val="18"/>
                          </w:rPr>
                          <w:t>Figure 4</w:t>
                        </w:r>
                      </w:p>
                    </w:txbxContent>
                  </v:textbox>
                </v:shape>
                <w10:wrap type="tight"/>
              </v:group>
            </w:pict>
          </mc:Fallback>
        </mc:AlternateContent>
      </w:r>
      <w:r>
        <w:rPr>
          <w:b/>
          <w:bCs/>
        </w:rPr>
        <w:t>ICROSOFT AZURE</w:t>
      </w:r>
      <w:r w:rsidRPr="00735359">
        <w:rPr>
          <w:b/>
          <w:bCs/>
        </w:rPr>
        <w:t>:</w:t>
      </w:r>
    </w:p>
    <w:p w14:paraId="32964FC0" w14:textId="69FF2B19" w:rsidR="00483685" w:rsidRDefault="00483685" w:rsidP="00483685">
      <w:r>
        <w:t>To begin creating a virtual machine click CREATE NEW. Choose your particular subscription, in this case we will chose the free subscription. Lastly, use the dropdown menu to choose the resource group you created earlier or make one at this point. Refer to Fig. 4.</w:t>
      </w:r>
    </w:p>
    <w:p w14:paraId="48D71528" w14:textId="4ADBC70B" w:rsidR="00483685" w:rsidRDefault="00483685" w:rsidP="00483685">
      <w:r>
        <w:t xml:space="preserve">Click ADD in the toolbar at the top of the page to begin selecting the operating system and other detail for your virtual environment. You can also do a </w:t>
      </w:r>
      <w:r w:rsidR="007574B6">
        <w:rPr>
          <w:noProof/>
        </w:rPr>
        <w:lastRenderedPageBreak/>
        <mc:AlternateContent>
          <mc:Choice Requires="wpg">
            <w:drawing>
              <wp:anchor distT="0" distB="0" distL="114300" distR="114300" simplePos="0" relativeHeight="251671552" behindDoc="0" locked="0" layoutInCell="1" allowOverlap="1" wp14:anchorId="28C60AD5" wp14:editId="43579672">
                <wp:simplePos x="0" y="0"/>
                <wp:positionH relativeFrom="margin">
                  <wp:posOffset>1968891</wp:posOffset>
                </wp:positionH>
                <wp:positionV relativeFrom="paragraph">
                  <wp:posOffset>381</wp:posOffset>
                </wp:positionV>
                <wp:extent cx="4422775" cy="2845435"/>
                <wp:effectExtent l="0" t="0" r="0" b="0"/>
                <wp:wrapTight wrapText="bothSides">
                  <wp:wrapPolygon edited="0">
                    <wp:start x="0" y="0"/>
                    <wp:lineTo x="0" y="21402"/>
                    <wp:lineTo x="1954" y="21402"/>
                    <wp:lineTo x="21491" y="21402"/>
                    <wp:lineTo x="21491"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4422775" cy="2845435"/>
                          <a:chOff x="0" y="0"/>
                          <a:chExt cx="4423250" cy="2845751"/>
                        </a:xfrm>
                      </wpg:grpSpPr>
                      <pic:pic xmlns:pic="http://schemas.openxmlformats.org/drawingml/2006/picture">
                        <pic:nvPicPr>
                          <pic:cNvPr id="38" name="Picture 38"/>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22140" cy="2825750"/>
                          </a:xfrm>
                          <a:prstGeom prst="rect">
                            <a:avLst/>
                          </a:prstGeom>
                          <a:noFill/>
                          <a:ln>
                            <a:noFill/>
                          </a:ln>
                        </pic:spPr>
                      </pic:pic>
                      <wps:wsp>
                        <wps:cNvPr id="39" name="Text Box 39"/>
                        <wps:cNvSpPr txBox="1"/>
                        <wps:spPr>
                          <a:xfrm>
                            <a:off x="444975" y="2718751"/>
                            <a:ext cx="3978275" cy="127000"/>
                          </a:xfrm>
                          <a:prstGeom prst="rect">
                            <a:avLst/>
                          </a:prstGeom>
                          <a:solidFill>
                            <a:schemeClr val="accent6">
                              <a:lumMod val="75000"/>
                            </a:schemeClr>
                          </a:solidFill>
                          <a:ln>
                            <a:noFill/>
                          </a:ln>
                        </wps:spPr>
                        <wps:txbx>
                          <w:txbxContent>
                            <w:p w14:paraId="0B965804" w14:textId="77777777" w:rsidR="007574B6" w:rsidRPr="00DE08CC" w:rsidRDefault="007574B6" w:rsidP="007574B6">
                              <w:pPr>
                                <w:pStyle w:val="Caption"/>
                                <w:rPr>
                                  <w:color w:val="FFFFFF" w:themeColor="background1"/>
                                  <w:sz w:val="18"/>
                                  <w:szCs w:val="18"/>
                                </w:rPr>
                              </w:pPr>
                              <w:r w:rsidRPr="00DE08CC">
                                <w:rPr>
                                  <w:color w:val="FFFFFF" w:themeColor="background1"/>
                                  <w:sz w:val="18"/>
                                  <w:szCs w:val="18"/>
                                </w:rPr>
                                <w:t>Figure 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8C60AD5" id="Group 37" o:spid="_x0000_s1038" style="position:absolute;left:0;text-align:left;margin-left:155.05pt;margin-top:.05pt;width:348.25pt;height:224.05pt;z-index:251671552;mso-position-horizontal-relative:margin" coordsize="44232,28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">
                <v:shape id="Picture 38" o:spid="_x0000_s1039" type="#_x0000_t75" style="position:absolute;width:44221;height:28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">
                  <v:imagedata r:id="rId81" o:title=""/>
                </v:shape>
                <v:shape id="Text Box 39" o:spid="_x0000_s1040" type="#_x0000_t202" style="position:absolute;left:4449;top:27187;width:39783;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" fillcolor="#538135 [2409]" stroked="f">
                  <v:textbox inset="0,0,0,0">
                    <w:txbxContent>
                      <w:p w14:paraId="0B965804" w14:textId="77777777" w:rsidR="007574B6" w:rsidRPr="00DE08CC" w:rsidRDefault="007574B6" w:rsidP="007574B6">
                        <w:pPr>
                          <w:pStyle w:val="Caption"/>
                          <w:rPr>
                            <w:color w:val="FFFFFF" w:themeColor="background1"/>
                            <w:sz w:val="18"/>
                            <w:szCs w:val="18"/>
                          </w:rPr>
                        </w:pPr>
                        <w:r w:rsidRPr="00DE08CC">
                          <w:rPr>
                            <w:color w:val="FFFFFF" w:themeColor="background1"/>
                            <w:sz w:val="18"/>
                            <w:szCs w:val="18"/>
                          </w:rPr>
                          <w:t>Figure 5</w:t>
                        </w:r>
                      </w:p>
                    </w:txbxContent>
                  </v:textbox>
                </v:shape>
                <w10:wrap type="tight" anchorx="margin"/>
              </v:group>
            </w:pict>
          </mc:Fallback>
        </mc:AlternateContent>
      </w:r>
      <w:r>
        <w:t>quick search using the box at the top of your main account screen to populate options for different operating system to be used on the created virtual machines as shown by Figure 5.</w:t>
      </w:r>
    </w:p>
    <w:p w14:paraId="629DAC1B" w14:textId="134567F3" w:rsidR="00483685" w:rsidRDefault="00483685" w:rsidP="00483685">
      <w:r>
        <w:t xml:space="preserve">Next you will be selecting the type of virtual machine you will be needing for your project. This step is to be considered greatly as it will affect the day to day operations of the virtual environment. The amount of </w:t>
      </w:r>
      <w:proofErr w:type="spellStart"/>
      <w:r>
        <w:t>vcpus</w:t>
      </w:r>
      <w:proofErr w:type="spellEnd"/>
      <w:r>
        <w:t xml:space="preserve">, ram, and storage all depends on the amount you are willing to pay. </w:t>
      </w:r>
    </w:p>
    <w:p w14:paraId="1E5F1456" w14:textId="4763553B" w:rsidR="00483685" w:rsidRDefault="00483685" w:rsidP="00483685">
      <w:r>
        <w:t>Select the machine by clicking to highlight the option in which you believe would suit your needs the most. For this instance, we have chosen to use a machine that contains the following (Figure 6):</w:t>
      </w:r>
    </w:p>
    <w:p w14:paraId="6C041146" w14:textId="1A58D000" w:rsidR="00483685" w:rsidRDefault="00483685" w:rsidP="007574B6">
      <w:pPr>
        <w:keepNext/>
        <w:ind w:left="720"/>
      </w:pPr>
      <w:r>
        <w:t>VCPU: 1</w:t>
      </w:r>
    </w:p>
    <w:p w14:paraId="73179041" w14:textId="2338F8DC" w:rsidR="00483685" w:rsidRDefault="00483685" w:rsidP="007574B6">
      <w:pPr>
        <w:keepNext/>
        <w:ind w:left="720"/>
      </w:pPr>
      <w:r>
        <w:t>RAM: 2GB</w:t>
      </w:r>
    </w:p>
    <w:p w14:paraId="6A06081E" w14:textId="14B76928" w:rsidR="00483685" w:rsidRDefault="00483685" w:rsidP="007574B6">
      <w:pPr>
        <w:keepNext/>
        <w:ind w:left="720"/>
      </w:pPr>
      <w:r>
        <w:t>DATA DISKS: 4</w:t>
      </w:r>
    </w:p>
    <w:p w14:paraId="04726681" w14:textId="6A079DD5" w:rsidR="00483685" w:rsidRDefault="00483685" w:rsidP="007574B6">
      <w:pPr>
        <w:keepNext/>
        <w:ind w:left="720"/>
      </w:pPr>
      <w:r>
        <w:t>INPUT/OUTPUT OPERATIONS PER SECOND: 4X500</w:t>
      </w:r>
    </w:p>
    <w:p w14:paraId="33D32327" w14:textId="550D6414" w:rsidR="00483685" w:rsidRDefault="00483685" w:rsidP="007574B6">
      <w:pPr>
        <w:keepNext/>
        <w:ind w:left="720"/>
      </w:pPr>
      <w:r>
        <w:t>TEMP STORAGE SIZE: 16GB</w:t>
      </w:r>
    </w:p>
    <w:p w14:paraId="45F8632A" w14:textId="3FFF1814" w:rsidR="00483685" w:rsidRDefault="00483685" w:rsidP="007574B6">
      <w:pPr>
        <w:ind w:left="720"/>
      </w:pPr>
      <w:r>
        <w:t>PRICE: 43.07/MONTH</w:t>
      </w:r>
    </w:p>
    <w:p w14:paraId="384B9287" w14:textId="77777777" w:rsidR="002E1D89" w:rsidRDefault="002E1D89" w:rsidP="002E1D89"/>
    <w:p w14:paraId="1E2F2899" w14:textId="35482785" w:rsidR="007574B6" w:rsidRDefault="005F42C2" w:rsidP="005F42C2">
      <w:pPr>
        <w:pStyle w:val="Caption"/>
        <w:jc w:val="center"/>
        <w:rPr>
          <w:sz w:val="16"/>
          <w:szCs w:val="16"/>
        </w:rPr>
      </w:pPr>
      <w:r>
        <w:rPr>
          <w:noProof/>
        </w:rPr>
        <w:lastRenderedPageBreak/>
        <mc:AlternateContent>
          <mc:Choice Requires="wps">
            <w:drawing>
              <wp:anchor distT="0" distB="0" distL="114300" distR="114300" simplePos="0" relativeHeight="251673600" behindDoc="1" locked="0" layoutInCell="1" allowOverlap="1" wp14:anchorId="3A9921A3" wp14:editId="123360F8">
                <wp:simplePos x="0" y="0"/>
                <wp:positionH relativeFrom="margin">
                  <wp:align>center</wp:align>
                </wp:positionH>
                <wp:positionV relativeFrom="paragraph">
                  <wp:posOffset>2827903</wp:posOffset>
                </wp:positionV>
                <wp:extent cx="5813425" cy="278130"/>
                <wp:effectExtent l="0" t="0" r="0" b="7620"/>
                <wp:wrapTight wrapText="bothSides">
                  <wp:wrapPolygon edited="0">
                    <wp:start x="0" y="0"/>
                    <wp:lineTo x="0" y="20712"/>
                    <wp:lineTo x="21517" y="20712"/>
                    <wp:lineTo x="21517"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5813425" cy="278130"/>
                        </a:xfrm>
                        <a:prstGeom prst="rect">
                          <a:avLst/>
                        </a:prstGeom>
                        <a:solidFill>
                          <a:schemeClr val="accent6">
                            <a:lumMod val="75000"/>
                          </a:schemeClr>
                        </a:solidFill>
                        <a:ln>
                          <a:noFill/>
                        </a:ln>
                      </wps:spPr>
                      <wps:txbx>
                        <w:txbxContent>
                          <w:p w14:paraId="192268A4" w14:textId="27260BE4" w:rsidR="007574B6" w:rsidRPr="00355672" w:rsidRDefault="007574B6" w:rsidP="007574B6">
                            <w:pPr>
                              <w:pStyle w:val="Caption"/>
                              <w:ind w:left="630" w:right="156" w:hanging="630"/>
                              <w:rPr>
                                <w:rFonts w:eastAsiaTheme="minorHAnsi"/>
                                <w:noProof/>
                                <w:color w:val="FFFFFF" w:themeColor="background1"/>
                                <w:sz w:val="18"/>
                                <w:szCs w:val="18"/>
                              </w:rPr>
                            </w:pPr>
                            <w:r w:rsidRPr="007574B6">
                              <w:rPr>
                                <w:color w:val="FFFFFF" w:themeColor="background1"/>
                                <w:sz w:val="18"/>
                                <w:szCs w:val="18"/>
                              </w:rPr>
                              <w:t>Figure 6: Selecting VM size is a crucial component in creating a virtual environment. Microsoft Azure has many options and pricing for any type of virtual environment you are wishing to create.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921A3" id="Text Box 3" o:spid="_x0000_s1041" type="#_x0000_t202" style="position:absolute;left:0;text-align:left;margin-left:0;margin-top:222.65pt;width:457.75pt;height:21.9pt;z-index:-2516428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" fillcolor="#538135 [2409]" stroked="f">
                <v:textbox inset="0,0,0,0">
                  <w:txbxContent>
                    <w:p w14:paraId="192268A4" w14:textId="27260BE4" w:rsidR="007574B6" w:rsidRPr="00355672" w:rsidRDefault="007574B6" w:rsidP="007574B6">
                      <w:pPr>
                        <w:pStyle w:val="Caption"/>
                        <w:ind w:left="630" w:right="156" w:hanging="630"/>
                        <w:rPr>
                          <w:rFonts w:eastAsiaTheme="minorHAnsi"/>
                          <w:noProof/>
                          <w:color w:val="FFFFFF" w:themeColor="background1"/>
                          <w:sz w:val="18"/>
                          <w:szCs w:val="18"/>
                        </w:rPr>
                      </w:pPr>
                      <w:r w:rsidRPr="007574B6">
                        <w:rPr>
                          <w:color w:val="FFFFFF" w:themeColor="background1"/>
                          <w:sz w:val="18"/>
                          <w:szCs w:val="18"/>
                        </w:rPr>
                        <w:t>Figure 6: Selecting VM size is a crucial component in creating a virtual environment. Microsoft Azure has many options and pricing for any type of virtual environment you are wishing to create.</w:t>
                      </w:r>
                    </w:p>
                  </w:txbxContent>
                </v:textbox>
                <w10:wrap type="tight" anchorx="margin"/>
              </v:shape>
            </w:pict>
          </mc:Fallback>
        </mc:AlternateContent>
      </w:r>
      <w:r w:rsidR="007574B6">
        <w:rPr>
          <w:noProof/>
        </w:rPr>
        <w:drawing>
          <wp:inline distT="0" distB="0" distL="0" distR="0" wp14:anchorId="6C128AD8" wp14:editId="581BBD7E">
            <wp:extent cx="5819390" cy="2825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836983" cy="2833656"/>
                    </a:xfrm>
                    <a:prstGeom prst="rect">
                      <a:avLst/>
                    </a:prstGeom>
                    <a:noFill/>
                    <a:ln>
                      <a:noFill/>
                    </a:ln>
                  </pic:spPr>
                </pic:pic>
              </a:graphicData>
            </a:graphic>
          </wp:inline>
        </w:drawing>
      </w:r>
    </w:p>
    <w:p w14:paraId="6FA40A21" w14:textId="77777777" w:rsidR="00891369" w:rsidRPr="00891369" w:rsidRDefault="00891369" w:rsidP="00483685">
      <w:pPr>
        <w:rPr>
          <w:sz w:val="18"/>
        </w:rPr>
      </w:pPr>
    </w:p>
    <w:p w14:paraId="5F66EA9A" w14:textId="3EC4E9AA" w:rsidR="00483685" w:rsidRDefault="005F42C2" w:rsidP="00483685">
      <w:r>
        <w:rPr>
          <w:noProof/>
          <w:sz w:val="16"/>
          <w:szCs w:val="16"/>
        </w:rPr>
        <mc:AlternateContent>
          <mc:Choice Requires="wpg">
            <w:drawing>
              <wp:anchor distT="0" distB="0" distL="114300" distR="114300" simplePos="0" relativeHeight="251675648" behindDoc="0" locked="0" layoutInCell="1" allowOverlap="1" wp14:anchorId="622E1B7A" wp14:editId="3B417BD7">
                <wp:simplePos x="0" y="0"/>
                <wp:positionH relativeFrom="margin">
                  <wp:align>right</wp:align>
                </wp:positionH>
                <wp:positionV relativeFrom="paragraph">
                  <wp:posOffset>5195</wp:posOffset>
                </wp:positionV>
                <wp:extent cx="4438270" cy="2961579"/>
                <wp:effectExtent l="0" t="0" r="635" b="0"/>
                <wp:wrapTight wrapText="bothSides">
                  <wp:wrapPolygon edited="0">
                    <wp:start x="0" y="0"/>
                    <wp:lineTo x="0" y="21401"/>
                    <wp:lineTo x="21510" y="21401"/>
                    <wp:lineTo x="21510" y="0"/>
                    <wp:lineTo x="0" y="0"/>
                  </wp:wrapPolygon>
                </wp:wrapTight>
                <wp:docPr id="40" name="Group 40"/>
                <wp:cNvGraphicFramePr/>
                <a:graphic xmlns:a="http://schemas.openxmlformats.org/drawingml/2006/main">
                  <a:graphicData uri="http://schemas.microsoft.com/office/word/2010/wordprocessingGroup">
                    <wpg:wgp>
                      <wpg:cNvGrpSpPr/>
                      <wpg:grpSpPr>
                        <a:xfrm>
                          <a:off x="0" y="0"/>
                          <a:ext cx="4438270" cy="2961579"/>
                          <a:chOff x="0" y="0"/>
                          <a:chExt cx="4438270" cy="2961579"/>
                        </a:xfrm>
                      </wpg:grpSpPr>
                      <pic:pic xmlns:pic="http://schemas.openxmlformats.org/drawingml/2006/picture">
                        <pic:nvPicPr>
                          <pic:cNvPr id="41" name="Picture 4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9780" y="0"/>
                            <a:ext cx="4428490" cy="2762250"/>
                          </a:xfrm>
                          <a:prstGeom prst="rect">
                            <a:avLst/>
                          </a:prstGeom>
                          <a:noFill/>
                          <a:ln>
                            <a:noFill/>
                          </a:ln>
                        </pic:spPr>
                      </pic:pic>
                      <wps:wsp>
                        <wps:cNvPr id="42" name="Text Box 42"/>
                        <wps:cNvSpPr txBox="1"/>
                        <wps:spPr>
                          <a:xfrm>
                            <a:off x="0" y="2777429"/>
                            <a:ext cx="4428490" cy="184150"/>
                          </a:xfrm>
                          <a:prstGeom prst="rect">
                            <a:avLst/>
                          </a:prstGeom>
                          <a:solidFill>
                            <a:schemeClr val="accent6">
                              <a:lumMod val="75000"/>
                            </a:schemeClr>
                          </a:solidFill>
                          <a:ln>
                            <a:noFill/>
                          </a:ln>
                        </wps:spPr>
                        <wps:txbx>
                          <w:txbxContent>
                            <w:p w14:paraId="587B0E92" w14:textId="77777777" w:rsidR="005F42C2" w:rsidRPr="00355672" w:rsidRDefault="005F42C2" w:rsidP="005F42C2">
                              <w:pPr>
                                <w:pStyle w:val="Caption"/>
                                <w:rPr>
                                  <w:rFonts w:eastAsiaTheme="minorHAnsi"/>
                                  <w:noProof/>
                                  <w:color w:val="FFFFFF" w:themeColor="background1"/>
                                  <w:sz w:val="18"/>
                                  <w:szCs w:val="18"/>
                                </w:rPr>
                              </w:pPr>
                              <w:r w:rsidRPr="00355672">
                                <w:rPr>
                                  <w:color w:val="FFFFFF" w:themeColor="background1"/>
                                  <w:sz w:val="18"/>
                                  <w:szCs w:val="18"/>
                                </w:rPr>
                                <w:t xml:space="preserve">Figure 7: In our example we have set the username to MP_ADMIN and the password as </w:t>
                              </w:r>
                              <w:r w:rsidRPr="00355672">
                                <w:rPr>
                                  <w:color w:val="FFFFFF" w:themeColor="background1"/>
                                  <w:sz w:val="18"/>
                                  <w:szCs w:val="18"/>
                                </w:rPr>
                                <w:t>MunicipalPark$.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22E1B7A" id="Group 40" o:spid="_x0000_s1042" style="position:absolute;left:0;text-align:left;margin-left:298.25pt;margin-top:.4pt;width:349.45pt;height:233.2pt;z-index:251675648;mso-position-horizontal:right;mso-position-horizontal-relative:margin" coordsize="44382,29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">
                <v:shape id="Picture 41" o:spid="_x0000_s1043" type="#_x0000_t75" style="position:absolute;left:97;width:44285;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">
                  <v:imagedata r:id="rId84" o:title=""/>
                </v:shape>
                <v:shape id="Text Box 42" o:spid="_x0000_s1044" type="#_x0000_t202" style="position:absolute;top:27774;width:44284;height:18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" fillcolor="#538135 [2409]" stroked="f">
                  <v:textbox inset="0,0,0,0">
                    <w:txbxContent>
                      <w:p w14:paraId="587B0E92" w14:textId="77777777" w:rsidR="005F42C2" w:rsidRPr="00355672" w:rsidRDefault="005F42C2" w:rsidP="005F42C2">
                        <w:pPr>
                          <w:pStyle w:val="Caption"/>
                          <w:rPr>
                            <w:rFonts w:eastAsiaTheme="minorHAnsi"/>
                            <w:noProof/>
                            <w:color w:val="FFFFFF" w:themeColor="background1"/>
                            <w:sz w:val="18"/>
                            <w:szCs w:val="18"/>
                          </w:rPr>
                        </w:pPr>
                        <w:r w:rsidRPr="00355672">
                          <w:rPr>
                            <w:color w:val="FFFFFF" w:themeColor="background1"/>
                            <w:sz w:val="18"/>
                            <w:szCs w:val="18"/>
                          </w:rPr>
                          <w:t xml:space="preserve">Figure 7: In our example we have set the username to MP_ADMIN and the password as </w:t>
                        </w:r>
                        <w:proofErr w:type="spellStart"/>
                        <w:r w:rsidRPr="00355672">
                          <w:rPr>
                            <w:color w:val="FFFFFF" w:themeColor="background1"/>
                            <w:sz w:val="18"/>
                            <w:szCs w:val="18"/>
                          </w:rPr>
                          <w:t>MunicipalPark</w:t>
                        </w:r>
                        <w:proofErr w:type="spellEnd"/>
                        <w:r w:rsidRPr="00355672">
                          <w:rPr>
                            <w:color w:val="FFFFFF" w:themeColor="background1"/>
                            <w:sz w:val="18"/>
                            <w:szCs w:val="18"/>
                          </w:rPr>
                          <w:t>$.</w:t>
                        </w:r>
                      </w:p>
                    </w:txbxContent>
                  </v:textbox>
                </v:shape>
                <w10:wrap type="tight" anchorx="margin"/>
              </v:group>
            </w:pict>
          </mc:Fallback>
        </mc:AlternateContent>
      </w:r>
      <w:r w:rsidR="00483685">
        <w:t>Next, enter the information you will be using for your virtual machine setup. This includes the operating system type, username and password. Ensure to make your password complex but something that you will remember.</w:t>
      </w:r>
    </w:p>
    <w:p w14:paraId="16257F2B" w14:textId="77777777" w:rsidR="005F42C2" w:rsidRDefault="005F42C2" w:rsidP="00483685"/>
    <w:p w14:paraId="1B355E93" w14:textId="77777777" w:rsidR="005F42C2" w:rsidRDefault="005F42C2" w:rsidP="00483685"/>
    <w:p w14:paraId="086F12F8" w14:textId="77777777" w:rsidR="005F42C2" w:rsidRDefault="005F42C2" w:rsidP="00483685"/>
    <w:p w14:paraId="6F314D5B" w14:textId="77777777" w:rsidR="005F42C2" w:rsidRDefault="005F42C2" w:rsidP="00483685"/>
    <w:p w14:paraId="0E7068EC" w14:textId="77777777" w:rsidR="005F42C2" w:rsidRDefault="005F42C2" w:rsidP="00483685"/>
    <w:p w14:paraId="079C6F7E" w14:textId="3A09C8D0" w:rsidR="005F42C2" w:rsidRDefault="005F42C2" w:rsidP="00483685"/>
    <w:p w14:paraId="24699CB2" w14:textId="7C213965" w:rsidR="002E1D89" w:rsidRDefault="002E1D89" w:rsidP="00483685"/>
    <w:p w14:paraId="21A3CC82" w14:textId="42BEE9A8" w:rsidR="002E1D89" w:rsidRDefault="002E1D89" w:rsidP="00483685"/>
    <w:p w14:paraId="7D316372" w14:textId="6AC0FB3B" w:rsidR="002E1D89" w:rsidRPr="002E1D89" w:rsidRDefault="005F42C2" w:rsidP="00483685">
      <w:pPr>
        <w:rPr>
          <w:sz w:val="6"/>
        </w:rPr>
      </w:pPr>
      <w:r>
        <w:rPr>
          <w:noProof/>
        </w:rPr>
        <w:lastRenderedPageBreak/>
        <mc:AlternateContent>
          <mc:Choice Requires="wpg">
            <w:drawing>
              <wp:anchor distT="0" distB="0" distL="114300" distR="114300" simplePos="0" relativeHeight="251677696" behindDoc="0" locked="0" layoutInCell="1" allowOverlap="1" wp14:anchorId="6216A790" wp14:editId="5A38C49D">
                <wp:simplePos x="0" y="0"/>
                <wp:positionH relativeFrom="margin">
                  <wp:align>left</wp:align>
                </wp:positionH>
                <wp:positionV relativeFrom="paragraph">
                  <wp:posOffset>47319</wp:posOffset>
                </wp:positionV>
                <wp:extent cx="4796790" cy="2924810"/>
                <wp:effectExtent l="0" t="0" r="3810" b="8890"/>
                <wp:wrapTight wrapText="bothSides">
                  <wp:wrapPolygon edited="0">
                    <wp:start x="0" y="0"/>
                    <wp:lineTo x="0" y="21525"/>
                    <wp:lineTo x="21531" y="21525"/>
                    <wp:lineTo x="21531" y="0"/>
                    <wp:lineTo x="0" y="0"/>
                  </wp:wrapPolygon>
                </wp:wrapTight>
                <wp:docPr id="43" name="Group 43"/>
                <wp:cNvGraphicFramePr/>
                <a:graphic xmlns:a="http://schemas.openxmlformats.org/drawingml/2006/main">
                  <a:graphicData uri="http://schemas.microsoft.com/office/word/2010/wordprocessingGroup">
                    <wpg:wgp>
                      <wpg:cNvGrpSpPr/>
                      <wpg:grpSpPr>
                        <a:xfrm>
                          <a:off x="0" y="0"/>
                          <a:ext cx="4796933" cy="2924810"/>
                          <a:chOff x="0" y="0"/>
                          <a:chExt cx="4908550" cy="2924939"/>
                        </a:xfrm>
                      </wpg:grpSpPr>
                      <pic:pic xmlns:pic="http://schemas.openxmlformats.org/drawingml/2006/picture">
                        <pic:nvPicPr>
                          <pic:cNvPr id="44" name="Picture 44"/>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08550" cy="2794000"/>
                          </a:xfrm>
                          <a:prstGeom prst="rect">
                            <a:avLst/>
                          </a:prstGeom>
                          <a:noFill/>
                          <a:ln>
                            <a:noFill/>
                          </a:ln>
                        </pic:spPr>
                      </pic:pic>
                      <wps:wsp>
                        <wps:cNvPr id="45" name="Text Box 45"/>
                        <wps:cNvSpPr txBox="1"/>
                        <wps:spPr>
                          <a:xfrm>
                            <a:off x="0" y="2772539"/>
                            <a:ext cx="4908550" cy="152400"/>
                          </a:xfrm>
                          <a:prstGeom prst="rect">
                            <a:avLst/>
                          </a:prstGeom>
                          <a:solidFill>
                            <a:schemeClr val="accent6">
                              <a:lumMod val="75000"/>
                            </a:schemeClr>
                          </a:solidFill>
                          <a:ln>
                            <a:noFill/>
                          </a:ln>
                        </wps:spPr>
                        <wps:txbx>
                          <w:txbxContent>
                            <w:p w14:paraId="5B9BDAF0" w14:textId="77777777" w:rsidR="005F42C2" w:rsidRPr="00355672" w:rsidRDefault="005F42C2" w:rsidP="005F42C2">
                              <w:pPr>
                                <w:pStyle w:val="Caption"/>
                                <w:rPr>
                                  <w:rFonts w:eastAsiaTheme="minorHAnsi"/>
                                  <w:noProof/>
                                  <w:color w:val="FFFFFF" w:themeColor="background1"/>
                                  <w:sz w:val="18"/>
                                  <w:szCs w:val="18"/>
                                </w:rPr>
                              </w:pPr>
                              <w:r w:rsidRPr="00355672">
                                <w:rPr>
                                  <w:color w:val="FFFFFF" w:themeColor="background1"/>
                                  <w:sz w:val="18"/>
                                  <w:szCs w:val="18"/>
                                </w:rPr>
                                <w:t>Figure 8: Setting up remote access using RDP, SSH, or HTTPS.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216A790" id="Group 43" o:spid="_x0000_s1045" style="position:absolute;left:0;text-align:left;margin-left:0;margin-top:3.75pt;width:377.7pt;height:230.3pt;z-index:251677696;mso-position-horizontal:left;mso-position-horizontal-relative:margin;mso-width-relative:margin" coordsize="49085,29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">
                <v:shape id="Picture 44" o:spid="_x0000_s1046" type="#_x0000_t75" style="position:absolute;width:49085;height:27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">
                  <v:imagedata r:id="rId86" o:title=""/>
                </v:shape>
                <v:shape id="Text Box 45" o:spid="_x0000_s1047" type="#_x0000_t202" style="position:absolute;top:27725;width:49085;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" fillcolor="#538135 [2409]" stroked="f">
                  <v:textbox inset="0,0,0,0">
                    <w:txbxContent>
                      <w:p w14:paraId="5B9BDAF0" w14:textId="77777777" w:rsidR="005F42C2" w:rsidRPr="00355672" w:rsidRDefault="005F42C2" w:rsidP="005F42C2">
                        <w:pPr>
                          <w:pStyle w:val="Caption"/>
                          <w:rPr>
                            <w:rFonts w:eastAsiaTheme="minorHAnsi"/>
                            <w:noProof/>
                            <w:color w:val="FFFFFF" w:themeColor="background1"/>
                            <w:sz w:val="18"/>
                            <w:szCs w:val="18"/>
                          </w:rPr>
                        </w:pPr>
                        <w:r w:rsidRPr="00355672">
                          <w:rPr>
                            <w:color w:val="FFFFFF" w:themeColor="background1"/>
                            <w:sz w:val="18"/>
                            <w:szCs w:val="18"/>
                          </w:rPr>
                          <w:t>Figure 8: Setting up remote access using RDP, SSH, or HTTPS.</w:t>
                        </w:r>
                      </w:p>
                    </w:txbxContent>
                  </v:textbox>
                </v:shape>
                <w10:wrap type="tight" anchorx="margin"/>
              </v:group>
            </w:pict>
          </mc:Fallback>
        </mc:AlternateContent>
      </w:r>
    </w:p>
    <w:p w14:paraId="65FCD228" w14:textId="758EAA8A" w:rsidR="00483685" w:rsidRDefault="00483685" w:rsidP="00483685">
      <w:r>
        <w:t>In order for you to be able to access the virtual machine you will need to enable such options as SSH connection, RDP (Remote Desktop), or HTTPS.</w:t>
      </w:r>
    </w:p>
    <w:p w14:paraId="7827E045" w14:textId="6327D7D4" w:rsidR="005F42C2" w:rsidRDefault="005F42C2">
      <w:pPr>
        <w:spacing w:after="0"/>
        <w:jc w:val="left"/>
      </w:pPr>
    </w:p>
    <w:p w14:paraId="46989191" w14:textId="6374C2E5" w:rsidR="005F42C2" w:rsidRDefault="005F42C2">
      <w:pPr>
        <w:spacing w:after="0"/>
        <w:jc w:val="left"/>
      </w:pPr>
    </w:p>
    <w:p w14:paraId="5640507D" w14:textId="655359DB" w:rsidR="005F42C2" w:rsidRDefault="005F42C2">
      <w:pPr>
        <w:spacing w:after="0"/>
        <w:jc w:val="left"/>
      </w:pPr>
    </w:p>
    <w:p w14:paraId="0BF3FAA1" w14:textId="2DC8EF5C" w:rsidR="005F42C2" w:rsidRDefault="005F42C2">
      <w:pPr>
        <w:spacing w:after="0"/>
        <w:jc w:val="left"/>
      </w:pPr>
    </w:p>
    <w:p w14:paraId="76FA46EB" w14:textId="2499F4FF" w:rsidR="005F42C2" w:rsidRDefault="005F42C2">
      <w:pPr>
        <w:spacing w:after="0"/>
        <w:jc w:val="left"/>
      </w:pPr>
    </w:p>
    <w:p w14:paraId="0AA730B1" w14:textId="5D5645D3" w:rsidR="005F42C2" w:rsidRDefault="005F42C2">
      <w:pPr>
        <w:spacing w:after="0"/>
        <w:jc w:val="left"/>
      </w:pPr>
    </w:p>
    <w:p w14:paraId="67A33CCE" w14:textId="01277179" w:rsidR="005F42C2" w:rsidRDefault="005F42C2">
      <w:pPr>
        <w:spacing w:after="0"/>
        <w:jc w:val="left"/>
      </w:pPr>
    </w:p>
    <w:p w14:paraId="2FB3819D" w14:textId="1165A7F5" w:rsidR="005F42C2" w:rsidRDefault="00741276">
      <w:pPr>
        <w:spacing w:after="0"/>
        <w:jc w:val="left"/>
      </w:pPr>
      <w:r>
        <w:rPr>
          <w:noProof/>
        </w:rPr>
        <w:drawing>
          <wp:anchor distT="0" distB="0" distL="114300" distR="114300" simplePos="0" relativeHeight="251686912" behindDoc="0" locked="0" layoutInCell="1" allowOverlap="1" wp14:anchorId="56E21020" wp14:editId="75E7D79F">
            <wp:simplePos x="0" y="0"/>
            <wp:positionH relativeFrom="column">
              <wp:posOffset>1958223</wp:posOffset>
            </wp:positionH>
            <wp:positionV relativeFrom="paragraph">
              <wp:posOffset>297991</wp:posOffset>
            </wp:positionV>
            <wp:extent cx="4495800" cy="2528563"/>
            <wp:effectExtent l="0" t="0" r="0" b="571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95800" cy="25285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7DFE3" w14:textId="5E65C989" w:rsidR="005F42C2" w:rsidRDefault="00741276">
      <w:pPr>
        <w:spacing w:after="0"/>
        <w:jc w:val="left"/>
      </w:pPr>
      <w:r>
        <w:rPr>
          <w:noProof/>
        </w:rPr>
        <mc:AlternateContent>
          <mc:Choice Requires="wps">
            <w:drawing>
              <wp:anchor distT="0" distB="0" distL="114300" distR="114300" simplePos="0" relativeHeight="251681792" behindDoc="0" locked="0" layoutInCell="1" allowOverlap="1" wp14:anchorId="25D41D3F" wp14:editId="2175C485">
                <wp:simplePos x="0" y="0"/>
                <wp:positionH relativeFrom="margin">
                  <wp:align>left</wp:align>
                </wp:positionH>
                <wp:positionV relativeFrom="paragraph">
                  <wp:posOffset>4801975</wp:posOffset>
                </wp:positionV>
                <wp:extent cx="5124450" cy="223666"/>
                <wp:effectExtent l="0" t="0" r="19050" b="24130"/>
                <wp:wrapNone/>
                <wp:docPr id="29" name="Text Box 29"/>
                <wp:cNvGraphicFramePr/>
                <a:graphic xmlns:a="http://schemas.openxmlformats.org/drawingml/2006/main">
                  <a:graphicData uri="http://schemas.microsoft.com/office/word/2010/wordprocessingShape">
                    <wps:wsp>
                      <wps:cNvSpPr txBox="1"/>
                      <wps:spPr>
                        <a:xfrm>
                          <a:off x="0" y="0"/>
                          <a:ext cx="5124450" cy="223666"/>
                        </a:xfrm>
                        <a:prstGeom prst="rect">
                          <a:avLst/>
                        </a:prstGeom>
                        <a:solidFill>
                          <a:schemeClr val="accent6">
                            <a:lumMod val="75000"/>
                          </a:schemeClr>
                        </a:solidFill>
                        <a:ln w="6350">
                          <a:solidFill>
                            <a:prstClr val="black"/>
                          </a:solidFill>
                        </a:ln>
                      </wps:spPr>
                      <wps:txbx>
                        <w:txbxContent>
                          <w:p w14:paraId="30478E8D" w14:textId="385C3EDF" w:rsidR="005F42C2" w:rsidRPr="00355672" w:rsidRDefault="005F42C2" w:rsidP="005F42C2">
                            <w:pPr>
                              <w:pStyle w:val="Caption"/>
                              <w:jc w:val="left"/>
                              <w:rPr>
                                <w:color w:val="FFFFFF" w:themeColor="background1"/>
                                <w:sz w:val="18"/>
                                <w:szCs w:val="18"/>
                              </w:rPr>
                            </w:pPr>
                            <w:r w:rsidRPr="00355672">
                              <w:rPr>
                                <w:color w:val="FFFFFF" w:themeColor="background1"/>
                                <w:sz w:val="18"/>
                                <w:szCs w:val="18"/>
                              </w:rPr>
                              <w:t>Figure</w:t>
                            </w:r>
                            <w:r w:rsidR="00741276">
                              <w:rPr>
                                <w:color w:val="FFFFFF" w:themeColor="background1"/>
                                <w:sz w:val="18"/>
                                <w:szCs w:val="18"/>
                              </w:rPr>
                              <w:t>s</w:t>
                            </w:r>
                            <w:r w:rsidRPr="00355672">
                              <w:rPr>
                                <w:color w:val="FFFFFF" w:themeColor="background1"/>
                                <w:sz w:val="18"/>
                                <w:szCs w:val="18"/>
                              </w:rPr>
                              <w:t xml:space="preserve"> 9</w:t>
                            </w:r>
                            <w:r w:rsidR="00741276">
                              <w:rPr>
                                <w:color w:val="FFFFFF" w:themeColor="background1"/>
                                <w:sz w:val="18"/>
                                <w:szCs w:val="18"/>
                              </w:rPr>
                              <w:t xml:space="preserve"> &amp; </w:t>
                            </w:r>
                            <w:r w:rsidRPr="00355672">
                              <w:rPr>
                                <w:color w:val="FFFFFF" w:themeColor="background1"/>
                                <w:sz w:val="18"/>
                                <w:szCs w:val="18"/>
                              </w:rPr>
                              <w:t xml:space="preserve">10: </w:t>
                            </w:r>
                            <w:r>
                              <w:rPr>
                                <w:color w:val="FFFFFF" w:themeColor="background1"/>
                                <w:sz w:val="18"/>
                                <w:szCs w:val="18"/>
                              </w:rPr>
                              <w:t xml:space="preserve"> Review all the settings for your virtual machine.</w:t>
                            </w:r>
                          </w:p>
                          <w:p w14:paraId="4434842D" w14:textId="77777777" w:rsidR="005F42C2" w:rsidRDefault="005F42C2" w:rsidP="005F42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41D3F" id="Text Box 29" o:spid="_x0000_s1048" type="#_x0000_t202" style="position:absolute;margin-left:0;margin-top:378.1pt;width:403.5pt;height:17.6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" fillcolor="#538135 [2409]" strokeweight=".5pt">
                <v:textbox>
                  <w:txbxContent>
                    <w:p w14:paraId="30478E8D" w14:textId="385C3EDF" w:rsidR="005F42C2" w:rsidRPr="00355672" w:rsidRDefault="005F42C2" w:rsidP="005F42C2">
                      <w:pPr>
                        <w:pStyle w:val="Caption"/>
                        <w:jc w:val="left"/>
                        <w:rPr>
                          <w:color w:val="FFFFFF" w:themeColor="background1"/>
                          <w:sz w:val="18"/>
                          <w:szCs w:val="18"/>
                        </w:rPr>
                      </w:pPr>
                      <w:r w:rsidRPr="00355672">
                        <w:rPr>
                          <w:color w:val="FFFFFF" w:themeColor="background1"/>
                          <w:sz w:val="18"/>
                          <w:szCs w:val="18"/>
                        </w:rPr>
                        <w:t>Figure</w:t>
                      </w:r>
                      <w:r w:rsidR="00741276">
                        <w:rPr>
                          <w:color w:val="FFFFFF" w:themeColor="background1"/>
                          <w:sz w:val="18"/>
                          <w:szCs w:val="18"/>
                        </w:rPr>
                        <w:t>s</w:t>
                      </w:r>
                      <w:r w:rsidRPr="00355672">
                        <w:rPr>
                          <w:color w:val="FFFFFF" w:themeColor="background1"/>
                          <w:sz w:val="18"/>
                          <w:szCs w:val="18"/>
                        </w:rPr>
                        <w:t xml:space="preserve"> 9</w:t>
                      </w:r>
                      <w:r w:rsidR="00741276">
                        <w:rPr>
                          <w:color w:val="FFFFFF" w:themeColor="background1"/>
                          <w:sz w:val="18"/>
                          <w:szCs w:val="18"/>
                        </w:rPr>
                        <w:t xml:space="preserve"> &amp; </w:t>
                      </w:r>
                      <w:r w:rsidRPr="00355672">
                        <w:rPr>
                          <w:color w:val="FFFFFF" w:themeColor="background1"/>
                          <w:sz w:val="18"/>
                          <w:szCs w:val="18"/>
                        </w:rPr>
                        <w:t xml:space="preserve">10: </w:t>
                      </w:r>
                      <w:r>
                        <w:rPr>
                          <w:color w:val="FFFFFF" w:themeColor="background1"/>
                          <w:sz w:val="18"/>
                          <w:szCs w:val="18"/>
                        </w:rPr>
                        <w:t xml:space="preserve"> Review all the settings for your virtual machine.</w:t>
                      </w:r>
                    </w:p>
                    <w:p w14:paraId="4434842D" w14:textId="77777777" w:rsidR="005F42C2" w:rsidRDefault="005F42C2" w:rsidP="005F42C2"/>
                  </w:txbxContent>
                </v:textbox>
                <w10:wrap anchorx="margin"/>
              </v:shape>
            </w:pict>
          </mc:Fallback>
        </mc:AlternateContent>
      </w:r>
      <w:r>
        <w:rPr>
          <w:noProof/>
        </w:rPr>
        <w:drawing>
          <wp:anchor distT="0" distB="0" distL="114300" distR="114300" simplePos="0" relativeHeight="251684864" behindDoc="1" locked="0" layoutInCell="1" allowOverlap="1" wp14:anchorId="32DBC1F0" wp14:editId="7C77F195">
            <wp:simplePos x="0" y="0"/>
            <wp:positionH relativeFrom="page">
              <wp:posOffset>740496</wp:posOffset>
            </wp:positionH>
            <wp:positionV relativeFrom="paragraph">
              <wp:posOffset>2043301</wp:posOffset>
            </wp:positionV>
            <wp:extent cx="5763895" cy="2819400"/>
            <wp:effectExtent l="0" t="0" r="8255" b="0"/>
            <wp:wrapTight wrapText="bothSides">
              <wp:wrapPolygon edited="0">
                <wp:start x="0" y="0"/>
                <wp:lineTo x="0" y="21454"/>
                <wp:lineTo x="21560" y="21454"/>
                <wp:lineTo x="2156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389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5F42C2">
        <w:br w:type="page"/>
      </w:r>
      <w:r>
        <w:rPr>
          <w:noProof/>
        </w:rPr>
        <w:drawing>
          <wp:anchor distT="0" distB="0" distL="114300" distR="114300" simplePos="0" relativeHeight="251685888" behindDoc="0" locked="0" layoutInCell="1" allowOverlap="1" wp14:anchorId="522DABCB" wp14:editId="4750D05C">
            <wp:simplePos x="0" y="0"/>
            <wp:positionH relativeFrom="column">
              <wp:posOffset>-1500</wp:posOffset>
            </wp:positionH>
            <wp:positionV relativeFrom="paragraph">
              <wp:posOffset>-2937378</wp:posOffset>
            </wp:positionV>
            <wp:extent cx="5124450" cy="288250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24450" cy="288250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8AAC9F" w14:textId="340D0D0E" w:rsidR="002E1D89" w:rsidRDefault="002E1D89" w:rsidP="00483685">
      <w:r>
        <w:rPr>
          <w:noProof/>
        </w:rPr>
        <w:lastRenderedPageBreak/>
        <w:drawing>
          <wp:anchor distT="0" distB="0" distL="114300" distR="114300" simplePos="0" relativeHeight="251683840" behindDoc="1" locked="0" layoutInCell="1" allowOverlap="1" wp14:anchorId="2D2BFE12" wp14:editId="06806118">
            <wp:simplePos x="0" y="0"/>
            <wp:positionH relativeFrom="column">
              <wp:posOffset>1466850</wp:posOffset>
            </wp:positionH>
            <wp:positionV relativeFrom="paragraph">
              <wp:posOffset>165790</wp:posOffset>
            </wp:positionV>
            <wp:extent cx="5192395" cy="2921000"/>
            <wp:effectExtent l="0" t="0" r="8255" b="0"/>
            <wp:wrapTight wrapText="bothSides">
              <wp:wrapPolygon edited="0">
                <wp:start x="0" y="0"/>
                <wp:lineTo x="0" y="21412"/>
                <wp:lineTo x="21555" y="21412"/>
                <wp:lineTo x="2155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192395" cy="2921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2324B" w14:textId="4699637E" w:rsidR="00483685" w:rsidRDefault="00483685" w:rsidP="00483685">
      <w:r>
        <w:t>Once you have entered all the necessary information, review all your setting to ensure this is what you want your virtual machine to be. After you have reviewed all the information, click CREATE to begin the actual creation of your machine. Microsoft Azure services will take over from here and it is just a matter of waiting until the process has been finished. You will see a notification stating that the deployment is under way as shown in Figure 11.</w:t>
      </w:r>
    </w:p>
    <w:p w14:paraId="2D2EC8E7" w14:textId="6F145062" w:rsidR="002E1D89" w:rsidRDefault="002E1D89">
      <w:pPr>
        <w:spacing w:after="0"/>
        <w:jc w:val="left"/>
      </w:pPr>
    </w:p>
    <w:p w14:paraId="0666E332" w14:textId="77777777" w:rsidR="002E1D89" w:rsidRDefault="002E1D89" w:rsidP="00483685">
      <w:r>
        <w:rPr>
          <w:noProof/>
          <w:sz w:val="16"/>
          <w:szCs w:val="16"/>
        </w:rPr>
        <mc:AlternateContent>
          <mc:Choice Requires="wpg">
            <w:drawing>
              <wp:inline distT="0" distB="0" distL="0" distR="0" wp14:anchorId="5C4CE2C1" wp14:editId="13800DE0">
                <wp:extent cx="5491290" cy="3439628"/>
                <wp:effectExtent l="0" t="0" r="14605" b="27940"/>
                <wp:docPr id="52" name="Group 52"/>
                <wp:cNvGraphicFramePr/>
                <a:graphic xmlns:a="http://schemas.openxmlformats.org/drawingml/2006/main">
                  <a:graphicData uri="http://schemas.microsoft.com/office/word/2010/wordprocessingGroup">
                    <wpg:wgp>
                      <wpg:cNvGrpSpPr/>
                      <wpg:grpSpPr>
                        <a:xfrm>
                          <a:off x="0" y="0"/>
                          <a:ext cx="5491290" cy="3439628"/>
                          <a:chOff x="0" y="0"/>
                          <a:chExt cx="5491290" cy="3439628"/>
                        </a:xfrm>
                      </wpg:grpSpPr>
                      <pic:pic xmlns:pic="http://schemas.openxmlformats.org/drawingml/2006/picture">
                        <pic:nvPicPr>
                          <pic:cNvPr id="53" name="Picture 53"/>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wps:wsp>
                        <wps:cNvPr id="54" name="Text Box 54"/>
                        <wps:cNvSpPr txBox="1"/>
                        <wps:spPr>
                          <a:xfrm>
                            <a:off x="4890" y="3090378"/>
                            <a:ext cx="5486400" cy="349250"/>
                          </a:xfrm>
                          <a:prstGeom prst="rect">
                            <a:avLst/>
                          </a:prstGeom>
                          <a:solidFill>
                            <a:schemeClr val="accent6">
                              <a:lumMod val="75000"/>
                            </a:schemeClr>
                          </a:solidFill>
                          <a:ln w="6350">
                            <a:solidFill>
                              <a:prstClr val="black"/>
                            </a:solidFill>
                          </a:ln>
                        </wps:spPr>
                        <wps:txbx>
                          <w:txbxContent>
                            <w:p w14:paraId="39E2E116" w14:textId="77777777" w:rsidR="002E1D89" w:rsidRPr="00F002E8" w:rsidRDefault="002E1D89" w:rsidP="002E1D89">
                              <w:pPr>
                                <w:pStyle w:val="Caption"/>
                                <w:jc w:val="left"/>
                                <w:rPr>
                                  <w:color w:val="FFFFFF" w:themeColor="background1"/>
                                  <w:sz w:val="18"/>
                                  <w:szCs w:val="18"/>
                                </w:rPr>
                              </w:pPr>
                              <w:r w:rsidRPr="00F002E8">
                                <w:rPr>
                                  <w:color w:val="FFFFFF" w:themeColor="background1"/>
                                  <w:sz w:val="18"/>
                                  <w:szCs w:val="18"/>
                                </w:rPr>
                                <w:t xml:space="preserve">Figure 12: For our demonstration, we will be using RDP in order to connect to the virtual machine. You can see the port number that will be used for this connection so securing it in the future will be needed. </w:t>
                              </w:r>
                            </w:p>
                            <w:p w14:paraId="4FE1DD49" w14:textId="77777777" w:rsidR="002E1D89" w:rsidRDefault="002E1D89" w:rsidP="002E1D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5C4CE2C1" id="Group 52" o:spid="_x0000_s1049" style="width:432.4pt;height:270.85pt;mso-position-horizontal-relative:char;mso-position-vertical-relative:line" coordsize="54912,343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 o:spid="_x0000_s1050" type="#_x0000_t75" style="position:absolute;width:54864;height:30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">
                  <v:imagedata r:id="rId92" o:title=""/>
                </v:shape>
                <v:shapetype id="_x0000_t202" coordsize="21600,21600" o:spt="202" path="m,l,21600r21600,l21600,xe">
                  <v:stroke joinstyle="miter"/>
                  <v:path gradientshapeok="t" o:connecttype="rect"/>
                </v:shapetype>
                <v:shape id="Text Box 54" o:spid="_x0000_s1051" type="#_x0000_t202" style="position:absolute;left:48;top:30903;width:54864;height:34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" fillcolor="#538135 [2409]" strokeweight=".5pt">
                  <v:textbox>
                    <w:txbxContent>
                      <w:p w14:paraId="39E2E116" w14:textId="77777777" w:rsidR="002E1D89" w:rsidRPr="00F002E8" w:rsidRDefault="002E1D89" w:rsidP="002E1D89">
                        <w:pPr>
                          <w:pStyle w:val="Caption"/>
                          <w:jc w:val="left"/>
                          <w:rPr>
                            <w:color w:val="FFFFFF" w:themeColor="background1"/>
                            <w:sz w:val="18"/>
                            <w:szCs w:val="18"/>
                          </w:rPr>
                        </w:pPr>
                        <w:r w:rsidRPr="00F002E8">
                          <w:rPr>
                            <w:color w:val="FFFFFF" w:themeColor="background1"/>
                            <w:sz w:val="18"/>
                            <w:szCs w:val="18"/>
                          </w:rPr>
                          <w:t xml:space="preserve">Figure 12: For our demonstration, we will be using RDP in order to connect to the virtual machine. You can see the port number that will be used for this connection so securing it in the future will be needed. </w:t>
                        </w:r>
                      </w:p>
                      <w:p w14:paraId="4FE1DD49" w14:textId="77777777" w:rsidR="002E1D89" w:rsidRDefault="002E1D89" w:rsidP="002E1D89"/>
                    </w:txbxContent>
                  </v:textbox>
                </v:shape>
                <w10:anchorlock/>
              </v:group>
            </w:pict>
          </mc:Fallback>
        </mc:AlternateContent>
      </w:r>
    </w:p>
    <w:p w14:paraId="3C697FE7" w14:textId="7F0F3B67" w:rsidR="00483685" w:rsidRDefault="00483685" w:rsidP="00483685">
      <w:r>
        <w:t>After deployment is successful, navigate to virtual machines in left pane of the window. Click on the virtual machine that you have just created. Select connect to use either RDP or another program such as Putty to SSH into the virtual machine. Figure 12.</w:t>
      </w:r>
    </w:p>
    <w:p w14:paraId="1B3F23EB" w14:textId="79BB7F63" w:rsidR="00483685" w:rsidRDefault="00483685" w:rsidP="00483685">
      <w:r>
        <w:lastRenderedPageBreak/>
        <w:t>Once connected</w:t>
      </w:r>
      <w:r w:rsidR="002E1D89">
        <w:t>,</w:t>
      </w:r>
      <w:r>
        <w:t xml:space="preserve"> you will be brought to the login screen for your virtual machine. Select the user (MP_ADMIN in our case) and enter the password you created earlier.</w:t>
      </w:r>
    </w:p>
    <w:p w14:paraId="2DC7A6AE" w14:textId="77777777" w:rsidR="002E1D89" w:rsidRDefault="002E1D89" w:rsidP="002E1D89">
      <w:pPr>
        <w:jc w:val="center"/>
      </w:pPr>
      <w:r>
        <w:rPr>
          <w:noProof/>
        </w:rPr>
        <w:drawing>
          <wp:inline distT="0" distB="0" distL="0" distR="0" wp14:anchorId="07D192E2" wp14:editId="6EDD845D">
            <wp:extent cx="5529766" cy="31134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60915" cy="3130986"/>
                    </a:xfrm>
                    <a:prstGeom prst="rect">
                      <a:avLst/>
                    </a:prstGeom>
                    <a:noFill/>
                    <a:ln>
                      <a:noFill/>
                    </a:ln>
                  </pic:spPr>
                </pic:pic>
              </a:graphicData>
            </a:graphic>
          </wp:inline>
        </w:drawing>
      </w:r>
    </w:p>
    <w:p w14:paraId="35D1FDFB" w14:textId="0DEF3B6E" w:rsidR="00483685" w:rsidRDefault="00483685" w:rsidP="00483685">
      <w:r>
        <w:t>Upon successful login, Microsoft Server 2016 will load automatically in which you can begin using for your purposes. Again, setting up Microsoft Server can be rather difficult however there are services that can be provided to help with this.</w:t>
      </w:r>
    </w:p>
    <w:p w14:paraId="04EC8C6B" w14:textId="003A720E" w:rsidR="00483685" w:rsidRDefault="00483685" w:rsidP="00483685">
      <w:r>
        <w:t>In addition</w:t>
      </w:r>
      <w:r w:rsidR="00606FE8">
        <w:t>,</w:t>
      </w:r>
      <w:r>
        <w:t xml:space="preserve"> overall security is very important. It is recommended to install a Security Software such as Norton to protect your machine.</w:t>
      </w:r>
      <w:r w:rsidR="00606FE8">
        <w:t xml:space="preserve"> </w:t>
      </w:r>
      <w:r>
        <w:t xml:space="preserve"> Below is the typical pricing for Norton Anti-virus.</w:t>
      </w:r>
    </w:p>
    <w:p w14:paraId="1BCE4029" w14:textId="31842927" w:rsidR="00483685" w:rsidRDefault="002E1D89" w:rsidP="00741276">
      <w:pPr>
        <w:jc w:val="center"/>
      </w:pPr>
      <w:r>
        <w:rPr>
          <w:noProof/>
        </w:rPr>
        <w:drawing>
          <wp:inline distT="0" distB="0" distL="0" distR="0" wp14:anchorId="6BA18CF5" wp14:editId="16698650">
            <wp:extent cx="5559658" cy="313027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35964" cy="3173240"/>
                    </a:xfrm>
                    <a:prstGeom prst="rect">
                      <a:avLst/>
                    </a:prstGeom>
                    <a:noFill/>
                    <a:ln>
                      <a:noFill/>
                    </a:ln>
                  </pic:spPr>
                </pic:pic>
              </a:graphicData>
            </a:graphic>
          </wp:inline>
        </w:drawing>
      </w:r>
    </w:p>
    <w:p w14:paraId="4CB189DF" w14:textId="77777777" w:rsidR="00A717DD" w:rsidRDefault="00A717DD" w:rsidP="00D9368A">
      <w:pPr>
        <w:sectPr w:rsidR="00A717DD" w:rsidSect="00A717DD">
          <w:headerReference w:type="even" r:id="rId95"/>
          <w:footerReference w:type="even" r:id="rId96"/>
          <w:footerReference w:type="default" r:id="rId97"/>
          <w:pgSz w:w="12240" w:h="15840" w:code="1"/>
          <w:pgMar w:top="1800" w:right="1195" w:bottom="1440" w:left="1195" w:header="720" w:footer="720" w:gutter="0"/>
          <w:cols w:space="720"/>
        </w:sectPr>
      </w:pPr>
    </w:p>
    <w:p w14:paraId="54CD6CBC" w14:textId="1763D786" w:rsidR="00A717DD" w:rsidRDefault="00A717DD" w:rsidP="00A717DD">
      <w:pPr>
        <w:pStyle w:val="Heading1"/>
        <w:ind w:left="2502" w:hanging="2502"/>
      </w:pPr>
      <w:bookmarkStart w:id="34" w:name="_Toc14869983"/>
      <w:r>
        <w:lastRenderedPageBreak/>
        <w:t>Chapter 4.  Maintenance</w:t>
      </w:r>
      <w:r w:rsidR="002739D4">
        <w:t xml:space="preserve"> and Security</w:t>
      </w:r>
      <w:bookmarkEnd w:id="34"/>
    </w:p>
    <w:p w14:paraId="184D563E" w14:textId="42D3A12D" w:rsidR="00A717DD" w:rsidRDefault="00075B19" w:rsidP="00D9368A">
      <w:r>
        <w:t>Most day-to-day maintenance functions will be taken care of automatically, but these are the things you may want to be aware of.</w:t>
      </w:r>
    </w:p>
    <w:p w14:paraId="528064FF" w14:textId="6D994D38" w:rsidR="006946ED" w:rsidRPr="006946ED" w:rsidRDefault="00075B19" w:rsidP="006946ED">
      <w:pPr>
        <w:pStyle w:val="Heading2"/>
      </w:pPr>
      <w:bookmarkStart w:id="35" w:name="_Toc14869984"/>
      <w:r>
        <w:t>Routine and Preventative Maintenance</w:t>
      </w:r>
      <w:bookmarkEnd w:id="35"/>
    </w:p>
    <w:p w14:paraId="7E051E6A" w14:textId="20DEB87E" w:rsidR="00075B19" w:rsidRDefault="006946ED" w:rsidP="00D9368A">
      <w:r>
        <w:t>Routine patches will be implemented by the Windows system in which the software is being used. Linux OS may also provide updates but maybe need to be updated manually. This can be included in a scheduled maint</w:t>
      </w:r>
      <w:r w:rsidR="002739D4">
        <w:t>en</w:t>
      </w:r>
      <w:r>
        <w:t>ance package below. Antivirus software will also need updates and will prompt the user to complete this action. It is recommended to do so but can also be taken care of by our team.</w:t>
      </w:r>
    </w:p>
    <w:p w14:paraId="61CDC373" w14:textId="73EA54F2" w:rsidR="00075B19" w:rsidRDefault="00075B19" w:rsidP="00075B19">
      <w:pPr>
        <w:pStyle w:val="Heading2"/>
      </w:pPr>
      <w:bookmarkStart w:id="36" w:name="_Toc14869985"/>
      <w:r>
        <w:t>Scheduled Maintenance</w:t>
      </w:r>
      <w:bookmarkEnd w:id="36"/>
    </w:p>
    <w:p w14:paraId="55ACD0A9" w14:textId="5CB4D866" w:rsidR="00075B19" w:rsidRDefault="006946ED" w:rsidP="00D9368A">
      <w:r>
        <w:t>Our team will offer any business we work with the option to have us come out on a scheduled that we can discuss to provide periodic updates on importance software and hardware. This includes OS updates, system backups, hardware upgrades, and anything else we may suggest to keep your system running.</w:t>
      </w:r>
    </w:p>
    <w:p w14:paraId="7ACD447D" w14:textId="77777777" w:rsidR="002739D4" w:rsidRDefault="002739D4" w:rsidP="002739D4">
      <w:pPr>
        <w:pStyle w:val="Heading2"/>
      </w:pPr>
      <w:bookmarkStart w:id="37" w:name="_Toc14869986"/>
      <w:r>
        <w:t>Increased Security</w:t>
      </w:r>
      <w:bookmarkEnd w:id="37"/>
    </w:p>
    <w:p w14:paraId="2FC96859" w14:textId="77777777" w:rsidR="002739D4" w:rsidRDefault="002739D4" w:rsidP="002739D4">
      <w:r>
        <w:t xml:space="preserve">We have decided to offer the services of </w:t>
      </w:r>
      <w:proofErr w:type="spellStart"/>
      <w:r>
        <w:t>ThreatLocker</w:t>
      </w:r>
      <w:proofErr w:type="spellEnd"/>
      <w:r>
        <w:t xml:space="preserve"> as an added security measure with our servers. They offer more than just an antivirus they are here to protect large businesses or schools or anything within that nature from forms of malware or even users running software that is unwanted. We can take complete control using something like </w:t>
      </w:r>
      <w:proofErr w:type="spellStart"/>
      <w:r>
        <w:t>ThreatLocker</w:t>
      </w:r>
      <w:proofErr w:type="spellEnd"/>
      <w:r>
        <w:t>.</w:t>
      </w:r>
    </w:p>
    <w:bookmarkEnd w:id="25"/>
    <w:bookmarkEnd w:id="26"/>
    <w:p w14:paraId="1C95E806" w14:textId="77777777" w:rsidR="00A717DD" w:rsidRDefault="00A717DD" w:rsidP="002739D4">
      <w:pPr>
        <w:pStyle w:val="ListNumber"/>
        <w:ind w:left="0" w:firstLine="0"/>
      </w:pPr>
    </w:p>
    <w:sectPr w:rsidR="00A717DD" w:rsidSect="00CC0228">
      <w:headerReference w:type="default" r:id="rId98"/>
      <w:footerReference w:type="default" r:id="rId99"/>
      <w:pgSz w:w="12240" w:h="15840" w:code="1"/>
      <w:pgMar w:top="1800" w:right="1195" w:bottom="1440" w:left="119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02F34" w14:textId="77777777" w:rsidR="00AA48B8" w:rsidRDefault="00AA48B8">
      <w:r>
        <w:separator/>
      </w:r>
    </w:p>
  </w:endnote>
  <w:endnote w:type="continuationSeparator" w:id="0">
    <w:p w14:paraId="1B8A8470" w14:textId="77777777" w:rsidR="00AA48B8" w:rsidRDefault="00AA48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badi">
    <w:panose1 w:val="020B0604020104020204"/>
    <w:charset w:val="00"/>
    <w:family w:val="swiss"/>
    <w:pitch w:val="variable"/>
    <w:sig w:usb0="80000003" w:usb1="00000000" w:usb2="00000000" w:usb3="00000000" w:csb0="00000001" w:csb1="00000000"/>
  </w:font>
  <w:font w:name="Tms Rmn">
    <w:altName w:val="Times New Roman"/>
    <w:panose1 w:val="020B0604020202020204"/>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Agency FB">
    <w:panose1 w:val="020B0503020202020204"/>
    <w:charset w:val="00"/>
    <w:family w:val="swiss"/>
    <w:pitch w:val="variable"/>
    <w:sig w:usb0="00000003" w:usb1="00000000" w:usb2="00000000" w:usb3="00000000" w:csb0="00000001" w:csb1="00000000"/>
  </w:font>
  <w:font w:name="High Tower Text">
    <w:panose1 w:val="02040502050506030303"/>
    <w:charset w:val="00"/>
    <w:family w:val="roman"/>
    <w:pitch w:val="variable"/>
    <w:sig w:usb0="00000003" w:usb1="00000000" w:usb2="00000000" w:usb3="00000000" w:csb0="00000001" w:csb1="00000000"/>
  </w:font>
  <w:font w:name="Broadway">
    <w:panose1 w:val="04040905080002020502"/>
    <w:charset w:val="00"/>
    <w:family w:val="decorative"/>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BBA451" w14:textId="77777777" w:rsidR="00606FE8" w:rsidRPr="0078758A" w:rsidRDefault="00606FE8" w:rsidP="0078758A">
    <w:pPr>
      <w:pStyle w:val="Footer"/>
      <w:keepLines w:val="0"/>
      <w:rPr>
        <w:rFonts w:ascii="Garamond" w:hAnsi="Garamond"/>
        <w:sz w:val="8"/>
      </w:rPr>
    </w:pPr>
  </w:p>
  <w:p w14:paraId="5554B927" w14:textId="0BA2FC74" w:rsidR="00606FE8" w:rsidRPr="0078758A" w:rsidRDefault="00606FE8" w:rsidP="0078758A">
    <w:pPr>
      <w:pStyle w:val="Footer"/>
      <w:keepLines w:val="0"/>
      <w:rPr>
        <w:rFonts w:ascii="Garamond" w:hAnsi="Garamond"/>
        <w:sz w:val="20"/>
      </w:rPr>
    </w:pPr>
    <w:r w:rsidRPr="0078758A">
      <w:rPr>
        <w:rFonts w:ascii="Garamond" w:hAnsi="Garamond"/>
        <w:sz w:val="20"/>
      </w:rPr>
      <w:t>T</w:t>
    </w:r>
    <w:r>
      <w:rPr>
        <w:rFonts w:ascii="Garamond" w:hAnsi="Garamond"/>
        <w:sz w:val="20"/>
      </w:rPr>
      <w:t>OC 2</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6C33D0" w14:textId="77777777" w:rsidR="00606FE8" w:rsidRPr="00E16D63" w:rsidRDefault="00606FE8" w:rsidP="00F72F4B">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sidRPr="00E16D63">
      <w:rPr>
        <w:rFonts w:ascii="Garamond" w:hAnsi="Garamond"/>
        <w:noProof/>
        <w:sz w:val="20"/>
      </w:rPr>
      <w:t>1</w:t>
    </w:r>
    <w:r w:rsidRPr="00E16D63">
      <w:rPr>
        <w:rFonts w:ascii="Garamond" w:hAnsi="Garamond"/>
        <w:noProof/>
        <w:sz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8457F" w14:textId="77777777" w:rsidR="00606FE8" w:rsidRPr="00D91179" w:rsidRDefault="00606FE8" w:rsidP="005F543D">
    <w:pPr>
      <w:pStyle w:val="Footer"/>
      <w:keepLines w:val="0"/>
      <w:rPr>
        <w:sz w:val="4"/>
      </w:rPr>
    </w:pPr>
  </w:p>
  <w:p w14:paraId="344EF1DA" w14:textId="4C06E94A" w:rsidR="00606FE8" w:rsidRPr="00E16D63" w:rsidRDefault="00606FE8" w:rsidP="005F543D">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Pr>
        <w:rFonts w:ascii="Garamond" w:hAnsi="Garamond"/>
        <w:noProof/>
        <w:sz w:val="20"/>
      </w:rPr>
      <w:t>29</w:t>
    </w:r>
    <w:r w:rsidRPr="00E16D63">
      <w:rPr>
        <w:rFonts w:ascii="Garamond" w:hAnsi="Garamond"/>
        <w:noProof/>
        <w:sz w:val="20"/>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0A1D2A" w14:textId="77777777" w:rsidR="00606FE8" w:rsidRPr="00D91179" w:rsidRDefault="00606FE8" w:rsidP="005F543D">
    <w:pPr>
      <w:pStyle w:val="Footer"/>
      <w:keepLines w:val="0"/>
      <w:rPr>
        <w:sz w:val="4"/>
      </w:rPr>
    </w:pPr>
  </w:p>
  <w:p w14:paraId="6F0D9E5C" w14:textId="5021DB8F" w:rsidR="00606FE8" w:rsidRPr="00E16D63" w:rsidRDefault="00606FE8" w:rsidP="005F543D">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Pr>
        <w:rFonts w:ascii="Garamond" w:hAnsi="Garamond"/>
        <w:noProof/>
        <w:sz w:val="20"/>
      </w:rPr>
      <w:t>37</w:t>
    </w:r>
    <w:r w:rsidRPr="00E16D63">
      <w:rPr>
        <w:rFonts w:ascii="Garamond" w:hAnsi="Garamond"/>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3009D" w14:textId="77777777" w:rsidR="00606FE8" w:rsidRDefault="00606FE8" w:rsidP="005F543D">
    <w:pPr>
      <w:pStyle w:val="Footer"/>
      <w:keepLines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660473" w14:textId="7FFF942E" w:rsidR="00606FE8" w:rsidRPr="00486DFC" w:rsidRDefault="00606FE8" w:rsidP="00486DFC">
    <w:pPr>
      <w:pStyle w:val="Footer"/>
      <w:keepLines w:val="0"/>
      <w:pBdr>
        <w:top w:val="none" w:sz="0" w:space="0" w:color="auto"/>
      </w:pBdr>
      <w:jc w:val="right"/>
      <w:rPr>
        <w:rFonts w:ascii="Garamond" w:hAnsi="Garamond"/>
        <w:sz w:val="20"/>
      </w:rPr>
    </w:pPr>
    <w:r>
      <w:rPr>
        <w:rFonts w:ascii="Garamond" w:hAnsi="Garamond"/>
        <w:sz w:val="20"/>
      </w:rPr>
      <w:t>July 10</w:t>
    </w:r>
    <w:r w:rsidRPr="00486DFC">
      <w:rPr>
        <w:rFonts w:ascii="Garamond" w:hAnsi="Garamond"/>
        <w:sz w:val="20"/>
      </w:rPr>
      <w:t>, 2019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516D1" w14:textId="77777777" w:rsidR="00606FE8" w:rsidRPr="00DD6808" w:rsidRDefault="00606FE8" w:rsidP="00DD6808">
    <w:pPr>
      <w:pStyle w:val="ReturnAddress"/>
      <w:pBdr>
        <w:top w:val="single" w:sz="4" w:space="1" w:color="808080"/>
      </w:pBdr>
      <w:rPr>
        <w:sz w:val="8"/>
      </w:rPr>
    </w:pPr>
  </w:p>
  <w:p w14:paraId="41AC1B5A" w14:textId="1D207C81" w:rsidR="00606FE8" w:rsidRDefault="00606FE8" w:rsidP="00DD6808">
    <w:pPr>
      <w:pStyle w:val="ReturnAddress"/>
      <w:pBdr>
        <w:top w:val="single" w:sz="4" w:space="1" w:color="808080"/>
      </w:pBdr>
    </w:pPr>
    <w:r>
      <w:sym w:font="Symbol" w:char="F0E3"/>
    </w:r>
    <w:r>
      <w:t xml:space="preserve"> T</w:t>
    </w:r>
    <w:r w:rsidRPr="001F4B19">
      <w:rPr>
        <w:vertAlign w:val="subscript"/>
      </w:rPr>
      <w:t>3</w:t>
    </w:r>
    <w:r>
      <w:t>T 2019</w:t>
    </w:r>
  </w:p>
  <w:p w14:paraId="02A21FD8" w14:textId="77777777" w:rsidR="00606FE8" w:rsidRDefault="00606FE8" w:rsidP="00DD6808">
    <w:pPr>
      <w:pStyle w:val="ReturnAddress"/>
      <w:rPr>
        <w:spacing w:val="0"/>
      </w:rPr>
    </w:pPr>
    <w:r>
      <w:t>All Rights Reserved</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32470" w14:textId="77777777" w:rsidR="00606FE8" w:rsidRPr="00D91179" w:rsidRDefault="00606FE8" w:rsidP="005F543D">
    <w:pPr>
      <w:pStyle w:val="Footer"/>
      <w:keepLines w:val="0"/>
      <w:rPr>
        <w:sz w:val="4"/>
      </w:rPr>
    </w:pPr>
  </w:p>
  <w:p w14:paraId="42640A1F" w14:textId="64AB121E" w:rsidR="00606FE8" w:rsidRPr="00E16D63" w:rsidRDefault="00606FE8" w:rsidP="005F543D">
    <w:pPr>
      <w:pStyle w:val="Footer"/>
      <w:keepLines w:val="0"/>
      <w:rPr>
        <w:rFonts w:ascii="Garamond" w:hAnsi="Garamond"/>
        <w:sz w:val="20"/>
      </w:rPr>
    </w:pPr>
    <w:r w:rsidRPr="00E16D63">
      <w:rPr>
        <w:rFonts w:ascii="Garamond" w:hAnsi="Garamond"/>
        <w:sz w:val="20"/>
      </w:rPr>
      <w:t>TOC</w:t>
    </w:r>
    <w:r>
      <w:rPr>
        <w:rFonts w:ascii="Garamond" w:hAnsi="Garamond"/>
        <w:sz w:val="20"/>
      </w:rPr>
      <w:t xml:space="preserve"> </w:t>
    </w:r>
    <w:r w:rsidRPr="00832EED">
      <w:rPr>
        <w:rFonts w:ascii="Garamond" w:hAnsi="Garamond"/>
        <w:sz w:val="20"/>
      </w:rPr>
      <w:fldChar w:fldCharType="begin"/>
    </w:r>
    <w:r w:rsidRPr="00832EED">
      <w:rPr>
        <w:rFonts w:ascii="Garamond" w:hAnsi="Garamond"/>
        <w:sz w:val="20"/>
      </w:rPr>
      <w:instrText xml:space="preserve"> PAGE   \* MERGEFORMAT </w:instrText>
    </w:r>
    <w:r w:rsidRPr="00832EED">
      <w:rPr>
        <w:rFonts w:ascii="Garamond" w:hAnsi="Garamond"/>
        <w:sz w:val="20"/>
      </w:rPr>
      <w:fldChar w:fldCharType="separate"/>
    </w:r>
    <w:r>
      <w:rPr>
        <w:rFonts w:ascii="Garamond" w:hAnsi="Garamond"/>
        <w:noProof/>
        <w:sz w:val="20"/>
      </w:rPr>
      <w:t>2</w:t>
    </w:r>
    <w:r w:rsidRPr="00832EED">
      <w:rPr>
        <w:rFonts w:ascii="Garamond" w:hAnsi="Garamond"/>
        <w:noProof/>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D9F898" w14:textId="4BCF349C" w:rsidR="00606FE8" w:rsidRPr="00E16D63" w:rsidRDefault="00606FE8" w:rsidP="00F72F4B">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sidRPr="00E16D63">
      <w:rPr>
        <w:rFonts w:ascii="Garamond" w:hAnsi="Garamond"/>
        <w:noProof/>
        <w:sz w:val="20"/>
      </w:rPr>
      <w:t>1</w:t>
    </w:r>
    <w:r w:rsidRPr="00E16D63">
      <w:rPr>
        <w:rFonts w:ascii="Garamond" w:hAnsi="Garamond"/>
        <w:noProof/>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751606" w14:textId="77777777" w:rsidR="00606FE8" w:rsidRPr="00D91179" w:rsidRDefault="00606FE8" w:rsidP="005F543D">
    <w:pPr>
      <w:pStyle w:val="Footer"/>
      <w:keepLines w:val="0"/>
      <w:rPr>
        <w:sz w:val="4"/>
      </w:rPr>
    </w:pPr>
  </w:p>
  <w:p w14:paraId="28DACAE8" w14:textId="22F82B5D" w:rsidR="00606FE8" w:rsidRPr="00E16D63" w:rsidRDefault="00606FE8" w:rsidP="005F543D">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Pr>
        <w:rFonts w:ascii="Garamond" w:hAnsi="Garamond"/>
        <w:noProof/>
        <w:sz w:val="20"/>
      </w:rPr>
      <w:t>2</w:t>
    </w:r>
    <w:r w:rsidRPr="00E16D63">
      <w:rPr>
        <w:rFonts w:ascii="Garamond" w:hAnsi="Garamond"/>
        <w:noProof/>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B3B9F" w14:textId="77777777" w:rsidR="00606FE8" w:rsidRPr="00E16D63" w:rsidRDefault="00606FE8" w:rsidP="00F72F4B">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sidRPr="00E16D63">
      <w:rPr>
        <w:rFonts w:ascii="Garamond" w:hAnsi="Garamond"/>
        <w:noProof/>
        <w:sz w:val="20"/>
      </w:rPr>
      <w:t>1</w:t>
    </w:r>
    <w:r w:rsidRPr="00E16D63">
      <w:rPr>
        <w:rFonts w:ascii="Garamond" w:hAnsi="Garamond"/>
        <w:noProof/>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9C0008" w14:textId="77777777" w:rsidR="00606FE8" w:rsidRPr="00D91179" w:rsidRDefault="00606FE8" w:rsidP="005F543D">
    <w:pPr>
      <w:pStyle w:val="Footer"/>
      <w:keepLines w:val="0"/>
      <w:rPr>
        <w:sz w:val="4"/>
      </w:rPr>
    </w:pPr>
  </w:p>
  <w:p w14:paraId="32B9F4EB" w14:textId="2CC4F107" w:rsidR="00606FE8" w:rsidRPr="00E16D63" w:rsidRDefault="00606FE8" w:rsidP="005F543D">
    <w:pPr>
      <w:pStyle w:val="Footer"/>
      <w:keepLines w:val="0"/>
      <w:rPr>
        <w:rFonts w:ascii="Garamond" w:hAnsi="Garamond"/>
        <w:sz w:val="20"/>
      </w:rPr>
    </w:pPr>
    <w:r w:rsidRPr="00E16D63">
      <w:rPr>
        <w:rFonts w:ascii="Garamond" w:hAnsi="Garamond"/>
        <w:sz w:val="20"/>
      </w:rPr>
      <w:fldChar w:fldCharType="begin"/>
    </w:r>
    <w:r w:rsidRPr="00E16D63">
      <w:rPr>
        <w:rFonts w:ascii="Garamond" w:hAnsi="Garamond"/>
        <w:sz w:val="20"/>
      </w:rPr>
      <w:instrText xml:space="preserve"> PAGE   \* MERGEFORMAT </w:instrText>
    </w:r>
    <w:r w:rsidRPr="00E16D63">
      <w:rPr>
        <w:rFonts w:ascii="Garamond" w:hAnsi="Garamond"/>
        <w:sz w:val="20"/>
      </w:rPr>
      <w:fldChar w:fldCharType="separate"/>
    </w:r>
    <w:r>
      <w:rPr>
        <w:rFonts w:ascii="Garamond" w:hAnsi="Garamond"/>
        <w:noProof/>
        <w:sz w:val="20"/>
      </w:rPr>
      <w:t>17</w:t>
    </w:r>
    <w:r w:rsidRPr="00E16D63">
      <w:rPr>
        <w:rFonts w:ascii="Garamond" w:hAnsi="Garamond"/>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44CA3" w14:textId="77777777" w:rsidR="00AA48B8" w:rsidRDefault="00AA48B8">
      <w:r>
        <w:separator/>
      </w:r>
    </w:p>
  </w:footnote>
  <w:footnote w:type="continuationSeparator" w:id="0">
    <w:p w14:paraId="1A98162D" w14:textId="77777777" w:rsidR="00AA48B8" w:rsidRDefault="00AA48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C11028" w14:textId="77777777" w:rsidR="00606FE8" w:rsidRDefault="00606FE8">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65F96" w14:textId="77777777" w:rsidR="00606FE8" w:rsidRDefault="00606FE8" w:rsidP="005F543D">
    <w:pPr>
      <w:pStyle w:val="Header"/>
      <w:keepLines w:val="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6874F" w14:textId="77777777" w:rsidR="00606FE8" w:rsidRDefault="00606FE8" w:rsidP="005F543D">
    <w:pPr>
      <w:pStyle w:val="Header"/>
      <w:keepLines w:val="0"/>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3B850A" w14:textId="77777777" w:rsidR="00606FE8" w:rsidRDefault="00606FE8" w:rsidP="005F543D">
    <w:pPr>
      <w:pStyle w:val="Header"/>
      <w:keepLines w:val="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78D25" w14:textId="77777777" w:rsidR="00606FE8" w:rsidRDefault="00606FE8" w:rsidP="005F543D">
    <w:pPr>
      <w:pStyle w:val="Header"/>
      <w:keepLines w:val="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75E7EE" w14:textId="77777777" w:rsidR="00606FE8" w:rsidRPr="0028162B" w:rsidRDefault="00606FE8" w:rsidP="0028162B">
    <w:pPr>
      <w:pStyle w:val="Header"/>
      <w:keepLines w:val="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344C3" w14:textId="77777777" w:rsidR="00606FE8" w:rsidRDefault="00606FE8" w:rsidP="005F543D">
    <w:pPr>
      <w:pStyle w:val="Header"/>
      <w:keepLines w:val="0"/>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55F04" w14:textId="77777777" w:rsidR="00606FE8" w:rsidRDefault="00606FE8" w:rsidP="00F72F4B">
    <w:pPr>
      <w:pStyle w:val="Header"/>
      <w:keepLines w:val="0"/>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1079AD" w14:textId="77777777" w:rsidR="00606FE8" w:rsidRDefault="00606FE8" w:rsidP="00F72F4B">
    <w:pPr>
      <w:pStyle w:val="Header"/>
      <w:keepLines w:val="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F2E301" w14:textId="77777777" w:rsidR="00606FE8" w:rsidRDefault="00606FE8" w:rsidP="00F72F4B">
    <w:pPr>
      <w:pStyle w:val="Header"/>
      <w:keepLines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35960A22"/>
    <w:multiLevelType w:val="multilevel"/>
    <w:tmpl w:val="B1F0B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3" w15:restartNumberingAfterBreak="0">
    <w:nsid w:val="51185A92"/>
    <w:multiLevelType w:val="hybridMultilevel"/>
    <w:tmpl w:val="56103160"/>
    <w:lvl w:ilvl="0" w:tplc="819CB4E0">
      <w:start w:val="1"/>
      <w:numFmt w:val="bullet"/>
      <w:pStyle w:val="Bulletlis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79B0C49"/>
    <w:multiLevelType w:val="singleLevel"/>
    <w:tmpl w:val="B8D67778"/>
    <w:lvl w:ilvl="0">
      <w:start w:val="1"/>
      <w:numFmt w:val="decimal"/>
      <w:lvlText w:val="%1."/>
      <w:legacy w:legacy="1" w:legacySpace="0" w:legacyIndent="360"/>
      <w:lvlJc w:val="left"/>
      <w:pPr>
        <w:ind w:left="720" w:hanging="360"/>
      </w:pPr>
      <w:rPr>
        <w:rFonts w:ascii="Arial Black" w:hAnsi="Arial Black"/>
        <w:sz w:val="20"/>
      </w:rPr>
    </w:lvl>
  </w:abstractNum>
  <w:abstractNum w:abstractNumId="5"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abstractNum w:abstractNumId="6" w15:restartNumberingAfterBreak="0">
    <w:nsid w:val="62540DA9"/>
    <w:multiLevelType w:val="singleLevel"/>
    <w:tmpl w:val="57D4E8EA"/>
    <w:lvl w:ilvl="0">
      <w:start w:val="1"/>
      <w:numFmt w:val="decimal"/>
      <w:pStyle w:val="Numberedlist1"/>
      <w:lvlText w:val="%1."/>
      <w:lvlJc w:val="left"/>
      <w:pPr>
        <w:ind w:left="720" w:hanging="360"/>
      </w:pPr>
      <w:rPr>
        <w:rFonts w:ascii="Abadi" w:hAnsi="Abadi" w:hint="default"/>
        <w:b/>
        <w:i w:val="0"/>
        <w:sz w:val="24"/>
      </w:rPr>
    </w:lvl>
  </w:abstractNum>
  <w:abstractNum w:abstractNumId="7" w15:restartNumberingAfterBreak="0">
    <w:nsid w:val="6C3D40B8"/>
    <w:multiLevelType w:val="singleLevel"/>
    <w:tmpl w:val="779C1334"/>
    <w:lvl w:ilvl="0">
      <w:start w:val="1"/>
      <w:numFmt w:val="decimal"/>
      <w:pStyle w:val="Numberedlist2"/>
      <w:lvlText w:val="%1."/>
      <w:legacy w:legacy="1" w:legacySpace="0" w:legacyIndent="360"/>
      <w:lvlJc w:val="left"/>
      <w:pPr>
        <w:ind w:left="720" w:hanging="360"/>
      </w:pPr>
      <w:rPr>
        <w:rFonts w:ascii="Tms Rmn" w:hAnsi="Tms Rmn" w:hint="default"/>
        <w:sz w:val="20"/>
      </w:rPr>
    </w:lvl>
  </w:abstractNum>
  <w:num w:numId="1">
    <w:abstractNumId w:val="4"/>
  </w:num>
  <w:num w:numId="2">
    <w:abstractNumId w:val="6"/>
  </w:num>
  <w:num w:numId="3">
    <w:abstractNumId w:val="5"/>
  </w:num>
  <w:num w:numId="4">
    <w:abstractNumId w:val="2"/>
  </w:num>
  <w:num w:numId="5">
    <w:abstractNumId w:val="3"/>
  </w:num>
  <w:num w:numId="6">
    <w:abstractNumId w:val="7"/>
  </w:num>
  <w:num w:numId="7">
    <w:abstractNumId w:val="1"/>
  </w:num>
  <w:num w:numId="8">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activeWritingStyle w:appName="MSWord" w:lang="en-US" w:vendorID="8" w:dllVersion="513" w:checkStyle="1"/>
  <w:proofState w:spelling="clean" w:grammar="clean"/>
  <w:attachedTemplate r:id="rId1"/>
  <w:stylePaneFormatFilter w:val="3F28" w:allStyles="0" w:customStyles="0" w:latentStyles="0" w:stylesInUse="1"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77B"/>
    <w:rsid w:val="00011B39"/>
    <w:rsid w:val="0003284F"/>
    <w:rsid w:val="000478F1"/>
    <w:rsid w:val="00054358"/>
    <w:rsid w:val="00075B19"/>
    <w:rsid w:val="000B238C"/>
    <w:rsid w:val="000C01AA"/>
    <w:rsid w:val="000C7CF3"/>
    <w:rsid w:val="000D3573"/>
    <w:rsid w:val="00122917"/>
    <w:rsid w:val="0014075F"/>
    <w:rsid w:val="0014789F"/>
    <w:rsid w:val="001A04B2"/>
    <w:rsid w:val="001D5DB7"/>
    <w:rsid w:val="001E0EE1"/>
    <w:rsid w:val="001F4B19"/>
    <w:rsid w:val="00206AC0"/>
    <w:rsid w:val="00262F76"/>
    <w:rsid w:val="002739D4"/>
    <w:rsid w:val="00277B76"/>
    <w:rsid w:val="002811CE"/>
    <w:rsid w:val="0028162B"/>
    <w:rsid w:val="002D4C6B"/>
    <w:rsid w:val="002E1D89"/>
    <w:rsid w:val="002E688A"/>
    <w:rsid w:val="0031562B"/>
    <w:rsid w:val="00316C32"/>
    <w:rsid w:val="003225F7"/>
    <w:rsid w:val="00324A38"/>
    <w:rsid w:val="00330739"/>
    <w:rsid w:val="00355672"/>
    <w:rsid w:val="00367135"/>
    <w:rsid w:val="00374744"/>
    <w:rsid w:val="003871D2"/>
    <w:rsid w:val="003B7F2D"/>
    <w:rsid w:val="003C6880"/>
    <w:rsid w:val="003D2659"/>
    <w:rsid w:val="003D2BF2"/>
    <w:rsid w:val="003E11D6"/>
    <w:rsid w:val="003F6F0C"/>
    <w:rsid w:val="0040359C"/>
    <w:rsid w:val="0041580E"/>
    <w:rsid w:val="00417B42"/>
    <w:rsid w:val="004205D9"/>
    <w:rsid w:val="0042292E"/>
    <w:rsid w:val="004265DB"/>
    <w:rsid w:val="00441308"/>
    <w:rsid w:val="00464978"/>
    <w:rsid w:val="00483013"/>
    <w:rsid w:val="00483685"/>
    <w:rsid w:val="00486DFC"/>
    <w:rsid w:val="004A4678"/>
    <w:rsid w:val="004E3A6E"/>
    <w:rsid w:val="004F60B4"/>
    <w:rsid w:val="005463E5"/>
    <w:rsid w:val="00553B20"/>
    <w:rsid w:val="00560952"/>
    <w:rsid w:val="0056474B"/>
    <w:rsid w:val="0056693C"/>
    <w:rsid w:val="005A23FC"/>
    <w:rsid w:val="005B568E"/>
    <w:rsid w:val="005C03EB"/>
    <w:rsid w:val="005D168B"/>
    <w:rsid w:val="005D1B49"/>
    <w:rsid w:val="005D26B9"/>
    <w:rsid w:val="005F42C2"/>
    <w:rsid w:val="005F543D"/>
    <w:rsid w:val="005F6105"/>
    <w:rsid w:val="00606FE8"/>
    <w:rsid w:val="00610028"/>
    <w:rsid w:val="006261CA"/>
    <w:rsid w:val="006319C2"/>
    <w:rsid w:val="00634427"/>
    <w:rsid w:val="00641A1E"/>
    <w:rsid w:val="0064254F"/>
    <w:rsid w:val="0065081E"/>
    <w:rsid w:val="00655459"/>
    <w:rsid w:val="00670F7F"/>
    <w:rsid w:val="00684F60"/>
    <w:rsid w:val="00693EAE"/>
    <w:rsid w:val="006946ED"/>
    <w:rsid w:val="006B3159"/>
    <w:rsid w:val="006C51F4"/>
    <w:rsid w:val="006C7A01"/>
    <w:rsid w:val="00712B93"/>
    <w:rsid w:val="00725216"/>
    <w:rsid w:val="00725BD4"/>
    <w:rsid w:val="00741276"/>
    <w:rsid w:val="007574B6"/>
    <w:rsid w:val="007741A8"/>
    <w:rsid w:val="00782551"/>
    <w:rsid w:val="0078758A"/>
    <w:rsid w:val="0079166F"/>
    <w:rsid w:val="007A3843"/>
    <w:rsid w:val="007B7080"/>
    <w:rsid w:val="007C5FC5"/>
    <w:rsid w:val="007F2333"/>
    <w:rsid w:val="00807B56"/>
    <w:rsid w:val="00821FAF"/>
    <w:rsid w:val="00832EED"/>
    <w:rsid w:val="0084757A"/>
    <w:rsid w:val="008629BC"/>
    <w:rsid w:val="00882D4A"/>
    <w:rsid w:val="00891369"/>
    <w:rsid w:val="00897119"/>
    <w:rsid w:val="008A2CD0"/>
    <w:rsid w:val="008B6D14"/>
    <w:rsid w:val="008C0A77"/>
    <w:rsid w:val="008E4DF6"/>
    <w:rsid w:val="00900148"/>
    <w:rsid w:val="00915199"/>
    <w:rsid w:val="00917720"/>
    <w:rsid w:val="009224D1"/>
    <w:rsid w:val="00925A61"/>
    <w:rsid w:val="00961301"/>
    <w:rsid w:val="009620D9"/>
    <w:rsid w:val="0096601F"/>
    <w:rsid w:val="00977C9A"/>
    <w:rsid w:val="00984A24"/>
    <w:rsid w:val="009901FC"/>
    <w:rsid w:val="0099594C"/>
    <w:rsid w:val="009C4D1D"/>
    <w:rsid w:val="00A076A8"/>
    <w:rsid w:val="00A14EF4"/>
    <w:rsid w:val="00A27855"/>
    <w:rsid w:val="00A64B9C"/>
    <w:rsid w:val="00A717DD"/>
    <w:rsid w:val="00A828B8"/>
    <w:rsid w:val="00AA48B8"/>
    <w:rsid w:val="00AC5C8E"/>
    <w:rsid w:val="00AC7FDC"/>
    <w:rsid w:val="00AF5B2E"/>
    <w:rsid w:val="00B158DE"/>
    <w:rsid w:val="00B41464"/>
    <w:rsid w:val="00B75975"/>
    <w:rsid w:val="00B83927"/>
    <w:rsid w:val="00B8712D"/>
    <w:rsid w:val="00B9112D"/>
    <w:rsid w:val="00BA443C"/>
    <w:rsid w:val="00BB4231"/>
    <w:rsid w:val="00BC3E49"/>
    <w:rsid w:val="00BD067A"/>
    <w:rsid w:val="00BD6E0C"/>
    <w:rsid w:val="00BF01AC"/>
    <w:rsid w:val="00C13671"/>
    <w:rsid w:val="00C22B81"/>
    <w:rsid w:val="00C315B1"/>
    <w:rsid w:val="00C3175B"/>
    <w:rsid w:val="00C3510F"/>
    <w:rsid w:val="00C51DB0"/>
    <w:rsid w:val="00C52F9F"/>
    <w:rsid w:val="00C54E47"/>
    <w:rsid w:val="00C61B37"/>
    <w:rsid w:val="00CA757A"/>
    <w:rsid w:val="00CC0228"/>
    <w:rsid w:val="00CF0D27"/>
    <w:rsid w:val="00D05564"/>
    <w:rsid w:val="00D1347A"/>
    <w:rsid w:val="00D20313"/>
    <w:rsid w:val="00D2102D"/>
    <w:rsid w:val="00D27625"/>
    <w:rsid w:val="00D54154"/>
    <w:rsid w:val="00D6058B"/>
    <w:rsid w:val="00D61364"/>
    <w:rsid w:val="00D6516D"/>
    <w:rsid w:val="00D828CC"/>
    <w:rsid w:val="00D91179"/>
    <w:rsid w:val="00D9368A"/>
    <w:rsid w:val="00DA28BB"/>
    <w:rsid w:val="00DB05AE"/>
    <w:rsid w:val="00DD0852"/>
    <w:rsid w:val="00DD6808"/>
    <w:rsid w:val="00DE08CC"/>
    <w:rsid w:val="00DE30D7"/>
    <w:rsid w:val="00E06CD5"/>
    <w:rsid w:val="00E16D63"/>
    <w:rsid w:val="00E16EE8"/>
    <w:rsid w:val="00E477A7"/>
    <w:rsid w:val="00E64DEE"/>
    <w:rsid w:val="00E824B4"/>
    <w:rsid w:val="00E82813"/>
    <w:rsid w:val="00E91139"/>
    <w:rsid w:val="00EB23EE"/>
    <w:rsid w:val="00EC151E"/>
    <w:rsid w:val="00EE2B50"/>
    <w:rsid w:val="00EE5544"/>
    <w:rsid w:val="00EF4CD8"/>
    <w:rsid w:val="00EF542B"/>
    <w:rsid w:val="00F002E8"/>
    <w:rsid w:val="00F21701"/>
    <w:rsid w:val="00F2577B"/>
    <w:rsid w:val="00F56F83"/>
    <w:rsid w:val="00F62C66"/>
    <w:rsid w:val="00F66D11"/>
    <w:rsid w:val="00F72F4B"/>
    <w:rsid w:val="00F8730F"/>
    <w:rsid w:val="00FD5C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1EB373"/>
  <w15:chartTrackingRefBased/>
  <w15:docId w15:val="{FBE699A7-AD2E-4574-8AF8-AB937DFC1B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lsdException w:name="heading 6" w:uiPriority="9"/>
    <w:lsdException w:name="heading 7" w:uiPriority="9"/>
    <w:lsdException w:name="heading 8" w:uiPriority="9"/>
    <w:lsdException w:name="heading 9" w:uiPriority="9"/>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3013"/>
    <w:pPr>
      <w:spacing w:after="120"/>
      <w:jc w:val="both"/>
    </w:pPr>
    <w:rPr>
      <w:rFonts w:ascii="Garamond" w:hAnsi="Garamond"/>
      <w:sz w:val="24"/>
    </w:rPr>
  </w:style>
  <w:style w:type="paragraph" w:styleId="Heading1">
    <w:name w:val="heading 1"/>
    <w:basedOn w:val="Normal"/>
    <w:next w:val="BodyText"/>
    <w:link w:val="Heading1Char"/>
    <w:qFormat/>
    <w:rsid w:val="0014075F"/>
    <w:pPr>
      <w:keepNext/>
      <w:spacing w:before="240" w:after="800"/>
      <w:ind w:left="2506" w:hanging="2506"/>
      <w:outlineLvl w:val="0"/>
    </w:pPr>
    <w:rPr>
      <w:rFonts w:ascii="Arial Black" w:hAnsi="Arial Black"/>
      <w:color w:val="808080"/>
      <w:spacing w:val="-25"/>
      <w:kern w:val="28"/>
      <w:sz w:val="44"/>
    </w:rPr>
  </w:style>
  <w:style w:type="paragraph" w:styleId="Heading2">
    <w:name w:val="heading 2"/>
    <w:basedOn w:val="Normal"/>
    <w:next w:val="BodyText"/>
    <w:qFormat/>
    <w:rsid w:val="0041580E"/>
    <w:pPr>
      <w:keepNext/>
      <w:spacing w:before="360" w:line="240" w:lineRule="atLeast"/>
      <w:outlineLvl w:val="1"/>
    </w:pPr>
    <w:rPr>
      <w:rFonts w:ascii="Arial Black" w:hAnsi="Arial Black"/>
      <w:color w:val="808080"/>
      <w:spacing w:val="-10"/>
      <w:kern w:val="28"/>
      <w:sz w:val="32"/>
      <w:szCs w:val="16"/>
    </w:rPr>
  </w:style>
  <w:style w:type="paragraph" w:styleId="Heading3">
    <w:name w:val="heading 3"/>
    <w:basedOn w:val="Normal"/>
    <w:next w:val="BodyText"/>
    <w:qFormat/>
    <w:rsid w:val="000C7CF3"/>
    <w:pPr>
      <w:keepNext/>
      <w:spacing w:before="160"/>
      <w:outlineLvl w:val="2"/>
    </w:pPr>
    <w:rPr>
      <w:rFonts w:ascii="Arial Black" w:hAnsi="Arial Black"/>
      <w:color w:val="808080"/>
      <w:spacing w:val="-5"/>
      <w:sz w:val="26"/>
    </w:rPr>
  </w:style>
  <w:style w:type="paragraph" w:styleId="Heading4">
    <w:name w:val="heading 4"/>
    <w:aliases w:val="Reserve - Heading 4"/>
    <w:basedOn w:val="Heading3"/>
    <w:next w:val="BodyText"/>
    <w:qFormat/>
    <w:rsid w:val="00C3510F"/>
    <w:pPr>
      <w:spacing w:after="240"/>
      <w:outlineLvl w:val="3"/>
    </w:pPr>
    <w:rPr>
      <w:smallCaps/>
      <w:spacing w:val="30"/>
      <w:sz w:val="23"/>
    </w:rPr>
  </w:style>
  <w:style w:type="paragraph" w:styleId="Heading5">
    <w:name w:val="heading 5"/>
    <w:basedOn w:val="Normal"/>
    <w:next w:val="BodyText"/>
    <w:pPr>
      <w:keepNext/>
      <w:framePr w:w="1800" w:wrap="around" w:vAnchor="text" w:hAnchor="page" w:x="1201" w:y="1"/>
      <w:spacing w:before="40" w:after="240"/>
      <w:outlineLvl w:val="4"/>
    </w:pPr>
    <w:rPr>
      <w:rFonts w:ascii="Arial Black" w:hAnsi="Arial Black"/>
      <w:spacing w:val="-5"/>
      <w:sz w:val="18"/>
    </w:rPr>
  </w:style>
  <w:style w:type="paragraph" w:styleId="Heading6">
    <w:name w:val="heading 6"/>
    <w:basedOn w:val="Normal"/>
    <w:next w:val="BodyText"/>
    <w:pPr>
      <w:keepNext/>
      <w:framePr w:w="1800" w:wrap="around" w:vAnchor="text" w:hAnchor="page" w:x="1201" w:y="1"/>
      <w:outlineLvl w:val="5"/>
    </w:pPr>
  </w:style>
  <w:style w:type="paragraph" w:styleId="Heading7">
    <w:name w:val="heading 7"/>
    <w:basedOn w:val="Normal"/>
    <w:next w:val="BodyTex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Heading8">
    <w:name w:val="heading 8"/>
    <w:basedOn w:val="Normal"/>
    <w:next w:val="BodyTex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Heading9">
    <w:name w:val="heading 9"/>
    <w:basedOn w:val="Normal"/>
    <w:next w:val="BodyText"/>
    <w:pPr>
      <w:keepNext/>
      <w:spacing w:before="80"/>
      <w:outlineLvl w:val="8"/>
    </w:pPr>
    <w:rPr>
      <w:b/>
      <w:i/>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pPr>
    <w:rPr>
      <w:spacing w:val="-5"/>
    </w:rPr>
  </w:style>
  <w:style w:type="character" w:styleId="CommentReference">
    <w:name w:val="annotation reference"/>
    <w:semiHidden/>
    <w:rPr>
      <w:sz w:val="16"/>
    </w:rPr>
  </w:style>
  <w:style w:type="paragraph" w:styleId="CommentText">
    <w:name w:val="annotation text"/>
    <w:basedOn w:val="Normal"/>
    <w:link w:val="CommentTextChar"/>
    <w:semiHidden/>
    <w:pPr>
      <w:tabs>
        <w:tab w:val="left" w:pos="187"/>
      </w:tabs>
      <w:spacing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pPr>
    <w:rPr>
      <w:spacing w:val="-5"/>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BodyText"/>
    <w:next w:val="BodyText"/>
    <w:link w:val="BodyTextKeepChar"/>
    <w:pPr>
      <w:keepNext/>
    </w:pPr>
  </w:style>
  <w:style w:type="paragraph" w:styleId="Caption">
    <w:name w:val="caption"/>
    <w:basedOn w:val="Normal"/>
    <w:next w:val="BodyText"/>
    <w:uiPriority w:val="35"/>
    <w:qFormat/>
    <w:pPr>
      <w:spacing w:after="240"/>
    </w:pPr>
    <w:rPr>
      <w:spacing w:val="-5"/>
    </w:rPr>
  </w:style>
  <w:style w:type="paragraph" w:customStyle="1" w:styleId="ChapterSubtitle">
    <w:name w:val="Chapter Subtitle"/>
    <w:basedOn w:val="Normal"/>
    <w:next w:val="BodyText"/>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line="320" w:lineRule="exact"/>
    </w:pPr>
    <w:rPr>
      <w:caps/>
      <w:kern w:val="36"/>
      <w:sz w:val="38"/>
    </w:rPr>
  </w:style>
  <w:style w:type="character" w:styleId="Emphasis">
    <w:name w:val="Emphasis"/>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pPr>
    <w:rPr>
      <w:sz w:val="18"/>
    </w:rPr>
  </w:style>
  <w:style w:type="paragraph" w:styleId="Header">
    <w:name w:val="header"/>
    <w:basedOn w:val="Normal"/>
    <w:pPr>
      <w:keepLines/>
      <w:tabs>
        <w:tab w:val="center" w:pos="4320"/>
        <w:tab w:val="right" w:pos="8640"/>
      </w:tabs>
    </w:pPr>
    <w:rPr>
      <w:rFonts w:ascii="Arial Black" w:hAnsi="Arial Black"/>
      <w:caps/>
      <w:spacing w:val="60"/>
      <w:sz w:val="14"/>
    </w:rPr>
  </w:style>
  <w:style w:type="paragraph" w:styleId="ListParagraph">
    <w:name w:val="List Paragraph"/>
    <w:basedOn w:val="Normal"/>
    <w:uiPriority w:val="34"/>
    <w:qFormat/>
    <w:rsid w:val="00C3175B"/>
    <w:pPr>
      <w:spacing w:after="0"/>
      <w:ind w:left="720"/>
      <w:contextualSpacing/>
      <w:jc w:val="left"/>
    </w:pPr>
    <w:rPr>
      <w:rFonts w:asciiTheme="minorHAnsi" w:eastAsiaTheme="minorEastAsia" w:hAnsiTheme="minorHAnsi" w:cstheme="minorBidi"/>
      <w:szCs w:val="24"/>
      <w:lang w:eastAsia="zh-CN"/>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rsid w:val="00684F60"/>
    <w:pPr>
      <w:numPr>
        <w:numId w:val="3"/>
      </w:numPr>
      <w:tabs>
        <w:tab w:val="clear" w:pos="360"/>
      </w:tabs>
      <w:spacing w:after="240"/>
      <w:ind w:right="360"/>
    </w:pPr>
    <w:rPr>
      <w:spacing w:val="-5"/>
    </w:rPr>
  </w:style>
  <w:style w:type="paragraph" w:styleId="ListBullet5">
    <w:name w:val="List Bullet 5"/>
    <w:basedOn w:val="Normal"/>
    <w:pPr>
      <w:framePr w:w="1860" w:wrap="around" w:vAnchor="text" w:hAnchor="page" w:x="1201" w:y="1"/>
      <w:numPr>
        <w:numId w:val="4"/>
      </w:numPr>
      <w:pBdr>
        <w:bottom w:val="single" w:sz="6" w:space="0" w:color="auto"/>
        <w:between w:val="single" w:sz="6" w:space="0" w:color="auto"/>
      </w:pBdr>
      <w:spacing w:line="320" w:lineRule="exact"/>
    </w:pPr>
    <w:rPr>
      <w:sz w:val="18"/>
    </w:rPr>
  </w:style>
  <w:style w:type="paragraph" w:styleId="ListNumber">
    <w:name w:val="List Number"/>
    <w:basedOn w:val="Normal"/>
    <w:link w:val="ListNumberChar"/>
    <w:rsid w:val="00684F60"/>
    <w:pPr>
      <w:spacing w:after="240"/>
      <w:ind w:left="720" w:right="360" w:hanging="360"/>
    </w:pPr>
    <w:rPr>
      <w:spacing w:val="-5"/>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rPr>
  </w:style>
  <w:style w:type="paragraph" w:styleId="Subtitle">
    <w:name w:val="Subtitle"/>
    <w:basedOn w:val="Title"/>
    <w:next w:val="BodyTex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line="360" w:lineRule="exact"/>
      <w:jc w:val="center"/>
    </w:pPr>
    <w:rPr>
      <w:rFonts w:ascii="Arial Black" w:hAnsi="Arial Black"/>
      <w:b/>
      <w:spacing w:val="-10"/>
      <w:sz w:val="22"/>
    </w:rPr>
  </w:style>
  <w:style w:type="paragraph" w:styleId="TOC1">
    <w:name w:val="toc 1"/>
    <w:basedOn w:val="Normal"/>
    <w:autoRedefine/>
    <w:uiPriority w:val="39"/>
    <w:rsid w:val="003C6880"/>
    <w:pPr>
      <w:spacing w:line="320" w:lineRule="atLeast"/>
      <w:ind w:left="1008"/>
    </w:pPr>
    <w:rPr>
      <w:rFonts w:ascii="Gill Sans MT" w:hAnsi="Gill Sans MT"/>
      <w:b/>
      <w:sz w:val="27"/>
    </w:rPr>
  </w:style>
  <w:style w:type="paragraph" w:styleId="TOC2">
    <w:name w:val="toc 2"/>
    <w:basedOn w:val="TOC1"/>
    <w:autoRedefine/>
    <w:uiPriority w:val="39"/>
    <w:rsid w:val="003C6880"/>
    <w:pPr>
      <w:ind w:left="1584"/>
    </w:pPr>
    <w:rPr>
      <w:b w:val="0"/>
      <w:sz w:val="24"/>
    </w:rPr>
  </w:style>
  <w:style w:type="paragraph" w:styleId="TOC3">
    <w:name w:val="toc 3"/>
    <w:basedOn w:val="Normal"/>
    <w:next w:val="Normal"/>
    <w:autoRedefine/>
    <w:uiPriority w:val="39"/>
    <w:rsid w:val="00E82813"/>
    <w:pPr>
      <w:spacing w:line="320" w:lineRule="atLeast"/>
      <w:ind w:left="2016"/>
    </w:pPr>
    <w:rPr>
      <w:rFonts w:ascii="Gill Sans MT" w:hAnsi="Gill Sans MT"/>
      <w:sz w:val="20"/>
    </w:rPr>
  </w:style>
  <w:style w:type="paragraph" w:styleId="TO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OC6">
    <w:name w:val="toc 6"/>
    <w:basedOn w:val="Normal"/>
    <w:next w:val="Normal"/>
    <w:semiHidden/>
    <w:pPr>
      <w:tabs>
        <w:tab w:val="right" w:leader="dot" w:pos="3600"/>
      </w:tabs>
      <w:ind w:left="800"/>
    </w:pPr>
  </w:style>
  <w:style w:type="paragraph" w:styleId="TOC7">
    <w:name w:val="toc 7"/>
    <w:basedOn w:val="Normal"/>
    <w:next w:val="Normal"/>
    <w:semiHidden/>
    <w:pPr>
      <w:tabs>
        <w:tab w:val="right" w:leader="dot" w:pos="3600"/>
      </w:tabs>
      <w:ind w:left="960"/>
    </w:pPr>
  </w:style>
  <w:style w:type="paragraph" w:styleId="TOC8">
    <w:name w:val="toc 8"/>
    <w:basedOn w:val="Normal"/>
    <w:next w:val="Normal"/>
    <w:semiHidden/>
    <w:pPr>
      <w:tabs>
        <w:tab w:val="right" w:leader="dot" w:pos="3600"/>
      </w:tabs>
      <w:ind w:left="1120"/>
    </w:pPr>
  </w:style>
  <w:style w:type="paragraph" w:styleId="TOC9">
    <w:name w:val="toc 9"/>
    <w:basedOn w:val="Normal"/>
    <w:next w:val="Normal"/>
    <w:semiHidden/>
    <w:pPr>
      <w:tabs>
        <w:tab w:val="right" w:leader="dot" w:pos="3600"/>
      </w:tabs>
      <w:ind w:left="1280"/>
    </w:p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customStyle="1" w:styleId="Heading1Char">
    <w:name w:val="Heading 1 Char"/>
    <w:basedOn w:val="DefaultParagraphFont"/>
    <w:link w:val="Heading1"/>
    <w:rsid w:val="0014075F"/>
    <w:rPr>
      <w:rFonts w:ascii="Arial Black" w:hAnsi="Arial Black"/>
      <w:color w:val="808080"/>
      <w:spacing w:val="-25"/>
      <w:kern w:val="28"/>
      <w:sz w:val="44"/>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styleId="Hyperlink">
    <w:name w:val="Hyperlink"/>
    <w:basedOn w:val="DefaultParagraphFont"/>
    <w:uiPriority w:val="99"/>
    <w:rsid w:val="004265DB"/>
    <w:rPr>
      <w:color w:val="0000FF"/>
      <w:u w:val="single"/>
    </w:rPr>
  </w:style>
  <w:style w:type="character" w:styleId="Strong">
    <w:name w:val="Strong"/>
    <w:basedOn w:val="DefaultParagraphFont"/>
    <w:uiPriority w:val="22"/>
    <w:rsid w:val="0041580E"/>
    <w:rPr>
      <w:b/>
      <w:bCs/>
    </w:rPr>
  </w:style>
  <w:style w:type="paragraph" w:styleId="NormalWeb">
    <w:name w:val="Normal (Web)"/>
    <w:basedOn w:val="Normal"/>
    <w:uiPriority w:val="99"/>
    <w:unhideWhenUsed/>
    <w:rsid w:val="0041580E"/>
    <w:pPr>
      <w:spacing w:before="100" w:beforeAutospacing="1" w:after="100" w:afterAutospacing="1"/>
    </w:pPr>
    <w:rPr>
      <w:rFonts w:ascii="Times New Roman" w:hAnsi="Times New Roman"/>
      <w:szCs w:val="24"/>
    </w:rPr>
  </w:style>
  <w:style w:type="paragraph" w:customStyle="1" w:styleId="Image">
    <w:name w:val="Image"/>
    <w:link w:val="ImageChar"/>
    <w:qFormat/>
    <w:rsid w:val="00821FAF"/>
    <w:pPr>
      <w:spacing w:after="120"/>
      <w:jc w:val="center"/>
    </w:pPr>
    <w:rPr>
      <w:rFonts w:ascii="Garamond" w:hAnsi="Garamond"/>
      <w:noProof/>
      <w:sz w:val="24"/>
    </w:rPr>
  </w:style>
  <w:style w:type="paragraph" w:customStyle="1" w:styleId="Numberedlist1">
    <w:name w:val="Numbered list 1"/>
    <w:basedOn w:val="ListNumber"/>
    <w:next w:val="Image"/>
    <w:link w:val="Numberedlist1Char"/>
    <w:qFormat/>
    <w:rsid w:val="00807B56"/>
    <w:pPr>
      <w:keepNext/>
      <w:keepLines/>
      <w:numPr>
        <w:numId w:val="2"/>
      </w:numPr>
      <w:spacing w:before="200"/>
      <w:ind w:left="936" w:hanging="576"/>
    </w:pPr>
    <w:rPr>
      <w:rFonts w:ascii="Abadi" w:hAnsi="Abadi"/>
      <w:sz w:val="25"/>
    </w:rPr>
  </w:style>
  <w:style w:type="paragraph" w:customStyle="1" w:styleId="Numberedlist2">
    <w:name w:val="Numbered list 2"/>
    <w:basedOn w:val="ListNumber"/>
    <w:link w:val="Numberedlist2Char"/>
    <w:qFormat/>
    <w:rsid w:val="00610028"/>
    <w:pPr>
      <w:numPr>
        <w:numId w:val="6"/>
      </w:numPr>
    </w:pPr>
  </w:style>
  <w:style w:type="character" w:customStyle="1" w:styleId="ListNumberChar">
    <w:name w:val="List Number Char"/>
    <w:basedOn w:val="DefaultParagraphFont"/>
    <w:link w:val="ListNumber"/>
    <w:rsid w:val="00610028"/>
    <w:rPr>
      <w:rFonts w:ascii="Garamond" w:hAnsi="Garamond"/>
      <w:spacing w:val="-5"/>
      <w:sz w:val="24"/>
    </w:rPr>
  </w:style>
  <w:style w:type="character" w:customStyle="1" w:styleId="Numberedlist1Char">
    <w:name w:val="Numbered list 1 Char"/>
    <w:basedOn w:val="ListNumberChar"/>
    <w:link w:val="Numberedlist1"/>
    <w:rsid w:val="00807B56"/>
    <w:rPr>
      <w:rFonts w:ascii="Abadi" w:hAnsi="Abadi"/>
      <w:spacing w:val="-5"/>
      <w:sz w:val="25"/>
    </w:rPr>
  </w:style>
  <w:style w:type="paragraph" w:customStyle="1" w:styleId="Bulletlist1">
    <w:name w:val="Bullet list 1"/>
    <w:basedOn w:val="BodyTextKeep"/>
    <w:link w:val="Bulletlist1Char"/>
    <w:qFormat/>
    <w:rsid w:val="00D9368A"/>
    <w:pPr>
      <w:keepNext w:val="0"/>
      <w:numPr>
        <w:numId w:val="5"/>
      </w:numPr>
      <w:spacing w:after="80"/>
    </w:pPr>
  </w:style>
  <w:style w:type="character" w:customStyle="1" w:styleId="Numberedlist2Char">
    <w:name w:val="Numbered list 2 Char"/>
    <w:basedOn w:val="ListNumberChar"/>
    <w:link w:val="Numberedlist2"/>
    <w:rsid w:val="00610028"/>
    <w:rPr>
      <w:rFonts w:ascii="Garamond" w:hAnsi="Garamond"/>
      <w:spacing w:val="-5"/>
      <w:sz w:val="24"/>
    </w:rPr>
  </w:style>
  <w:style w:type="character" w:customStyle="1" w:styleId="BodyTextKeepChar">
    <w:name w:val="Body Text Keep Char"/>
    <w:basedOn w:val="BodyTextChar"/>
    <w:link w:val="BodyTextKeep"/>
    <w:rsid w:val="00D9368A"/>
    <w:rPr>
      <w:rFonts w:ascii="Garamond" w:hAnsi="Garamond"/>
      <w:spacing w:val="-5"/>
      <w:sz w:val="24"/>
      <w:lang w:val="en-US" w:eastAsia="en-US" w:bidi="ar-SA"/>
    </w:rPr>
  </w:style>
  <w:style w:type="character" w:customStyle="1" w:styleId="Bulletlist1Char">
    <w:name w:val="Bullet list 1 Char"/>
    <w:basedOn w:val="BodyTextKeepChar"/>
    <w:link w:val="Bulletlist1"/>
    <w:rsid w:val="00D9368A"/>
    <w:rPr>
      <w:rFonts w:ascii="Garamond" w:hAnsi="Garamond"/>
      <w:spacing w:val="-5"/>
      <w:sz w:val="24"/>
      <w:lang w:val="en-US" w:eastAsia="en-US" w:bidi="ar-SA"/>
    </w:rPr>
  </w:style>
  <w:style w:type="character" w:customStyle="1" w:styleId="CommentTextChar">
    <w:name w:val="Comment Text Char"/>
    <w:basedOn w:val="DefaultParagraphFont"/>
    <w:link w:val="CommentText"/>
    <w:semiHidden/>
    <w:rsid w:val="00D9368A"/>
    <w:rPr>
      <w:rFonts w:ascii="Garamond" w:hAnsi="Garamond"/>
      <w:sz w:val="24"/>
    </w:rPr>
  </w:style>
  <w:style w:type="paragraph" w:customStyle="1" w:styleId="Command">
    <w:name w:val="Command"/>
    <w:link w:val="CommandChar"/>
    <w:qFormat/>
    <w:rsid w:val="00011B39"/>
    <w:rPr>
      <w:rFonts w:ascii="Agency FB" w:hAnsi="Agency FB"/>
      <w:b/>
      <w:spacing w:val="-5"/>
      <w:sz w:val="28"/>
    </w:rPr>
  </w:style>
  <w:style w:type="character" w:customStyle="1" w:styleId="ImageChar">
    <w:name w:val="Image Char"/>
    <w:basedOn w:val="DefaultParagraphFont"/>
    <w:link w:val="Image"/>
    <w:rsid w:val="00821FAF"/>
    <w:rPr>
      <w:rFonts w:ascii="Garamond" w:hAnsi="Garamond"/>
      <w:noProof/>
      <w:sz w:val="24"/>
    </w:rPr>
  </w:style>
  <w:style w:type="character" w:customStyle="1" w:styleId="CommandChar">
    <w:name w:val="Command Char"/>
    <w:basedOn w:val="Numberedlist1Char"/>
    <w:link w:val="Command"/>
    <w:rsid w:val="00011B39"/>
    <w:rPr>
      <w:rFonts w:ascii="Agency FB" w:hAnsi="Agency FB"/>
      <w:b/>
      <w:spacing w:val="-5"/>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1468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png"/><Relationship Id="rId21" Type="http://schemas.openxmlformats.org/officeDocument/2006/relationships/footer" Target="footer6.xm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7.png"/><Relationship Id="rId89" Type="http://schemas.openxmlformats.org/officeDocument/2006/relationships/image" Target="media/image62.png"/><Relationship Id="rId16" Type="http://schemas.openxmlformats.org/officeDocument/2006/relationships/image" Target="media/image1.png"/><Relationship Id="rId11" Type="http://schemas.openxmlformats.org/officeDocument/2006/relationships/footer" Target="footer2.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63.png"/><Relationship Id="rId95" Type="http://schemas.openxmlformats.org/officeDocument/2006/relationships/header" Target="header9.xml"/><Relationship Id="rId22" Type="http://schemas.openxmlformats.org/officeDocument/2006/relationships/footer" Target="footer7.xml"/><Relationship Id="rId27" Type="http://schemas.openxmlformats.org/officeDocument/2006/relationships/image" Target="media/image3.png"/><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footer" Target="footer9.xm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launchpad.net/ubuntu/+cdmirrors" TargetMode="External"/><Relationship Id="rId67" Type="http://schemas.openxmlformats.org/officeDocument/2006/relationships/image" Target="media/image42.png"/><Relationship Id="rId20" Type="http://schemas.openxmlformats.org/officeDocument/2006/relationships/header" Target="header7.xm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hyperlink" Target="https://www.linuxtechi.com/install-configure-kvm-ubuntu-18-04-server/"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8.xm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footer" Target="footer1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footer" Target="footer5.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49.png"/><Relationship Id="rId97"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hyperlink" Target="https://www.brianlinkletter.com/create-a-nested-virtual-machine-in-a-microsoft-azure-linux-vm/" TargetMode="External"/><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footer" Target="footer8.xm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image" Target="media/image60.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header" Target="header6.xml"/><Relationship Id="rId14" Type="http://schemas.openxmlformats.org/officeDocument/2006/relationships/header" Target="header4.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header" Target="header10.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eremy\Dropbox\School\2017-2021\01%20Valencia%20College%20(V03600893)\07%20Summer%202019\CIS%202910C%20(33949)%20-%20IT%20Capstone\Project%20notebook\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383791-C33A-5749-85E7-F14EBB8BF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C:\Users\Jeremy\Dropbox\School\2017-2021\01 Valencia College (V03600893)\07 Summer 2019\CIS 2910C (33949) - IT Capstone\Project notebook\Template.dot</Template>
  <TotalTime>48</TotalTime>
  <Pages>37</Pages>
  <Words>4325</Words>
  <Characters>24658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Jeremy</dc:creator>
  <cp:keywords/>
  <dc:description/>
  <cp:lastModifiedBy>Adenike Adeyemi</cp:lastModifiedBy>
  <cp:revision>2</cp:revision>
  <cp:lastPrinted>2003-03-21T21:17:00Z</cp:lastPrinted>
  <dcterms:created xsi:type="dcterms:W3CDTF">2019-07-24T20:34:00Z</dcterms:created>
  <dcterms:modified xsi:type="dcterms:W3CDTF">2019-07-24T20:34:00Z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